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6"/>
        <w:tblW w:w="5000" w:type="pct"/>
        <w:tblLook w:val="04A0" w:firstRow="1" w:lastRow="0" w:firstColumn="1" w:lastColumn="0" w:noHBand="0" w:noVBand="1"/>
      </w:tblPr>
      <w:tblGrid>
        <w:gridCol w:w="391"/>
        <w:gridCol w:w="515"/>
        <w:gridCol w:w="341"/>
        <w:gridCol w:w="567"/>
        <w:gridCol w:w="588"/>
        <w:gridCol w:w="287"/>
        <w:gridCol w:w="1839"/>
        <w:gridCol w:w="553"/>
        <w:gridCol w:w="1069"/>
        <w:gridCol w:w="133"/>
        <w:gridCol w:w="1293"/>
        <w:gridCol w:w="175"/>
        <w:gridCol w:w="621"/>
        <w:gridCol w:w="401"/>
        <w:gridCol w:w="427"/>
        <w:gridCol w:w="586"/>
        <w:gridCol w:w="1379"/>
        <w:gridCol w:w="497"/>
        <w:gridCol w:w="6"/>
      </w:tblGrid>
      <w:tr w:rsidR="00420F59" w:rsidTr="00FC0F1F">
        <w:trPr>
          <w:trHeight w:val="122"/>
        </w:trPr>
        <w:tc>
          <w:tcPr>
            <w:tcW w:w="389" w:type="pct"/>
            <w:gridSpan w:val="2"/>
            <w:tcBorders>
              <w:bottom w:val="single" w:sz="18" w:space="0" w:color="auto"/>
            </w:tcBorders>
            <w:shd w:val="clear" w:color="auto" w:fill="000000"/>
          </w:tcPr>
          <w:p w:rsidR="00420F59" w:rsidRDefault="00420F59" w:rsidP="00FC0F1F">
            <w:pPr>
              <w:jc w:val="center"/>
            </w:pPr>
            <w:r>
              <w:rPr>
                <w:rFonts w:hint="eastAsia"/>
                <w:color w:val="FFFFFF"/>
              </w:rPr>
              <w:t>표지</w:t>
            </w:r>
          </w:p>
        </w:tc>
        <w:tc>
          <w:tcPr>
            <w:tcW w:w="4611" w:type="pct"/>
            <w:gridSpan w:val="17"/>
            <w:tcBorders>
              <w:top w:val="nil"/>
              <w:bottom w:val="single" w:sz="18" w:space="0" w:color="auto"/>
              <w:right w:val="nil"/>
            </w:tcBorders>
          </w:tcPr>
          <w:p w:rsidR="00420F59" w:rsidRDefault="00420F59" w:rsidP="00FC0F1F"/>
        </w:tc>
      </w:tr>
      <w:tr w:rsidR="00420F59" w:rsidTr="00FC0F1F">
        <w:trPr>
          <w:trHeight w:val="122"/>
        </w:trPr>
        <w:tc>
          <w:tcPr>
            <w:tcW w:w="5000" w:type="pct"/>
            <w:gridSpan w:val="19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420F59" w:rsidRDefault="00420F59" w:rsidP="00FC0F1F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GIGDC2020 </w:t>
            </w:r>
            <w:r>
              <w:rPr>
                <w:rFonts w:hint="eastAsia"/>
                <w:b/>
                <w:bCs/>
                <w:sz w:val="30"/>
                <w:szCs w:val="30"/>
              </w:rPr>
              <w:t xml:space="preserve">참가신청서 </w:t>
            </w:r>
            <w:r>
              <w:rPr>
                <w:b/>
                <w:bCs/>
                <w:sz w:val="30"/>
                <w:szCs w:val="30"/>
              </w:rPr>
              <w:t>(</w:t>
            </w:r>
            <w:r>
              <w:rPr>
                <w:rFonts w:hint="eastAsia"/>
                <w:b/>
                <w:bCs/>
                <w:sz w:val="30"/>
                <w:szCs w:val="30"/>
              </w:rPr>
              <w:t>기획부문)</w:t>
            </w:r>
          </w:p>
        </w:tc>
      </w:tr>
      <w:tr w:rsidR="00420F59" w:rsidTr="00FC0F1F">
        <w:trPr>
          <w:trHeight w:val="75"/>
        </w:trPr>
        <w:tc>
          <w:tcPr>
            <w:tcW w:w="5000" w:type="pct"/>
            <w:gridSpan w:val="19"/>
            <w:tcBorders>
              <w:top w:val="single" w:sz="18" w:space="0" w:color="auto"/>
              <w:left w:val="nil"/>
              <w:right w:val="nil"/>
            </w:tcBorders>
          </w:tcPr>
          <w:p w:rsidR="00420F59" w:rsidRDefault="00420F59" w:rsidP="00FC0F1F">
            <w:pPr>
              <w:pStyle w:val="a4"/>
              <w:numPr>
                <w:ilvl w:val="0"/>
                <w:numId w:val="1"/>
              </w:numPr>
              <w:tabs>
                <w:tab w:val="left" w:pos="7016"/>
              </w:tabs>
              <w:ind w:left="1160"/>
              <w:jc w:val="right"/>
              <w:rPr>
                <w:b/>
                <w:bCs/>
                <w:sz w:val="18"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 w:val="18"/>
                <w:szCs w:val="20"/>
              </w:rPr>
              <w:t>해당란에</w:t>
            </w:r>
            <w:proofErr w:type="spellEnd"/>
            <w:r>
              <w:rPr>
                <w:rFonts w:hint="eastAsia"/>
                <w:b/>
                <w:bCs/>
                <w:sz w:val="18"/>
                <w:szCs w:val="20"/>
              </w:rPr>
              <w:t xml:space="preserve"> </w:t>
            </w:r>
            <w:r>
              <w:rPr>
                <w:rFonts w:ascii="Segoe UI Emoji" w:hAnsi="Segoe UI Emoji" w:cs="Segoe UI Emoji"/>
                <w:b/>
                <w:bCs/>
                <w:sz w:val="18"/>
                <w:szCs w:val="20"/>
              </w:rPr>
              <w:t xml:space="preserve">☑ </w:t>
            </w:r>
            <w:r>
              <w:rPr>
                <w:rFonts w:ascii="Segoe UI Emoji" w:hAnsi="Segoe UI Emoji" w:cs="Segoe UI Emoji" w:hint="eastAsia"/>
                <w:b/>
                <w:bCs/>
                <w:sz w:val="18"/>
                <w:szCs w:val="20"/>
              </w:rPr>
              <w:t>표시</w:t>
            </w:r>
          </w:p>
        </w:tc>
      </w:tr>
      <w:tr w:rsidR="00420F59" w:rsidTr="00FC0F1F">
        <w:trPr>
          <w:trHeight w:val="340"/>
        </w:trPr>
        <w:tc>
          <w:tcPr>
            <w:tcW w:w="778" w:type="pct"/>
            <w:gridSpan w:val="4"/>
            <w:shd w:val="clear" w:color="auto" w:fill="D9D9D9"/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경쟁부문</w:t>
            </w:r>
          </w:p>
        </w:tc>
        <w:tc>
          <w:tcPr>
            <w:tcW w:w="1858" w:type="pct"/>
            <w:gridSpan w:val="5"/>
            <w:tcBorders>
              <w:right w:val="nil"/>
            </w:tcBorders>
          </w:tcPr>
          <w:p w:rsidR="00420F59" w:rsidRDefault="008B5915" w:rsidP="008B5915">
            <w:pPr>
              <w:pStyle w:val="a4"/>
              <w:ind w:leftChars="380" w:left="760" w:firstLineChars="400" w:firstLine="720"/>
            </w:pPr>
            <w:r w:rsidRPr="008B5915">
              <w:rPr>
                <w:rFonts w:ascii="Segoe UI Emoji" w:hAnsi="Segoe UI Emoji" w:cs="Segoe UI Emoji"/>
                <w:bCs/>
                <w:sz w:val="18"/>
                <w:szCs w:val="20"/>
              </w:rPr>
              <w:t>☑</w:t>
            </w:r>
            <w:r>
              <w:rPr>
                <w:rFonts w:ascii="Segoe UI Emoji" w:hAnsi="Segoe UI Emoji" w:cs="Segoe UI Emoji"/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="00420F59">
              <w:rPr>
                <w:rFonts w:hint="eastAsia"/>
              </w:rPr>
              <w:t>중고등부</w:t>
            </w:r>
            <w:proofErr w:type="spellEnd"/>
          </w:p>
        </w:tc>
        <w:tc>
          <w:tcPr>
            <w:tcW w:w="2364" w:type="pct"/>
            <w:gridSpan w:val="10"/>
            <w:tcBorders>
              <w:left w:val="nil"/>
            </w:tcBorders>
          </w:tcPr>
          <w:p w:rsidR="00420F59" w:rsidRDefault="00420F59" w:rsidP="00FC0F1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  <w:proofErr w:type="spellStart"/>
            <w:r>
              <w:rPr>
                <w:rFonts w:hint="eastAsia"/>
              </w:rPr>
              <w:t>대학부</w:t>
            </w:r>
            <w:proofErr w:type="spellEnd"/>
          </w:p>
        </w:tc>
      </w:tr>
      <w:tr w:rsidR="00420F59" w:rsidTr="00FC0F1F">
        <w:trPr>
          <w:trHeight w:val="340"/>
        </w:trPr>
        <w:tc>
          <w:tcPr>
            <w:tcW w:w="778" w:type="pct"/>
            <w:gridSpan w:val="4"/>
            <w:shd w:val="clear" w:color="auto" w:fill="D9D9D9"/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참 가 자</w:t>
            </w:r>
          </w:p>
        </w:tc>
        <w:tc>
          <w:tcPr>
            <w:tcW w:w="1914" w:type="pct"/>
            <w:gridSpan w:val="6"/>
          </w:tcPr>
          <w:p w:rsidR="00420F59" w:rsidRPr="005A3969" w:rsidRDefault="005A3969" w:rsidP="00FC0F1F">
            <w:pPr>
              <w:jc w:val="center"/>
              <w:rPr>
                <w:sz w:val="22"/>
              </w:rPr>
            </w:pPr>
            <w:r w:rsidRPr="005A3969">
              <w:rPr>
                <w:rFonts w:hint="eastAsia"/>
                <w:color w:val="000000" w:themeColor="text1"/>
                <w:sz w:val="22"/>
              </w:rPr>
              <w:t>김태현</w:t>
            </w:r>
          </w:p>
        </w:tc>
        <w:tc>
          <w:tcPr>
            <w:tcW w:w="554" w:type="pct"/>
            <w:shd w:val="clear" w:color="auto" w:fill="D9D9D9"/>
          </w:tcPr>
          <w:p w:rsidR="00420F59" w:rsidRDefault="00420F59" w:rsidP="00FC0F1F">
            <w:pPr>
              <w:jc w:val="center"/>
            </w:pPr>
            <w:r>
              <w:rPr>
                <w:rFonts w:hint="eastAsia"/>
                <w:b/>
                <w:bCs/>
              </w:rPr>
              <w:t>참가구분</w:t>
            </w:r>
          </w:p>
        </w:tc>
        <w:tc>
          <w:tcPr>
            <w:tcW w:w="696" w:type="pct"/>
            <w:gridSpan w:val="4"/>
            <w:tcBorders>
              <w:right w:val="nil"/>
            </w:tcBorders>
          </w:tcPr>
          <w:p w:rsidR="00420F59" w:rsidRDefault="008B5915" w:rsidP="008B5915">
            <w:pPr>
              <w:ind w:firstLineChars="300" w:firstLine="540"/>
            </w:pPr>
            <w:r w:rsidRPr="008B5915">
              <w:rPr>
                <w:rFonts w:ascii="Segoe UI Emoji" w:hAnsi="Segoe UI Emoji" w:cs="Segoe UI Emoji"/>
                <w:bCs/>
                <w:sz w:val="18"/>
                <w:szCs w:val="20"/>
              </w:rPr>
              <w:t>☑</w:t>
            </w:r>
            <w:r w:rsidRPr="008B5915">
              <w:rPr>
                <w:rFonts w:ascii="Segoe UI Emoji" w:hAnsi="Segoe UI Emoji" w:cs="Segoe UI Emoji"/>
                <w:b/>
                <w:bCs/>
                <w:sz w:val="18"/>
                <w:szCs w:val="20"/>
              </w:rPr>
              <w:t xml:space="preserve"> </w:t>
            </w:r>
            <w:r w:rsidR="00420F59">
              <w:rPr>
                <w:rFonts w:hint="eastAsia"/>
              </w:rPr>
              <w:t>개인</w:t>
            </w:r>
          </w:p>
        </w:tc>
        <w:tc>
          <w:tcPr>
            <w:tcW w:w="1058" w:type="pct"/>
            <w:gridSpan w:val="4"/>
            <w:tcBorders>
              <w:left w:val="nil"/>
            </w:tcBorders>
          </w:tcPr>
          <w:p w:rsidR="00420F59" w:rsidRDefault="00420F59" w:rsidP="00FC0F1F">
            <w:pPr>
              <w:pStyle w:val="a4"/>
              <w:numPr>
                <w:ilvl w:val="0"/>
                <w:numId w:val="2"/>
              </w:numPr>
              <w:ind w:leftChars="0"/>
            </w:pPr>
            <w:r>
              <w:rPr>
                <w:rFonts w:hint="eastAsia"/>
              </w:rPr>
              <w:t>팀</w:t>
            </w:r>
            <w:r>
              <w:t>(</w:t>
            </w:r>
            <w:r>
              <w:rPr>
                <w:rFonts w:hint="eastAsia"/>
              </w:rPr>
              <w:t xml:space="preserve">총 </w:t>
            </w:r>
            <w:r>
              <w:t xml:space="preserve">   </w:t>
            </w:r>
            <w:r>
              <w:rPr>
                <w:rFonts w:hint="eastAsia"/>
              </w:rPr>
              <w:t>명)</w:t>
            </w:r>
          </w:p>
        </w:tc>
      </w:tr>
      <w:tr w:rsidR="00420F59" w:rsidTr="00FC0F1F">
        <w:trPr>
          <w:trHeight w:val="340"/>
        </w:trPr>
        <w:tc>
          <w:tcPr>
            <w:tcW w:w="778" w:type="pct"/>
            <w:gridSpan w:val="4"/>
            <w:shd w:val="clear" w:color="auto" w:fill="D9D9D9"/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작 품 명</w:t>
            </w:r>
          </w:p>
        </w:tc>
        <w:tc>
          <w:tcPr>
            <w:tcW w:w="4222" w:type="pct"/>
            <w:gridSpan w:val="15"/>
            <w:tcBorders>
              <w:bottom w:val="single" w:sz="4" w:space="0" w:color="auto"/>
            </w:tcBorders>
          </w:tcPr>
          <w:p w:rsidR="00420F59" w:rsidRDefault="0096111A" w:rsidP="00FC0F1F">
            <w:proofErr w:type="spellStart"/>
            <w:r>
              <w:rPr>
                <w:rFonts w:hint="eastAsia"/>
              </w:rPr>
              <w:t>놀랐찌</w:t>
            </w:r>
            <w:proofErr w:type="spellEnd"/>
            <w:r>
              <w:rPr>
                <w:rFonts w:hint="eastAsia"/>
              </w:rPr>
              <w:t>?</w:t>
            </w:r>
          </w:p>
        </w:tc>
      </w:tr>
      <w:tr w:rsidR="00420F59" w:rsidTr="00FC0F1F">
        <w:trPr>
          <w:trHeight w:val="340"/>
        </w:trPr>
        <w:tc>
          <w:tcPr>
            <w:tcW w:w="778" w:type="pct"/>
            <w:gridSpan w:val="4"/>
            <w:shd w:val="clear" w:color="auto" w:fill="D9D9D9"/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플</w:t>
            </w:r>
            <w:proofErr w:type="spellEnd"/>
            <w:r>
              <w:rPr>
                <w:rFonts w:hint="eastAsia"/>
                <w:b/>
                <w:bCs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</w:rPr>
              <w:t>랫</w:t>
            </w:r>
            <w:proofErr w:type="spellEnd"/>
            <w:r>
              <w:rPr>
                <w:rFonts w:hint="eastAsia"/>
                <w:b/>
                <w:bCs/>
              </w:rPr>
              <w:t xml:space="preserve"> 폼</w:t>
            </w:r>
          </w:p>
        </w:tc>
        <w:tc>
          <w:tcPr>
            <w:tcW w:w="1400" w:type="pct"/>
            <w:gridSpan w:val="4"/>
            <w:tcBorders>
              <w:right w:val="nil"/>
            </w:tcBorders>
            <w:vAlign w:val="center"/>
          </w:tcPr>
          <w:p w:rsidR="00420F59" w:rsidRDefault="00420F59" w:rsidP="00FC0F1F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  <w:r>
              <w:rPr>
                <w:rFonts w:hint="eastAsia"/>
              </w:rPr>
              <w:t>P</w:t>
            </w:r>
            <w:r>
              <w:t>C</w:t>
            </w:r>
          </w:p>
        </w:tc>
        <w:tc>
          <w:tcPr>
            <w:tcW w:w="1410" w:type="pct"/>
            <w:gridSpan w:val="5"/>
            <w:tcBorders>
              <w:left w:val="nil"/>
              <w:right w:val="nil"/>
            </w:tcBorders>
            <w:vAlign w:val="center"/>
          </w:tcPr>
          <w:p w:rsidR="00420F59" w:rsidRDefault="008B5915" w:rsidP="008B5915">
            <w:pPr>
              <w:pStyle w:val="a4"/>
              <w:ind w:leftChars="0" w:left="760"/>
            </w:pPr>
            <w:r w:rsidRPr="008B5915">
              <w:rPr>
                <w:rFonts w:ascii="Segoe UI Emoji" w:hAnsi="Segoe UI Emoji" w:cs="Segoe UI Emoji"/>
                <w:bCs/>
                <w:sz w:val="18"/>
                <w:szCs w:val="20"/>
              </w:rPr>
              <w:t>☑</w:t>
            </w:r>
            <w:r>
              <w:rPr>
                <w:rFonts w:ascii="Segoe UI Emoji" w:hAnsi="Segoe UI Emoji" w:cs="Segoe UI Emoji"/>
                <w:b/>
                <w:bCs/>
                <w:sz w:val="18"/>
                <w:szCs w:val="20"/>
              </w:rPr>
              <w:t xml:space="preserve"> </w:t>
            </w:r>
            <w:proofErr w:type="spellStart"/>
            <w:r w:rsidR="00420F59">
              <w:rPr>
                <w:rFonts w:hint="eastAsia"/>
              </w:rPr>
              <w:t>모바일</w:t>
            </w:r>
            <w:proofErr w:type="spellEnd"/>
          </w:p>
        </w:tc>
        <w:tc>
          <w:tcPr>
            <w:tcW w:w="1412" w:type="pct"/>
            <w:gridSpan w:val="6"/>
            <w:tcBorders>
              <w:left w:val="nil"/>
            </w:tcBorders>
            <w:vAlign w:val="center"/>
          </w:tcPr>
          <w:p w:rsidR="00420F59" w:rsidRDefault="00420F59" w:rsidP="00FC0F1F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420F59" w:rsidTr="00FC0F1F">
        <w:trPr>
          <w:trHeight w:val="340"/>
        </w:trPr>
        <w:tc>
          <w:tcPr>
            <w:tcW w:w="778" w:type="pct"/>
            <w:gridSpan w:val="4"/>
            <w:shd w:val="clear" w:color="auto" w:fill="D9D9D9"/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작품장르</w:t>
            </w:r>
          </w:p>
        </w:tc>
        <w:tc>
          <w:tcPr>
            <w:tcW w:w="4222" w:type="pct"/>
            <w:gridSpan w:val="15"/>
          </w:tcPr>
          <w:p w:rsidR="00420F59" w:rsidRDefault="00420F59" w:rsidP="00FC0F1F"/>
        </w:tc>
      </w:tr>
      <w:tr w:rsidR="00420F59" w:rsidTr="00FC0F1F">
        <w:trPr>
          <w:trHeight w:val="374"/>
        </w:trPr>
        <w:tc>
          <w:tcPr>
            <w:tcW w:w="5000" w:type="pct"/>
            <w:gridSpan w:val="19"/>
            <w:shd w:val="clear" w:color="auto" w:fill="D9D9D9"/>
            <w:vAlign w:val="center"/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기획서 작성 유의사항</w:t>
            </w:r>
          </w:p>
        </w:tc>
      </w:tr>
      <w:tr w:rsidR="00420F59" w:rsidTr="00FC0F1F">
        <w:trPr>
          <w:trHeight w:val="374"/>
        </w:trPr>
        <w:tc>
          <w:tcPr>
            <w:tcW w:w="5000" w:type="pct"/>
            <w:gridSpan w:val="19"/>
            <w:tcBorders>
              <w:bottom w:val="nil"/>
            </w:tcBorders>
          </w:tcPr>
          <w:p w:rsidR="00420F59" w:rsidRDefault="00420F59" w:rsidP="00FC0F1F">
            <w:pPr>
              <w:numPr>
                <w:ilvl w:val="0"/>
                <w:numId w:val="3"/>
              </w:numPr>
              <w:tabs>
                <w:tab w:val="left" w:pos="6451"/>
              </w:tabs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제출물의 모든 내용은 허위 사실이 없으며, 차후 출품작과 관련된 문제가 발생할 경우 관련된 일체의 법적, </w:t>
            </w:r>
          </w:p>
          <w:p w:rsidR="00420F59" w:rsidRDefault="00420F59" w:rsidP="00FC0F1F">
            <w:pPr>
              <w:tabs>
                <w:tab w:val="left" w:pos="6451"/>
              </w:tabs>
              <w:ind w:firstLineChars="100" w:firstLine="18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도의적 책임은 참가자 본인에게 귀착됩니다.</w:t>
            </w:r>
          </w:p>
          <w:p w:rsidR="00420F59" w:rsidRDefault="00420F59" w:rsidP="00FC0F1F">
            <w:pPr>
              <w:tabs>
                <w:tab w:val="left" w:pos="6451"/>
              </w:tabs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2. 본 제출물이 반환되지 않아도 이의를 제기하지 않을 것입니다. </w:t>
            </w:r>
          </w:p>
          <w:p w:rsidR="00420F59" w:rsidRDefault="00420F59" w:rsidP="00FC0F1F">
            <w:pPr>
              <w:tabs>
                <w:tab w:val="left" w:pos="6451"/>
              </w:tabs>
              <w:rPr>
                <w:sz w:val="18"/>
                <w:szCs w:val="20"/>
                <w:u w:val="single"/>
              </w:rPr>
            </w:pPr>
            <w:r>
              <w:rPr>
                <w:rFonts w:hint="eastAsia"/>
                <w:sz w:val="18"/>
                <w:szCs w:val="20"/>
              </w:rPr>
              <w:t xml:space="preserve">3. 본 제출물 중 </w:t>
            </w:r>
            <w:r>
              <w:rPr>
                <w:rFonts w:hint="eastAsia"/>
                <w:b/>
                <w:bCs/>
                <w:sz w:val="18"/>
                <w:szCs w:val="20"/>
              </w:rPr>
              <w:t>요약기획서</w:t>
            </w:r>
            <w:r>
              <w:rPr>
                <w:rFonts w:hint="eastAsia"/>
                <w:sz w:val="18"/>
                <w:szCs w:val="20"/>
              </w:rPr>
              <w:t xml:space="preserve">는 </w:t>
            </w:r>
            <w:r>
              <w:rPr>
                <w:rFonts w:hint="eastAsia"/>
                <w:sz w:val="18"/>
                <w:szCs w:val="20"/>
                <w:u w:val="single"/>
              </w:rPr>
              <w:t>공개 심사용 자료로 GIGDC 공식 홈페이지에 노출</w:t>
            </w:r>
            <w:r>
              <w:rPr>
                <w:rFonts w:hint="eastAsia"/>
                <w:sz w:val="18"/>
                <w:szCs w:val="20"/>
              </w:rPr>
              <w:t xml:space="preserve">되며, </w:t>
            </w:r>
            <w:r>
              <w:rPr>
                <w:rFonts w:hint="eastAsia"/>
                <w:b/>
                <w:bCs/>
                <w:sz w:val="18"/>
                <w:szCs w:val="20"/>
              </w:rPr>
              <w:t>상세기획서</w:t>
            </w:r>
            <w:r>
              <w:rPr>
                <w:rFonts w:hint="eastAsia"/>
                <w:sz w:val="18"/>
                <w:szCs w:val="20"/>
              </w:rPr>
              <w:t xml:space="preserve">는 </w:t>
            </w:r>
            <w:r>
              <w:rPr>
                <w:rFonts w:hint="eastAsia"/>
                <w:sz w:val="18"/>
                <w:szCs w:val="20"/>
                <w:u w:val="single"/>
              </w:rPr>
              <w:t xml:space="preserve">비공개 심사용으로 </w:t>
            </w:r>
          </w:p>
          <w:p w:rsidR="00420F59" w:rsidRDefault="00420F59" w:rsidP="00FC0F1F">
            <w:pPr>
              <w:tabs>
                <w:tab w:val="left" w:pos="6451"/>
              </w:tabs>
              <w:ind w:firstLineChars="100" w:firstLine="18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  <w:u w:val="single"/>
              </w:rPr>
              <w:t xml:space="preserve">GIGDC 공식 홈페이지에 </w:t>
            </w:r>
            <w:proofErr w:type="spellStart"/>
            <w:r>
              <w:rPr>
                <w:rFonts w:hint="eastAsia"/>
                <w:sz w:val="18"/>
                <w:szCs w:val="20"/>
                <w:u w:val="single"/>
              </w:rPr>
              <w:t>비노출</w:t>
            </w:r>
            <w:proofErr w:type="spellEnd"/>
            <w:r>
              <w:rPr>
                <w:rFonts w:hint="eastAsia"/>
                <w:sz w:val="18"/>
                <w:szCs w:val="20"/>
                <w:u w:val="single"/>
              </w:rPr>
              <w:t xml:space="preserve"> 되며 심사위원에게만 제공</w:t>
            </w:r>
            <w:r>
              <w:rPr>
                <w:rFonts w:hint="eastAsia"/>
                <w:sz w:val="18"/>
                <w:szCs w:val="20"/>
              </w:rPr>
              <w:t xml:space="preserve">됩니다. </w:t>
            </w:r>
          </w:p>
          <w:p w:rsidR="00420F59" w:rsidRDefault="00420F59" w:rsidP="00FC0F1F">
            <w:pPr>
              <w:tabs>
                <w:tab w:val="left" w:pos="6451"/>
              </w:tabs>
            </w:pPr>
            <w:r>
              <w:rPr>
                <w:rFonts w:hint="eastAsia"/>
                <w:sz w:val="18"/>
                <w:szCs w:val="20"/>
              </w:rPr>
              <w:t xml:space="preserve">4. 본인은 </w:t>
            </w:r>
            <w:r>
              <w:rPr>
                <w:rFonts w:hint="eastAsia"/>
                <w:sz w:val="18"/>
                <w:szCs w:val="20"/>
                <w:u w:val="single"/>
              </w:rPr>
              <w:t>“</w:t>
            </w:r>
            <w:r>
              <w:rPr>
                <w:rFonts w:hint="eastAsia"/>
                <w:b/>
                <w:bCs/>
                <w:sz w:val="18"/>
                <w:szCs w:val="20"/>
                <w:u w:val="single"/>
              </w:rPr>
              <w:t>개인정보 수집 및 제 3자 개인정보 제공 동의서</w:t>
            </w:r>
            <w:r>
              <w:rPr>
                <w:rFonts w:hint="eastAsia"/>
                <w:sz w:val="18"/>
                <w:szCs w:val="20"/>
                <w:u w:val="single"/>
              </w:rPr>
              <w:t>”</w:t>
            </w:r>
            <w:r>
              <w:rPr>
                <w:rFonts w:hint="eastAsia"/>
                <w:sz w:val="18"/>
                <w:szCs w:val="20"/>
              </w:rPr>
              <w:t>내용을 읽고 명확히 이해하였으며 이에 동의합니다.</w:t>
            </w:r>
            <w:r>
              <w:rPr>
                <w:b/>
                <w:bCs/>
                <w:sz w:val="18"/>
                <w:szCs w:val="20"/>
              </w:rPr>
              <w:t xml:space="preserve"> </w:t>
            </w:r>
          </w:p>
        </w:tc>
      </w:tr>
      <w:tr w:rsidR="00420F59" w:rsidTr="00FC0F1F">
        <w:trPr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</w:p>
        </w:tc>
        <w:tc>
          <w:tcPr>
            <w:tcW w:w="4617" w:type="pct"/>
            <w:gridSpan w:val="16"/>
            <w:tcBorders>
              <w:bottom w:val="single" w:sz="4" w:space="0" w:color="auto"/>
            </w:tcBorders>
            <w:shd w:val="clear" w:color="auto" w:fill="D9D9D9"/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개인정보 수집 및 제3자 개인정보 제공 동의서</w:t>
            </w:r>
          </w:p>
        </w:tc>
        <w:tc>
          <w:tcPr>
            <w:tcW w:w="216" w:type="pct"/>
            <w:gridSpan w:val="2"/>
            <w:tcBorders>
              <w:top w:val="nil"/>
              <w:bottom w:val="nil"/>
            </w:tcBorders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</w:p>
        </w:tc>
      </w:tr>
      <w:tr w:rsidR="00420F59" w:rsidTr="00FC0F1F">
        <w:trPr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4617" w:type="pct"/>
            <w:gridSpan w:val="16"/>
            <w:tcBorders>
              <w:top w:val="single" w:sz="4" w:space="0" w:color="auto"/>
            </w:tcBorders>
          </w:tcPr>
          <w:p w:rsidR="00420F59" w:rsidRDefault="00420F59" w:rsidP="00FC0F1F">
            <w:pPr>
              <w:pStyle w:val="a4"/>
              <w:numPr>
                <w:ilvl w:val="0"/>
                <w:numId w:val="1"/>
              </w:numPr>
              <w:ind w:leftChars="0"/>
              <w:jc w:val="center"/>
            </w:pPr>
            <w:r>
              <w:rPr>
                <w:rFonts w:hint="eastAsia"/>
                <w:sz w:val="16"/>
                <w:szCs w:val="18"/>
              </w:rPr>
              <w:t>응시자가 제공한 모든 정보는 다음의 목적을 위해 활용되며,</w:t>
            </w:r>
            <w:r>
              <w:rPr>
                <w:sz w:val="16"/>
                <w:szCs w:val="18"/>
              </w:rPr>
              <w:t xml:space="preserve"> </w:t>
            </w:r>
            <w:r>
              <w:rPr>
                <w:rFonts w:hint="eastAsia"/>
                <w:sz w:val="16"/>
                <w:szCs w:val="18"/>
              </w:rPr>
              <w:t>하기 목적 이외의 용도로는 사용되지 않음을 알려드립니다.</w:t>
            </w:r>
            <w:r>
              <w:rPr>
                <w:sz w:val="16"/>
                <w:szCs w:val="18"/>
              </w:rPr>
              <w:t xml:space="preserve"> </w:t>
            </w:r>
            <w:r>
              <w:rPr>
                <w:rFonts w:eastAsiaTheme="minorHAnsi"/>
                <w:sz w:val="16"/>
                <w:szCs w:val="18"/>
              </w:rPr>
              <w:t>※</w:t>
            </w:r>
          </w:p>
        </w:tc>
        <w:tc>
          <w:tcPr>
            <w:tcW w:w="216" w:type="pct"/>
            <w:gridSpan w:val="2"/>
            <w:vMerge w:val="restart"/>
            <w:tcBorders>
              <w:top w:val="nil"/>
              <w:bottom w:val="nil"/>
            </w:tcBorders>
            <w:shd w:val="clear" w:color="auto" w:fill="auto"/>
          </w:tcPr>
          <w:p w:rsidR="00420F59" w:rsidRDefault="00420F59" w:rsidP="00FC0F1F">
            <w:pPr>
              <w:widowControl/>
              <w:wordWrap/>
              <w:autoSpaceDE/>
              <w:autoSpaceDN/>
            </w:pPr>
          </w:p>
        </w:tc>
      </w:tr>
      <w:tr w:rsidR="00420F59" w:rsidTr="00FC0F1F">
        <w:trPr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862" w:type="pct"/>
            <w:gridSpan w:val="4"/>
            <w:vAlign w:val="center"/>
          </w:tcPr>
          <w:p w:rsidR="00420F59" w:rsidRDefault="00420F59" w:rsidP="00FC0F1F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개인정보 수집 및 이용 동의서</w:t>
            </w:r>
          </w:p>
        </w:tc>
        <w:tc>
          <w:tcPr>
            <w:tcW w:w="3755" w:type="pct"/>
            <w:gridSpan w:val="12"/>
          </w:tcPr>
          <w:p w:rsidR="00420F59" w:rsidRDefault="00420F59" w:rsidP="00FC0F1F">
            <w:pPr>
              <w:numPr>
                <w:ilvl w:val="0"/>
                <w:numId w:val="4"/>
              </w:numPr>
              <w:rPr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18"/>
                <w:szCs w:val="20"/>
              </w:rPr>
              <w:t xml:space="preserve">개인정보 </w:t>
            </w:r>
            <w:proofErr w:type="gramStart"/>
            <w:r>
              <w:rPr>
                <w:rFonts w:hint="eastAsia"/>
                <w:b/>
                <w:bCs/>
                <w:sz w:val="18"/>
                <w:szCs w:val="20"/>
              </w:rPr>
              <w:t>수집항목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:</w:t>
            </w:r>
            <w:proofErr w:type="gramEnd"/>
            <w:r>
              <w:rPr>
                <w:rFonts w:hint="eastAsia"/>
                <w:sz w:val="18"/>
                <w:szCs w:val="20"/>
              </w:rPr>
              <w:t xml:space="preserve"> 성명, 소속(회사 및 학교), 학과(부서), 학년(직위), 본인 서명</w:t>
            </w:r>
          </w:p>
          <w:p w:rsidR="00420F59" w:rsidRDefault="00420F59" w:rsidP="00FC0F1F">
            <w:pPr>
              <w:numPr>
                <w:ilvl w:val="0"/>
                <w:numId w:val="5"/>
              </w:numPr>
              <w:rPr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18"/>
                <w:szCs w:val="20"/>
              </w:rPr>
              <w:t xml:space="preserve">개인정보 </w:t>
            </w:r>
            <w:proofErr w:type="gramStart"/>
            <w:r>
              <w:rPr>
                <w:rFonts w:hint="eastAsia"/>
                <w:b/>
                <w:bCs/>
                <w:sz w:val="18"/>
                <w:szCs w:val="20"/>
              </w:rPr>
              <w:t>수집목적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:</w:t>
            </w:r>
            <w:proofErr w:type="gramEnd"/>
            <w:r>
              <w:rPr>
                <w:rFonts w:hint="eastAsia"/>
                <w:sz w:val="18"/>
                <w:szCs w:val="20"/>
              </w:rPr>
              <w:t xml:space="preserve"> 공모전 접수 / 심사 / 선정 / 수상 운영지원 등 </w:t>
            </w:r>
          </w:p>
          <w:p w:rsidR="00420F59" w:rsidRDefault="00420F59" w:rsidP="00FC0F1F">
            <w:pPr>
              <w:numPr>
                <w:ilvl w:val="0"/>
                <w:numId w:val="5"/>
              </w:numPr>
              <w:rPr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18"/>
                <w:szCs w:val="20"/>
              </w:rPr>
              <w:t xml:space="preserve">개인정보 보유 및 이용 기간 </w:t>
            </w:r>
          </w:p>
          <w:p w:rsidR="00420F59" w:rsidRDefault="00420F59" w:rsidP="00FC0F1F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개인정보는 위 이용 목적을 위해 제공된 날로부터 철회 시 (최대 5년)까지 보유되며 </w:t>
            </w:r>
          </w:p>
          <w:p w:rsidR="00420F59" w:rsidRDefault="00420F59" w:rsidP="00FC0F1F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제공된 개인정보 이용을 거부하고자 할 경우 공모전 주관기관 (사)한국게임개발자협회를 </w:t>
            </w:r>
          </w:p>
          <w:p w:rsidR="00420F59" w:rsidRDefault="00420F59" w:rsidP="00FC0F1F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통해 열람, 정정, 삭제를 요구할 수 있습니다.</w:t>
            </w:r>
          </w:p>
        </w:tc>
        <w:tc>
          <w:tcPr>
            <w:tcW w:w="216" w:type="pct"/>
            <w:gridSpan w:val="2"/>
            <w:vMerge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420F59" w:rsidTr="00FC0F1F">
        <w:trPr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862" w:type="pct"/>
            <w:gridSpan w:val="4"/>
            <w:vAlign w:val="center"/>
          </w:tcPr>
          <w:p w:rsidR="00420F59" w:rsidRDefault="00420F59" w:rsidP="00FC0F1F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제3자 개인정보</w:t>
            </w:r>
          </w:p>
          <w:p w:rsidR="00420F59" w:rsidRDefault="00420F59" w:rsidP="00FC0F1F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제공 동의서</w:t>
            </w:r>
          </w:p>
        </w:tc>
        <w:tc>
          <w:tcPr>
            <w:tcW w:w="3755" w:type="pct"/>
            <w:gridSpan w:val="12"/>
          </w:tcPr>
          <w:p w:rsidR="00420F59" w:rsidRDefault="00420F59" w:rsidP="00FC0F1F">
            <w:pPr>
              <w:numPr>
                <w:ilvl w:val="0"/>
                <w:numId w:val="6"/>
              </w:numPr>
              <w:rPr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18"/>
                <w:szCs w:val="20"/>
              </w:rPr>
              <w:t xml:space="preserve">개인정보 제공받는 </w:t>
            </w:r>
            <w:proofErr w:type="gramStart"/>
            <w:r>
              <w:rPr>
                <w:rFonts w:hint="eastAsia"/>
                <w:b/>
                <w:bCs/>
                <w:sz w:val="18"/>
                <w:szCs w:val="20"/>
              </w:rPr>
              <w:t>자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:</w:t>
            </w:r>
            <w:proofErr w:type="gramEnd"/>
            <w:r>
              <w:rPr>
                <w:rFonts w:hint="eastAsia"/>
                <w:sz w:val="18"/>
                <w:szCs w:val="20"/>
              </w:rPr>
              <w:t xml:space="preserve"> 공모전 후원 / 주최 / 주관기관 및 홍보 등을 위한 언론사 등</w:t>
            </w:r>
          </w:p>
          <w:p w:rsidR="00420F59" w:rsidRDefault="00420F59" w:rsidP="00FC0F1F">
            <w:pPr>
              <w:numPr>
                <w:ilvl w:val="0"/>
                <w:numId w:val="7"/>
              </w:numPr>
              <w:rPr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18"/>
                <w:szCs w:val="20"/>
              </w:rPr>
              <w:t xml:space="preserve">개인정보 이용 </w:t>
            </w:r>
            <w:proofErr w:type="gramStart"/>
            <w:r>
              <w:rPr>
                <w:rFonts w:hint="eastAsia"/>
                <w:b/>
                <w:bCs/>
                <w:sz w:val="18"/>
                <w:szCs w:val="20"/>
              </w:rPr>
              <w:t>목적</w:t>
            </w:r>
            <w:r>
              <w:rPr>
                <w:sz w:val="18"/>
                <w:szCs w:val="20"/>
              </w:rPr>
              <w:t xml:space="preserve"> </w:t>
            </w:r>
            <w:r>
              <w:rPr>
                <w:rFonts w:hint="eastAsia"/>
                <w:sz w:val="18"/>
                <w:szCs w:val="20"/>
              </w:rPr>
              <w:t>:</w:t>
            </w:r>
            <w:proofErr w:type="gramEnd"/>
            <w:r>
              <w:rPr>
                <w:rFonts w:hint="eastAsia"/>
                <w:sz w:val="18"/>
                <w:szCs w:val="20"/>
              </w:rPr>
              <w:t xml:space="preserve"> 공모전 접수 / 심사 / 선정 / 수상 운영지원 등 </w:t>
            </w:r>
          </w:p>
          <w:p w:rsidR="00420F59" w:rsidRDefault="00420F59" w:rsidP="00FC0F1F">
            <w:pPr>
              <w:numPr>
                <w:ilvl w:val="0"/>
                <w:numId w:val="7"/>
              </w:numPr>
              <w:rPr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18"/>
                <w:szCs w:val="20"/>
              </w:rPr>
              <w:t xml:space="preserve">제공하는 개인정보 </w:t>
            </w:r>
            <w:proofErr w:type="gramStart"/>
            <w:r>
              <w:rPr>
                <w:rFonts w:hint="eastAsia"/>
                <w:b/>
                <w:bCs/>
                <w:sz w:val="18"/>
                <w:szCs w:val="20"/>
              </w:rPr>
              <w:t xml:space="preserve">항목 </w:t>
            </w:r>
            <w:r>
              <w:rPr>
                <w:rFonts w:hint="eastAsia"/>
                <w:sz w:val="18"/>
                <w:szCs w:val="20"/>
              </w:rPr>
              <w:t>:</w:t>
            </w:r>
            <w:proofErr w:type="gramEnd"/>
            <w:r>
              <w:rPr>
                <w:rFonts w:hint="eastAsia"/>
                <w:sz w:val="18"/>
                <w:szCs w:val="20"/>
              </w:rPr>
              <w:t xml:space="preserve">　성명, 소속(회사 및 학교), 학과(부서), 학년(직위), 본인 서명</w:t>
            </w:r>
          </w:p>
          <w:p w:rsidR="00420F59" w:rsidRDefault="00420F59" w:rsidP="00FC0F1F">
            <w:pPr>
              <w:numPr>
                <w:ilvl w:val="0"/>
                <w:numId w:val="8"/>
              </w:numPr>
              <w:rPr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18"/>
                <w:szCs w:val="20"/>
              </w:rPr>
              <w:t>개인정보 보유 및 이용 기간</w:t>
            </w:r>
          </w:p>
          <w:p w:rsidR="00420F59" w:rsidRDefault="00420F59" w:rsidP="00FC0F1F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개인정보는 위 이용 목적을 위해 제공된 날로부터 철회 시 (최대 5년)까지 보유되며 </w:t>
            </w:r>
          </w:p>
          <w:p w:rsidR="00420F59" w:rsidRDefault="00420F59" w:rsidP="00FC0F1F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제공된 개인정보 이용을 거부하고자 할 경우 공모전 주관기관 (사)한국게임개발자협회를 </w:t>
            </w:r>
          </w:p>
          <w:p w:rsidR="00420F59" w:rsidRDefault="00420F59" w:rsidP="00FC0F1F">
            <w:pPr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통해 열람, 정정, 삭제를 요구할 수 있습니다.</w:t>
            </w:r>
          </w:p>
        </w:tc>
        <w:tc>
          <w:tcPr>
            <w:tcW w:w="216" w:type="pct"/>
            <w:gridSpan w:val="2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420F59" w:rsidTr="00FC0F1F">
        <w:trPr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862" w:type="pct"/>
            <w:gridSpan w:val="4"/>
            <w:vAlign w:val="center"/>
          </w:tcPr>
          <w:p w:rsidR="00420F59" w:rsidRDefault="00420F59" w:rsidP="00FC0F1F">
            <w:pPr>
              <w:jc w:val="center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동의거부안내</w:t>
            </w:r>
          </w:p>
        </w:tc>
        <w:tc>
          <w:tcPr>
            <w:tcW w:w="3755" w:type="pct"/>
            <w:gridSpan w:val="12"/>
          </w:tcPr>
          <w:p w:rsidR="00420F59" w:rsidRDefault="00420F59" w:rsidP="00FC0F1F">
            <w:pPr>
              <w:ind w:firstLineChars="100" w:firstLine="18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응시자는 본 안내에 따른 개인정보 수집·이용에 동의를 거부할 권리가 있습니다. </w:t>
            </w:r>
          </w:p>
          <w:p w:rsidR="00420F59" w:rsidRDefault="00420F59" w:rsidP="00FC0F1F">
            <w:pPr>
              <w:ind w:firstLineChars="100" w:firstLine="18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 xml:space="preserve">다만, 응시자가 개인정보의 수집·이용 동의를 거부할 경우 원활한 공모전 운영을 할 수 </w:t>
            </w:r>
          </w:p>
          <w:p w:rsidR="00420F59" w:rsidRDefault="00420F59" w:rsidP="00FC0F1F">
            <w:pPr>
              <w:ind w:firstLineChars="100" w:firstLine="180"/>
              <w:rPr>
                <w:sz w:val="18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없어 공모전 참가신청이 제한될 수 있습니다.</w:t>
            </w:r>
          </w:p>
        </w:tc>
        <w:tc>
          <w:tcPr>
            <w:tcW w:w="216" w:type="pct"/>
            <w:gridSpan w:val="2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420F59" w:rsidTr="00FC0F1F">
        <w:trPr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4617" w:type="pct"/>
            <w:gridSpan w:val="16"/>
            <w:shd w:val="clear" w:color="auto" w:fill="D9D9D9"/>
          </w:tcPr>
          <w:p w:rsidR="00420F59" w:rsidRDefault="00420F59" w:rsidP="00FC0F1F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  <w:shd w:val="clear" w:color="auto" w:fill="D9D9D9"/>
              </w:rPr>
              <w:t>본인은 위의 동의서 내용을 충분히 숙지하였으며,</w:t>
            </w:r>
            <w:r>
              <w:rPr>
                <w:b/>
                <w:bCs/>
                <w:shd w:val="clear" w:color="auto" w:fill="D9D9D9"/>
              </w:rPr>
              <w:t xml:space="preserve"> </w:t>
            </w:r>
            <w:r>
              <w:rPr>
                <w:rFonts w:hint="eastAsia"/>
                <w:b/>
                <w:bCs/>
                <w:shd w:val="clear" w:color="auto" w:fill="D9D9D9"/>
              </w:rPr>
              <w:t xml:space="preserve">개인정보 수집 </w:t>
            </w:r>
            <w:r>
              <w:rPr>
                <w:rFonts w:asciiTheme="minorEastAsia" w:hAnsiTheme="minorEastAsia"/>
                <w:b/>
                <w:bCs/>
                <w:shd w:val="clear" w:color="auto" w:fill="D9D9D9"/>
              </w:rPr>
              <w:t xml:space="preserve">∙ </w:t>
            </w:r>
            <w:r>
              <w:rPr>
                <w:rFonts w:hint="eastAsia"/>
                <w:b/>
                <w:bCs/>
                <w:shd w:val="clear" w:color="auto" w:fill="D9D9D9"/>
              </w:rPr>
              <w:t xml:space="preserve">이용 </w:t>
            </w:r>
            <w:r>
              <w:rPr>
                <w:rFonts w:asciiTheme="minorEastAsia" w:hAnsiTheme="minorEastAsia"/>
                <w:b/>
                <w:bCs/>
                <w:shd w:val="clear" w:color="auto" w:fill="D9D9D9"/>
              </w:rPr>
              <w:t xml:space="preserve">∙ </w:t>
            </w:r>
            <w:r>
              <w:rPr>
                <w:rFonts w:hint="eastAsia"/>
                <w:b/>
                <w:bCs/>
                <w:shd w:val="clear" w:color="auto" w:fill="D9D9D9"/>
              </w:rPr>
              <w:t>제공하는 것에 동의합니다</w:t>
            </w:r>
            <w:r>
              <w:rPr>
                <w:rFonts w:hint="eastAsia"/>
                <w:b/>
                <w:bCs/>
              </w:rPr>
              <w:t>.</w:t>
            </w:r>
          </w:p>
        </w:tc>
        <w:tc>
          <w:tcPr>
            <w:tcW w:w="216" w:type="pct"/>
            <w:gridSpan w:val="2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137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shd w:val="clear" w:color="auto" w:fill="D9D9D9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구분</w:t>
            </w:r>
          </w:p>
        </w:tc>
        <w:tc>
          <w:tcPr>
            <w:tcW w:w="618" w:type="pct"/>
            <w:gridSpan w:val="3"/>
            <w:shd w:val="clear" w:color="auto" w:fill="D9D9D9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성명</w:t>
            </w:r>
          </w:p>
        </w:tc>
        <w:tc>
          <w:tcPr>
            <w:tcW w:w="788" w:type="pct"/>
            <w:shd w:val="clear" w:color="auto" w:fill="D9D9D9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소속(회사 및 학교)</w:t>
            </w:r>
          </w:p>
        </w:tc>
        <w:tc>
          <w:tcPr>
            <w:tcW w:w="752" w:type="pct"/>
            <w:gridSpan w:val="3"/>
            <w:shd w:val="clear" w:color="auto" w:fill="D9D9D9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학과(부서)</w:t>
            </w:r>
          </w:p>
        </w:tc>
        <w:tc>
          <w:tcPr>
            <w:tcW w:w="629" w:type="pct"/>
            <w:gridSpan w:val="2"/>
            <w:shd w:val="clear" w:color="auto" w:fill="D9D9D9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학년(직위)</w:t>
            </w:r>
          </w:p>
        </w:tc>
        <w:tc>
          <w:tcPr>
            <w:tcW w:w="872" w:type="pct"/>
            <w:gridSpan w:val="4"/>
            <w:shd w:val="clear" w:color="auto" w:fill="D9D9D9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동의여부</w:t>
            </w:r>
          </w:p>
        </w:tc>
        <w:tc>
          <w:tcPr>
            <w:tcW w:w="591" w:type="pct"/>
            <w:shd w:val="clear" w:color="auto" w:fill="D9D9D9"/>
            <w:vAlign w:val="center"/>
          </w:tcPr>
          <w:p w:rsidR="00420F59" w:rsidRDefault="00420F59" w:rsidP="00FC0F1F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b/>
                <w:bCs/>
                <w:sz w:val="18"/>
                <w:szCs w:val="18"/>
              </w:rPr>
              <w:t>서명</w:t>
            </w:r>
          </w:p>
        </w:tc>
        <w:tc>
          <w:tcPr>
            <w:tcW w:w="213" w:type="pct"/>
            <w:tcBorders>
              <w:top w:val="nil"/>
              <w:bottom w:val="nil"/>
            </w:tcBorders>
            <w:vAlign w:val="center"/>
          </w:tcPr>
          <w:p w:rsidR="00420F59" w:rsidRDefault="00420F59" w:rsidP="00FC0F1F">
            <w:pPr>
              <w:jc w:val="center"/>
            </w:pPr>
          </w:p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팀장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김태현</w:t>
            </w: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경기게임마이스터고</w:t>
            </w:r>
            <w:proofErr w:type="spellEnd"/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게임개발과</w:t>
            </w: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1학년</w:t>
            </w: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□동의</w:t>
            </w: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□거부</w:t>
            </w: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팀원1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팀원2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팀원3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팀원4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팀원5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팀원6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팀원7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팀원8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8B5915" w:rsidTr="00FC0F1F">
        <w:trPr>
          <w:gridAfter w:val="1"/>
          <w:wAfter w:w="3" w:type="pct"/>
          <w:trHeight w:val="374"/>
        </w:trPr>
        <w:tc>
          <w:tcPr>
            <w:tcW w:w="168" w:type="pct"/>
            <w:tcBorders>
              <w:top w:val="nil"/>
              <w:bottom w:val="nil"/>
            </w:tcBorders>
          </w:tcPr>
          <w:p w:rsidR="00420F59" w:rsidRDefault="00420F59" w:rsidP="00FC0F1F"/>
        </w:tc>
        <w:tc>
          <w:tcPr>
            <w:tcW w:w="367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  <w:r>
              <w:rPr>
                <w:rFonts w:asciiTheme="majorHAnsi" w:eastAsiaTheme="majorHAnsi" w:hAnsiTheme="majorHAnsi"/>
                <w:sz w:val="18"/>
                <w:szCs w:val="18"/>
              </w:rPr>
              <w:t>팀원9</w:t>
            </w:r>
          </w:p>
        </w:tc>
        <w:tc>
          <w:tcPr>
            <w:tcW w:w="618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88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752" w:type="pct"/>
            <w:gridSpan w:val="3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629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8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434" w:type="pct"/>
            <w:gridSpan w:val="2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591" w:type="pct"/>
            <w:vAlign w:val="center"/>
          </w:tcPr>
          <w:p w:rsidR="00420F59" w:rsidRDefault="00420F59" w:rsidP="00FC0F1F">
            <w:pPr>
              <w:jc w:val="center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213" w:type="pct"/>
            <w:tcBorders>
              <w:top w:val="nil"/>
              <w:bottom w:val="nil"/>
            </w:tcBorders>
          </w:tcPr>
          <w:p w:rsidR="00420F59" w:rsidRDefault="00420F59" w:rsidP="00FC0F1F"/>
        </w:tc>
      </w:tr>
      <w:tr w:rsidR="00420F59" w:rsidTr="00FC0F1F">
        <w:trPr>
          <w:trHeight w:val="374"/>
        </w:trPr>
        <w:tc>
          <w:tcPr>
            <w:tcW w:w="5000" w:type="pct"/>
            <w:gridSpan w:val="19"/>
            <w:tcBorders>
              <w:top w:val="nil"/>
            </w:tcBorders>
            <w:vAlign w:val="center"/>
          </w:tcPr>
          <w:p w:rsidR="00420F59" w:rsidRDefault="00420F59" w:rsidP="00FC0F1F">
            <w:pPr>
              <w:jc w:val="left"/>
              <w:rPr>
                <w:b/>
                <w:bCs/>
                <w:color w:val="0070C0"/>
                <w:sz w:val="18"/>
                <w:szCs w:val="20"/>
              </w:rPr>
            </w:pPr>
            <w:r>
              <w:rPr>
                <w:rFonts w:hint="eastAsia"/>
                <w:b/>
                <w:bCs/>
                <w:color w:val="0070C0"/>
                <w:sz w:val="18"/>
                <w:szCs w:val="20"/>
              </w:rPr>
              <w:t xml:space="preserve">※ 팀으로 참가하는 경우 팀원은 팀장을 포함하여 최대 </w:t>
            </w:r>
            <w:r>
              <w:rPr>
                <w:b/>
                <w:bCs/>
                <w:color w:val="0070C0"/>
                <w:sz w:val="18"/>
                <w:szCs w:val="20"/>
              </w:rPr>
              <w:t>10</w:t>
            </w:r>
            <w:r>
              <w:rPr>
                <w:rFonts w:hint="eastAsia"/>
                <w:b/>
                <w:bCs/>
                <w:color w:val="0070C0"/>
                <w:sz w:val="18"/>
                <w:szCs w:val="20"/>
              </w:rPr>
              <w:t>인 이하로 구성되어야 함.</w:t>
            </w:r>
            <w:r>
              <w:rPr>
                <w:b/>
                <w:bCs/>
                <w:color w:val="0070C0"/>
                <w:sz w:val="18"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color w:val="0070C0"/>
                <w:sz w:val="18"/>
                <w:szCs w:val="20"/>
              </w:rPr>
              <w:t>개인의 경우,</w:t>
            </w:r>
            <w:r>
              <w:rPr>
                <w:b/>
                <w:bCs/>
                <w:color w:val="0070C0"/>
                <w:sz w:val="18"/>
                <w:szCs w:val="20"/>
              </w:rPr>
              <w:t xml:space="preserve"> ‘</w:t>
            </w:r>
            <w:r>
              <w:rPr>
                <w:rFonts w:hint="eastAsia"/>
                <w:b/>
                <w:bCs/>
                <w:color w:val="0070C0"/>
                <w:sz w:val="18"/>
                <w:szCs w:val="20"/>
              </w:rPr>
              <w:t>팀장</w:t>
            </w:r>
            <w:r>
              <w:rPr>
                <w:b/>
                <w:bCs/>
                <w:color w:val="0070C0"/>
                <w:sz w:val="18"/>
                <w:szCs w:val="20"/>
              </w:rPr>
              <w:t>’</w:t>
            </w:r>
            <w:proofErr w:type="spellStart"/>
            <w:r>
              <w:rPr>
                <w:rFonts w:hint="eastAsia"/>
                <w:b/>
                <w:bCs/>
                <w:color w:val="0070C0"/>
                <w:sz w:val="18"/>
                <w:szCs w:val="20"/>
              </w:rPr>
              <w:t>란만</w:t>
            </w:r>
            <w:proofErr w:type="spellEnd"/>
            <w:r>
              <w:rPr>
                <w:rFonts w:hint="eastAsia"/>
                <w:b/>
                <w:bCs/>
                <w:color w:val="0070C0"/>
                <w:sz w:val="18"/>
                <w:szCs w:val="20"/>
              </w:rPr>
              <w:t xml:space="preserve"> 기재할 것</w:t>
            </w:r>
          </w:p>
          <w:p w:rsidR="00420F59" w:rsidRPr="00E723A8" w:rsidRDefault="00420F59" w:rsidP="00E723A8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020</w:t>
            </w:r>
            <w:r>
              <w:rPr>
                <w:rFonts w:hint="eastAsia"/>
                <w:b/>
                <w:bCs/>
              </w:rPr>
              <w:t xml:space="preserve">년 </w:t>
            </w:r>
            <w:r>
              <w:rPr>
                <w:b/>
                <w:bCs/>
              </w:rPr>
              <w:t xml:space="preserve">     </w:t>
            </w:r>
            <w:r w:rsidR="00E723A8">
              <w:rPr>
                <w:rFonts w:hint="eastAsia"/>
                <w:b/>
                <w:bCs/>
              </w:rPr>
              <w:t>7</w:t>
            </w:r>
            <w:r>
              <w:rPr>
                <w:b/>
                <w:bCs/>
              </w:rPr>
              <w:t xml:space="preserve">   </w:t>
            </w:r>
            <w:proofErr w:type="gramStart"/>
            <w:r>
              <w:rPr>
                <w:rFonts w:hint="eastAsia"/>
                <w:b/>
                <w:bCs/>
              </w:rPr>
              <w:t xml:space="preserve">월 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7</w:t>
            </w:r>
            <w:proofErr w:type="gramEnd"/>
            <w:r>
              <w:rPr>
                <w:b/>
                <w:bCs/>
              </w:rPr>
              <w:t xml:space="preserve">     </w:t>
            </w:r>
            <w:r>
              <w:rPr>
                <w:rFonts w:hint="eastAsia"/>
                <w:b/>
                <w:bCs/>
              </w:rPr>
              <w:t>일</w:t>
            </w:r>
          </w:p>
        </w:tc>
      </w:tr>
    </w:tbl>
    <w:p w:rsidR="00420F59" w:rsidRDefault="00420F59" w:rsidP="008C6972"/>
    <w:tbl>
      <w:tblPr>
        <w:tblStyle w:val="10"/>
        <w:tblW w:w="11163" w:type="pct"/>
        <w:tblInd w:w="113" w:type="dxa"/>
        <w:tblLook w:val="04A0" w:firstRow="1" w:lastRow="0" w:firstColumn="1" w:lastColumn="0" w:noHBand="0" w:noVBand="1"/>
      </w:tblPr>
      <w:tblGrid>
        <w:gridCol w:w="916"/>
        <w:gridCol w:w="10816"/>
        <w:gridCol w:w="10"/>
        <w:gridCol w:w="4720"/>
        <w:gridCol w:w="4794"/>
        <w:gridCol w:w="4794"/>
      </w:tblGrid>
      <w:tr w:rsidR="00A0097E">
        <w:trPr>
          <w:gridAfter w:val="3"/>
          <w:wAfter w:w="2782" w:type="pct"/>
          <w:trHeight w:val="122"/>
        </w:trPr>
        <w:tc>
          <w:tcPr>
            <w:tcW w:w="172" w:type="pct"/>
            <w:tcBorders>
              <w:bottom w:val="single" w:sz="18" w:space="0" w:color="auto"/>
            </w:tcBorders>
            <w:shd w:val="clear" w:color="auto" w:fill="000000"/>
          </w:tcPr>
          <w:p w:rsidR="00A0097E" w:rsidRDefault="00866296">
            <w:pPr>
              <w:jc w:val="center"/>
            </w:pPr>
            <w:r>
              <w:rPr>
                <w:rFonts w:hint="eastAsia"/>
              </w:rPr>
              <w:t>양식2</w:t>
            </w:r>
          </w:p>
        </w:tc>
        <w:tc>
          <w:tcPr>
            <w:tcW w:w="2046" w:type="pct"/>
            <w:gridSpan w:val="2"/>
            <w:tcBorders>
              <w:top w:val="nil"/>
              <w:bottom w:val="single" w:sz="18" w:space="0" w:color="auto"/>
              <w:right w:val="nil"/>
            </w:tcBorders>
          </w:tcPr>
          <w:p w:rsidR="00A0097E" w:rsidRDefault="00A0097E"/>
        </w:tc>
      </w:tr>
      <w:tr w:rsidR="00A0097E">
        <w:trPr>
          <w:gridAfter w:val="4"/>
          <w:wAfter w:w="2796" w:type="pct"/>
          <w:trHeight w:val="122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A0097E" w:rsidRDefault="00866296">
            <w:pPr>
              <w:tabs>
                <w:tab w:val="left" w:pos="7016"/>
              </w:tabs>
              <w:jc w:val="center"/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 xml:space="preserve">GIGDC2020 </w:t>
            </w:r>
            <w:r>
              <w:rPr>
                <w:rFonts w:hint="eastAsia"/>
                <w:b/>
                <w:bCs/>
                <w:sz w:val="30"/>
                <w:szCs w:val="30"/>
              </w:rPr>
              <w:t>상세기획서</w:t>
            </w:r>
          </w:p>
        </w:tc>
      </w:tr>
      <w:tr w:rsidR="00A0097E">
        <w:trPr>
          <w:gridAfter w:val="4"/>
          <w:wAfter w:w="2796" w:type="pct"/>
          <w:trHeight w:val="75"/>
        </w:trPr>
        <w:tc>
          <w:tcPr>
            <w:tcW w:w="2204" w:type="pct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D9D9D9"/>
            <w:vAlign w:val="center"/>
          </w:tcPr>
          <w:p w:rsidR="00A0097E" w:rsidRDefault="00866296">
            <w:pPr>
              <w:tabs>
                <w:tab w:val="left" w:pos="7016"/>
              </w:tabs>
              <w:ind w:right="360"/>
              <w:jc w:val="center"/>
              <w:rPr>
                <w:b/>
                <w:bCs/>
                <w:sz w:val="18"/>
                <w:szCs w:val="20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참가신청서(기획부문)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및 기획서</w:t>
            </w:r>
            <w:r>
              <w:rPr>
                <w:b/>
                <w:bCs/>
                <w:sz w:val="22"/>
                <w:szCs w:val="24"/>
              </w:rPr>
              <w:t xml:space="preserve"> </w:t>
            </w:r>
            <w:r>
              <w:rPr>
                <w:rFonts w:hint="eastAsia"/>
                <w:b/>
                <w:bCs/>
                <w:sz w:val="22"/>
                <w:szCs w:val="24"/>
              </w:rPr>
              <w:t>작성방법</w:t>
            </w:r>
          </w:p>
        </w:tc>
      </w:tr>
      <w:tr w:rsidR="00A0097E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FFFFF"/>
          </w:tcPr>
          <w:p w:rsidR="00A0097E" w:rsidRDefault="00866296">
            <w:pPr>
              <w:pStyle w:val="a4"/>
              <w:ind w:leftChars="0" w:left="0"/>
            </w:pPr>
            <w:r>
              <w:rPr>
                <w:rFonts w:hint="eastAsia"/>
              </w:rPr>
              <w:t xml:space="preserve">1. 작성 후, 최종 파일은 PDF 형태로 저장하여 제출해주시기 바랍니다. </w:t>
            </w:r>
          </w:p>
          <w:p w:rsidR="00A0097E" w:rsidRDefault="00866296">
            <w:pPr>
              <w:pStyle w:val="a4"/>
              <w:ind w:leftChars="0" w:left="0"/>
            </w:pPr>
            <w:r>
              <w:rPr>
                <w:rFonts w:hint="eastAsia"/>
              </w:rPr>
              <w:t>2. 작성 시, 폰트(</w:t>
            </w:r>
            <w:proofErr w:type="spellStart"/>
            <w:r>
              <w:rPr>
                <w:rFonts w:hint="eastAsia"/>
              </w:rPr>
              <w:t>맑은고딕</w:t>
            </w:r>
            <w:proofErr w:type="spellEnd"/>
            <w:r>
              <w:rPr>
                <w:rFonts w:hint="eastAsia"/>
              </w:rPr>
              <w:t>)와 폰트크기(11pt) 등 서식 준수하여 주시기 바랍니다.</w:t>
            </w:r>
          </w:p>
          <w:p w:rsidR="00A0097E" w:rsidRDefault="00866296">
            <w:r>
              <w:rPr>
                <w:rFonts w:hint="eastAsia"/>
              </w:rPr>
              <w:t xml:space="preserve">3. 항목별로 글자 수와 페이지 수 제한은 없으나 </w:t>
            </w:r>
            <w:proofErr w:type="spellStart"/>
            <w:r>
              <w:rPr>
                <w:rFonts w:hint="eastAsia"/>
              </w:rPr>
              <w:t>양식별</w:t>
            </w:r>
            <w:proofErr w:type="spellEnd"/>
            <w:r>
              <w:rPr>
                <w:rFonts w:hint="eastAsia"/>
              </w:rPr>
              <w:t xml:space="preserve"> 작성분량을 준수하여 주시기 바랍니다.</w:t>
            </w:r>
          </w:p>
          <w:p w:rsidR="00A0097E" w:rsidRDefault="00866296">
            <w:r>
              <w:rPr>
                <w:rFonts w:hint="eastAsia"/>
              </w:rPr>
              <w:t xml:space="preserve">- (양식1) 요약기획서 </w:t>
            </w:r>
            <w:proofErr w:type="gramStart"/>
            <w:r>
              <w:rPr>
                <w:rFonts w:hint="eastAsia"/>
              </w:rPr>
              <w:t>작성분량 :</w:t>
            </w:r>
            <w:proofErr w:type="gramEnd"/>
            <w:r>
              <w:rPr>
                <w:rFonts w:hint="eastAsia"/>
              </w:rPr>
              <w:t xml:space="preserve"> 5장 이내</w:t>
            </w:r>
          </w:p>
          <w:p w:rsidR="00A0097E" w:rsidRDefault="00866296">
            <w:r>
              <w:rPr>
                <w:rFonts w:hint="eastAsia"/>
              </w:rPr>
              <w:t xml:space="preserve">- (양식2) 상세기획서 </w:t>
            </w:r>
            <w:proofErr w:type="gramStart"/>
            <w:r>
              <w:rPr>
                <w:rFonts w:hint="eastAsia"/>
              </w:rPr>
              <w:t>작성분량 :</w:t>
            </w:r>
            <w:proofErr w:type="gramEnd"/>
            <w:r>
              <w:rPr>
                <w:rFonts w:hint="eastAsia"/>
              </w:rPr>
              <w:t xml:space="preserve"> 20장 이내</w:t>
            </w:r>
          </w:p>
        </w:tc>
      </w:tr>
      <w:tr w:rsidR="00A0097E">
        <w:trPr>
          <w:gridAfter w:val="4"/>
          <w:wAfter w:w="2796" w:type="pct"/>
          <w:trHeight w:val="340"/>
        </w:trPr>
        <w:tc>
          <w:tcPr>
            <w:tcW w:w="2204" w:type="pct"/>
            <w:gridSpan w:val="2"/>
            <w:shd w:val="clear" w:color="auto" w:fill="FFFFFF"/>
          </w:tcPr>
          <w:p w:rsidR="00A0097E" w:rsidRDefault="00866296">
            <w:pPr>
              <w:tabs>
                <w:tab w:val="left" w:pos="2042"/>
              </w:tabs>
              <w:jc w:val="right"/>
              <w:rPr>
                <w:color w:val="0070C0"/>
                <w:sz w:val="18"/>
                <w:szCs w:val="20"/>
              </w:rPr>
            </w:pPr>
            <w:r>
              <w:rPr>
                <w:color w:val="0070C0"/>
                <w:sz w:val="18"/>
                <w:szCs w:val="20"/>
              </w:rPr>
              <w:tab/>
            </w:r>
            <w:r>
              <w:rPr>
                <w:rFonts w:hint="eastAsia"/>
                <w:color w:val="0070C0"/>
                <w:sz w:val="18"/>
                <w:szCs w:val="20"/>
              </w:rPr>
              <w:t xml:space="preserve">각 항목에 따라서 </w:t>
            </w:r>
            <w:r>
              <w:rPr>
                <w:color w:val="0070C0"/>
                <w:sz w:val="18"/>
                <w:szCs w:val="20"/>
              </w:rPr>
              <w:t>5</w:t>
            </w:r>
            <w:r>
              <w:rPr>
                <w:rFonts w:hint="eastAsia"/>
                <w:color w:val="0070C0"/>
                <w:sz w:val="18"/>
                <w:szCs w:val="20"/>
              </w:rPr>
              <w:t>장 이내로 작성하여 주시기 바랍니다.</w:t>
            </w:r>
          </w:p>
        </w:tc>
      </w:tr>
      <w:tr w:rsidR="00A0097E">
        <w:trPr>
          <w:trHeight w:val="374"/>
        </w:trPr>
        <w:tc>
          <w:tcPr>
            <w:tcW w:w="2204" w:type="pct"/>
            <w:gridSpan w:val="2"/>
            <w:tcBorders>
              <w:bottom w:val="single" w:sz="6" w:space="0" w:color="auto"/>
            </w:tcBorders>
            <w:shd w:val="clear" w:color="auto" w:fill="D9D9D9"/>
            <w:vAlign w:val="center"/>
          </w:tcPr>
          <w:p w:rsidR="00A0097E" w:rsidRDefault="00866296">
            <w:pPr>
              <w:tabs>
                <w:tab w:val="left" w:pos="1526"/>
              </w:tabs>
              <w:rPr>
                <w:b/>
                <w:bCs/>
              </w:rPr>
            </w:pPr>
            <w:proofErr w:type="gramStart"/>
            <w:r>
              <w:rPr>
                <w:rFonts w:hint="eastAsia"/>
                <w:b/>
                <w:bCs/>
              </w:rPr>
              <w:t>1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</w:t>
            </w:r>
            <w:proofErr w:type="gramEnd"/>
            <w:r>
              <w:rPr>
                <w:rFonts w:hint="eastAsia"/>
                <w:b/>
                <w:bCs/>
              </w:rPr>
              <w:t xml:space="preserve"> 상세 소개</w:t>
            </w:r>
          </w:p>
        </w:tc>
        <w:tc>
          <w:tcPr>
            <w:tcW w:w="932" w:type="pct"/>
            <w:gridSpan w:val="2"/>
            <w:vAlign w:val="center"/>
          </w:tcPr>
          <w:p w:rsidR="00A0097E" w:rsidRDefault="00A0097E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:rsidR="00A0097E" w:rsidRDefault="00A0097E">
            <w:pPr>
              <w:pStyle w:val="a4"/>
              <w:numPr>
                <w:ilvl w:val="0"/>
                <w:numId w:val="2"/>
              </w:numPr>
              <w:ind w:leftChars="0"/>
              <w:jc w:val="center"/>
            </w:pPr>
          </w:p>
        </w:tc>
        <w:tc>
          <w:tcPr>
            <w:tcW w:w="932" w:type="pct"/>
            <w:vAlign w:val="center"/>
          </w:tcPr>
          <w:p w:rsidR="00A0097E" w:rsidRDefault="00A0097E">
            <w:pPr>
              <w:jc w:val="center"/>
            </w:pPr>
          </w:p>
        </w:tc>
      </w:tr>
      <w:tr w:rsidR="00A0097E">
        <w:trPr>
          <w:gridAfter w:val="4"/>
          <w:wAfter w:w="2796" w:type="pct"/>
          <w:trHeight w:val="138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929B3" w:rsidRPr="00A8693A" w:rsidRDefault="000929B3" w:rsidP="000929B3">
            <w:pPr>
              <w:rPr>
                <w:b/>
                <w:iCs/>
                <w:color w:val="FF0000"/>
                <w:sz w:val="22"/>
              </w:rPr>
            </w:pPr>
            <w:r w:rsidRPr="00A8693A">
              <w:rPr>
                <w:rFonts w:hint="eastAsia"/>
                <w:b/>
                <w:iCs/>
                <w:color w:val="FF0000"/>
                <w:sz w:val="22"/>
              </w:rPr>
              <w:t>[게임 요약]</w:t>
            </w:r>
          </w:p>
          <w:p w:rsidR="000929B3" w:rsidRDefault="000929B3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 xml:space="preserve">자신이 귀신이 되어서 사람을 노리고 방해꾼을 </w:t>
            </w:r>
            <w:proofErr w:type="gramStart"/>
            <w:r>
              <w:rPr>
                <w:rFonts w:hint="eastAsia"/>
                <w:iCs/>
                <w:sz w:val="22"/>
              </w:rPr>
              <w:t>피해</w:t>
            </w:r>
            <w:r w:rsidR="006617B7">
              <w:rPr>
                <w:rFonts w:hint="eastAsia"/>
                <w:iCs/>
                <w:sz w:val="22"/>
              </w:rPr>
              <w:t xml:space="preserve"> </w:t>
            </w:r>
            <w:r w:rsidR="00755621">
              <w:rPr>
                <w:rFonts w:hint="eastAsia"/>
                <w:iCs/>
                <w:sz w:val="22"/>
              </w:rPr>
              <w:t xml:space="preserve"> 스테이지</w:t>
            </w:r>
            <w:r w:rsidR="00E71921">
              <w:rPr>
                <w:rFonts w:hint="eastAsia"/>
                <w:iCs/>
                <w:sz w:val="22"/>
              </w:rPr>
              <w:t>의</w:t>
            </w:r>
            <w:proofErr w:type="gramEnd"/>
            <w:r w:rsidR="00E71921">
              <w:rPr>
                <w:rFonts w:hint="eastAsia"/>
                <w:iCs/>
                <w:sz w:val="22"/>
              </w:rPr>
              <w:t xml:space="preserve"> 모든 NPC들을</w:t>
            </w:r>
            <w:r>
              <w:rPr>
                <w:rFonts w:hint="eastAsia"/>
                <w:iCs/>
                <w:sz w:val="22"/>
              </w:rPr>
              <w:t xml:space="preserve"> </w:t>
            </w:r>
            <w:r w:rsidR="00D33502">
              <w:rPr>
                <w:rFonts w:hint="eastAsia"/>
                <w:iCs/>
                <w:sz w:val="22"/>
              </w:rPr>
              <w:t xml:space="preserve">놀라게 </w:t>
            </w:r>
            <w:r>
              <w:rPr>
                <w:rFonts w:hint="eastAsia"/>
                <w:iCs/>
                <w:sz w:val="22"/>
              </w:rPr>
              <w:t>하면 되는 게임 입니다</w:t>
            </w:r>
            <w:r w:rsidR="00D33502">
              <w:rPr>
                <w:rFonts w:hint="eastAsia"/>
                <w:iCs/>
                <w:sz w:val="22"/>
              </w:rPr>
              <w:t>.</w:t>
            </w:r>
          </w:p>
          <w:p w:rsidR="000929B3" w:rsidRPr="006617B7" w:rsidRDefault="000929B3" w:rsidP="000929B3">
            <w:pPr>
              <w:rPr>
                <w:iCs/>
                <w:sz w:val="22"/>
              </w:rPr>
            </w:pPr>
          </w:p>
          <w:p w:rsidR="000929B3" w:rsidRPr="00A8693A" w:rsidRDefault="000929B3" w:rsidP="000929B3">
            <w:pPr>
              <w:rPr>
                <w:b/>
                <w:iCs/>
                <w:color w:val="FF0000"/>
                <w:sz w:val="22"/>
              </w:rPr>
            </w:pPr>
            <w:r w:rsidRPr="00A8693A">
              <w:rPr>
                <w:rFonts w:hint="eastAsia"/>
                <w:b/>
                <w:iCs/>
                <w:color w:val="FF0000"/>
                <w:sz w:val="22"/>
              </w:rPr>
              <w:t>[게임 스토리]</w:t>
            </w:r>
          </w:p>
          <w:p w:rsidR="000929B3" w:rsidRDefault="000929B3" w:rsidP="000929B3">
            <w:pPr>
              <w:rPr>
                <w:iCs/>
                <w:sz w:val="22"/>
              </w:rPr>
            </w:pPr>
            <w:r w:rsidRPr="0090752F">
              <w:rPr>
                <w:rFonts w:hint="eastAsia"/>
                <w:iCs/>
                <w:color w:val="0070C0"/>
                <w:sz w:val="22"/>
              </w:rPr>
              <w:t>(</w:t>
            </w:r>
            <w:r w:rsidR="007A65CC">
              <w:rPr>
                <w:rFonts w:hint="eastAsia"/>
                <w:iCs/>
                <w:color w:val="0070C0"/>
                <w:sz w:val="22"/>
              </w:rPr>
              <w:t>프롤로그</w:t>
            </w:r>
            <w:r w:rsidRPr="0090752F">
              <w:rPr>
                <w:rFonts w:hint="eastAsia"/>
                <w:iCs/>
                <w:color w:val="0070C0"/>
                <w:sz w:val="22"/>
              </w:rPr>
              <w:t>)</w:t>
            </w:r>
          </w:p>
          <w:p w:rsidR="00D33502" w:rsidRDefault="000929B3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>작은 마을에</w:t>
            </w:r>
            <w:r w:rsidR="00D33502">
              <w:rPr>
                <w:rFonts w:hint="eastAsia"/>
                <w:iCs/>
                <w:sz w:val="22"/>
              </w:rPr>
              <w:t xml:space="preserve"> </w:t>
            </w:r>
            <w:r>
              <w:rPr>
                <w:rFonts w:hint="eastAsia"/>
                <w:iCs/>
                <w:sz w:val="22"/>
              </w:rPr>
              <w:t xml:space="preserve">신사가 살고 있었습니다. 신사는 늘 신사 </w:t>
            </w:r>
            <w:r w:rsidR="00124B14">
              <w:rPr>
                <w:rFonts w:hint="eastAsia"/>
                <w:iCs/>
                <w:sz w:val="22"/>
              </w:rPr>
              <w:t>같이</w:t>
            </w:r>
            <w:r>
              <w:rPr>
                <w:rFonts w:hint="eastAsia"/>
                <w:iCs/>
                <w:sz w:val="22"/>
              </w:rPr>
              <w:t xml:space="preserve"> 살고 </w:t>
            </w:r>
            <w:r w:rsidR="00D33502">
              <w:rPr>
                <w:rFonts w:hint="eastAsia"/>
                <w:iCs/>
                <w:sz w:val="22"/>
              </w:rPr>
              <w:t>있었습니다.</w:t>
            </w:r>
          </w:p>
          <w:p w:rsidR="00D53E93" w:rsidRDefault="000929B3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>마을 주민들은</w:t>
            </w:r>
            <w:r w:rsidR="00D33502">
              <w:rPr>
                <w:rFonts w:hint="eastAsia"/>
                <w:iCs/>
                <w:sz w:val="22"/>
              </w:rPr>
              <w:t xml:space="preserve"> </w:t>
            </w:r>
            <w:r>
              <w:rPr>
                <w:rFonts w:hint="eastAsia"/>
                <w:iCs/>
                <w:sz w:val="22"/>
              </w:rPr>
              <w:t>신사를 보고 신기해</w:t>
            </w:r>
            <w:r w:rsidR="008B5915">
              <w:rPr>
                <w:rFonts w:hint="eastAsia"/>
                <w:iCs/>
                <w:sz w:val="22"/>
              </w:rPr>
              <w:t xml:space="preserve"> 했습니다. </w:t>
            </w:r>
            <w:r w:rsidR="00D53E93">
              <w:rPr>
                <w:rFonts w:hint="eastAsia"/>
                <w:iCs/>
                <w:sz w:val="22"/>
              </w:rPr>
              <w:t>왜냐하면</w:t>
            </w:r>
            <w:r>
              <w:rPr>
                <w:rFonts w:hint="eastAsia"/>
                <w:iCs/>
                <w:sz w:val="22"/>
              </w:rPr>
              <w:t xml:space="preserve"> </w:t>
            </w:r>
            <w:r w:rsidR="00D53E93">
              <w:rPr>
                <w:rFonts w:hint="eastAsia"/>
                <w:iCs/>
                <w:sz w:val="22"/>
              </w:rPr>
              <w:t>이</w:t>
            </w:r>
            <w:r w:rsidR="008B5915">
              <w:rPr>
                <w:rFonts w:hint="eastAsia"/>
                <w:iCs/>
                <w:sz w:val="22"/>
              </w:rPr>
              <w:t xml:space="preserve"> </w:t>
            </w:r>
            <w:r w:rsidR="007A65CC">
              <w:rPr>
                <w:rFonts w:hint="eastAsia"/>
                <w:iCs/>
                <w:sz w:val="22"/>
              </w:rPr>
              <w:t xml:space="preserve">풀밖에 없는 이 촌 </w:t>
            </w:r>
            <w:proofErr w:type="spellStart"/>
            <w:r w:rsidR="007A65CC">
              <w:rPr>
                <w:rFonts w:hint="eastAsia"/>
                <w:iCs/>
                <w:sz w:val="22"/>
              </w:rPr>
              <w:t>동네에신사가</w:t>
            </w:r>
            <w:proofErr w:type="spellEnd"/>
            <w:r w:rsidR="007A65CC">
              <w:rPr>
                <w:rFonts w:hint="eastAsia"/>
                <w:iCs/>
                <w:sz w:val="22"/>
              </w:rPr>
              <w:t xml:space="preserve"> 있다는 것은 </w:t>
            </w:r>
          </w:p>
          <w:p w:rsidR="00124B14" w:rsidRDefault="007A65CC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>너무 이상했습니다</w:t>
            </w:r>
            <w:r w:rsidR="00124B14">
              <w:rPr>
                <w:rFonts w:hint="eastAsia"/>
                <w:iCs/>
                <w:sz w:val="22"/>
              </w:rPr>
              <w:t xml:space="preserve">. 너무 이상한 나머지 </w:t>
            </w:r>
            <w:proofErr w:type="spellStart"/>
            <w:r>
              <w:rPr>
                <w:rFonts w:hint="eastAsia"/>
                <w:iCs/>
                <w:sz w:val="22"/>
              </w:rPr>
              <w:t>이장님은</w:t>
            </w:r>
            <w:proofErr w:type="spellEnd"/>
            <w:r>
              <w:rPr>
                <w:rFonts w:hint="eastAsia"/>
                <w:iCs/>
                <w:sz w:val="22"/>
              </w:rPr>
              <w:t xml:space="preserve"> </w:t>
            </w:r>
            <w:r w:rsidR="00124B14">
              <w:rPr>
                <w:rFonts w:hint="eastAsia"/>
                <w:iCs/>
                <w:sz w:val="22"/>
              </w:rPr>
              <w:t>신사를 뱀파이어로 몰아갔습니다.</w:t>
            </w:r>
          </w:p>
          <w:p w:rsidR="007A65CC" w:rsidRDefault="007A65CC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 xml:space="preserve">마을 주민들은 </w:t>
            </w:r>
            <w:proofErr w:type="spellStart"/>
            <w:r>
              <w:rPr>
                <w:rFonts w:hint="eastAsia"/>
                <w:iCs/>
                <w:sz w:val="22"/>
              </w:rPr>
              <w:t>이장님이</w:t>
            </w:r>
            <w:proofErr w:type="spellEnd"/>
            <w:r>
              <w:rPr>
                <w:rFonts w:hint="eastAsia"/>
                <w:iCs/>
                <w:sz w:val="22"/>
              </w:rPr>
              <w:t xml:space="preserve"> 늘 미신을 잘 믿어 </w:t>
            </w:r>
            <w:r w:rsidR="00D53E93">
              <w:rPr>
                <w:rFonts w:hint="eastAsia"/>
                <w:iCs/>
                <w:sz w:val="22"/>
              </w:rPr>
              <w:t xml:space="preserve">마을주민들은 </w:t>
            </w:r>
            <w:r>
              <w:rPr>
                <w:rFonts w:hint="eastAsia"/>
                <w:iCs/>
                <w:sz w:val="22"/>
              </w:rPr>
              <w:t xml:space="preserve">의심을 했지만 이내 </w:t>
            </w:r>
            <w:proofErr w:type="spellStart"/>
            <w:r>
              <w:rPr>
                <w:rFonts w:hint="eastAsia"/>
                <w:iCs/>
                <w:sz w:val="22"/>
              </w:rPr>
              <w:t>이장님의</w:t>
            </w:r>
            <w:proofErr w:type="spellEnd"/>
            <w:r>
              <w:rPr>
                <w:rFonts w:hint="eastAsia"/>
                <w:iCs/>
                <w:sz w:val="22"/>
              </w:rPr>
              <w:t xml:space="preserve"> </w:t>
            </w:r>
            <w:r w:rsidR="00124B14">
              <w:rPr>
                <w:rFonts w:hint="eastAsia"/>
                <w:iCs/>
                <w:sz w:val="22"/>
              </w:rPr>
              <w:t>말에 설득 당했습니다.</w:t>
            </w:r>
          </w:p>
          <w:p w:rsidR="00124B14" w:rsidRDefault="000929B3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 xml:space="preserve">그렇게 </w:t>
            </w:r>
            <w:r w:rsidR="00D53E93">
              <w:rPr>
                <w:rFonts w:hint="eastAsia"/>
                <w:iCs/>
                <w:sz w:val="22"/>
              </w:rPr>
              <w:t>신사의</w:t>
            </w:r>
            <w:r w:rsidR="00124B14">
              <w:rPr>
                <w:rFonts w:hint="eastAsia"/>
                <w:iCs/>
                <w:sz w:val="22"/>
              </w:rPr>
              <w:t xml:space="preserve"> 뱀파이어 사냥을 시작했습니다. 영문도 모른 채 신사는 끌려갔고</w:t>
            </w:r>
          </w:p>
          <w:p w:rsidR="00D53E93" w:rsidRDefault="00124B14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>마을 주민들은 신사의</w:t>
            </w:r>
            <w:r w:rsidR="000929B3">
              <w:rPr>
                <w:rFonts w:hint="eastAsia"/>
                <w:iCs/>
                <w:sz w:val="22"/>
              </w:rPr>
              <w:t xml:space="preserve"> 손발을 묶어서 </w:t>
            </w:r>
            <w:r>
              <w:rPr>
                <w:rFonts w:hint="eastAsia"/>
                <w:iCs/>
                <w:sz w:val="22"/>
              </w:rPr>
              <w:t>호수에 던졌습니다.</w:t>
            </w:r>
            <w:r w:rsidR="00D53E93">
              <w:rPr>
                <w:rFonts w:hint="eastAsia"/>
                <w:iCs/>
                <w:sz w:val="22"/>
              </w:rPr>
              <w:t xml:space="preserve"> </w:t>
            </w:r>
            <w:r w:rsidR="007A65CC">
              <w:rPr>
                <w:rFonts w:hint="eastAsia"/>
                <w:iCs/>
                <w:sz w:val="22"/>
              </w:rPr>
              <w:t xml:space="preserve">당연히 </w:t>
            </w:r>
            <w:r w:rsidR="000929B3">
              <w:rPr>
                <w:rFonts w:hint="eastAsia"/>
                <w:iCs/>
                <w:sz w:val="22"/>
              </w:rPr>
              <w:t xml:space="preserve">뱀파이어가 아닌 </w:t>
            </w:r>
            <w:r w:rsidR="00D53E93">
              <w:rPr>
                <w:rFonts w:hint="eastAsia"/>
                <w:iCs/>
                <w:sz w:val="22"/>
              </w:rPr>
              <w:t>신사는</w:t>
            </w:r>
            <w:r w:rsidR="000929B3">
              <w:rPr>
                <w:rFonts w:hint="eastAsia"/>
                <w:iCs/>
                <w:sz w:val="22"/>
              </w:rPr>
              <w:t xml:space="preserve"> </w:t>
            </w:r>
          </w:p>
          <w:p w:rsidR="00D53E93" w:rsidRDefault="000929B3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 xml:space="preserve">호수에서 </w:t>
            </w:r>
            <w:r w:rsidR="00D53E93">
              <w:rPr>
                <w:rFonts w:hint="eastAsia"/>
                <w:iCs/>
                <w:sz w:val="22"/>
              </w:rPr>
              <w:t xml:space="preserve">빠져 </w:t>
            </w:r>
            <w:r>
              <w:rPr>
                <w:rFonts w:hint="eastAsia"/>
                <w:iCs/>
                <w:sz w:val="22"/>
              </w:rPr>
              <w:t xml:space="preserve">익사 했습니다. 주인공은 어이가 없는지 억울한진 몰라도 </w:t>
            </w:r>
          </w:p>
          <w:p w:rsidR="003D3DA1" w:rsidRDefault="000929B3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>아직 삶에</w:t>
            </w:r>
            <w:r w:rsidR="007A65CC">
              <w:rPr>
                <w:rFonts w:hint="eastAsia"/>
                <w:iCs/>
                <w:sz w:val="22"/>
              </w:rPr>
              <w:t xml:space="preserve"> </w:t>
            </w:r>
            <w:r>
              <w:rPr>
                <w:rFonts w:hint="eastAsia"/>
                <w:iCs/>
                <w:sz w:val="22"/>
              </w:rPr>
              <w:t>집착을 가지고 지옥으로 갔습니다. 악마는 주인공의 사인을 듣고는 비웃더니 악마는 말했습니다.</w:t>
            </w:r>
          </w:p>
          <w:p w:rsidR="00D53E93" w:rsidRDefault="00D53E93" w:rsidP="000929B3">
            <w:pPr>
              <w:rPr>
                <w:iCs/>
                <w:sz w:val="22"/>
              </w:rPr>
            </w:pPr>
          </w:p>
          <w:p w:rsidR="000929B3" w:rsidRDefault="000929B3" w:rsidP="000929B3">
            <w:pPr>
              <w:rPr>
                <w:iCs/>
                <w:sz w:val="22"/>
              </w:rPr>
            </w:pPr>
            <w:r>
              <w:rPr>
                <w:iCs/>
                <w:sz w:val="22"/>
              </w:rPr>
              <w:t>“</w:t>
            </w:r>
            <w:r>
              <w:rPr>
                <w:rFonts w:hint="eastAsia"/>
                <w:iCs/>
                <w:sz w:val="22"/>
              </w:rPr>
              <w:t>네가 놀라게 해서 사람을 심장마비로 죽이면 살려주지 먼저 저 마을로 가서 연습해봐~</w:t>
            </w:r>
          </w:p>
          <w:p w:rsidR="008B5915" w:rsidRDefault="000929B3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>너 정도가 가능할진 모르겠지만~</w:t>
            </w:r>
            <w:proofErr w:type="spellStart"/>
            <w:r>
              <w:rPr>
                <w:rFonts w:hint="eastAsia"/>
                <w:iCs/>
                <w:sz w:val="22"/>
              </w:rPr>
              <w:t>ㅋㅋ</w:t>
            </w:r>
            <w:proofErr w:type="spellEnd"/>
            <w:r>
              <w:rPr>
                <w:iCs/>
                <w:sz w:val="22"/>
              </w:rPr>
              <w:t>”</w:t>
            </w:r>
            <w:r>
              <w:rPr>
                <w:rFonts w:hint="eastAsia"/>
                <w:iCs/>
                <w:sz w:val="22"/>
              </w:rPr>
              <w:t xml:space="preserve"> </w:t>
            </w:r>
          </w:p>
          <w:p w:rsidR="008B5915" w:rsidRPr="008B5915" w:rsidRDefault="008B5915" w:rsidP="000929B3">
            <w:pPr>
              <w:rPr>
                <w:iCs/>
                <w:sz w:val="22"/>
              </w:rPr>
            </w:pPr>
            <w:r w:rsidRPr="008B5915">
              <w:rPr>
                <w:rFonts w:hint="eastAsia"/>
                <w:iCs/>
                <w:sz w:val="22"/>
              </w:rPr>
              <w:t xml:space="preserve">주인공이 죽여야 하는 사람은 </w:t>
            </w:r>
            <w:r w:rsidRPr="008B5915">
              <w:rPr>
                <w:rFonts w:hint="eastAsia"/>
                <w:b/>
                <w:iCs/>
                <w:sz w:val="22"/>
              </w:rPr>
              <w:t>해머마을의 대통령</w:t>
            </w:r>
            <w:r w:rsidR="00D53E93">
              <w:rPr>
                <w:rFonts w:hint="eastAsia"/>
                <w:b/>
                <w:iCs/>
                <w:sz w:val="22"/>
              </w:rPr>
              <w:t>,</w:t>
            </w:r>
            <w:r w:rsidRPr="008B5915">
              <w:rPr>
                <w:rFonts w:hint="eastAsia"/>
                <w:iCs/>
                <w:sz w:val="22"/>
              </w:rPr>
              <w:t xml:space="preserve"> 대통령은 과거 악마와 계약을 했습니다.</w:t>
            </w:r>
          </w:p>
          <w:p w:rsidR="008B5915" w:rsidRDefault="008B5915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 xml:space="preserve">그 결과 대통령이 되었던 것 </w:t>
            </w:r>
            <w:r w:rsidR="00D53E93">
              <w:rPr>
                <w:rFonts w:hint="eastAsia"/>
                <w:iCs/>
                <w:sz w:val="22"/>
              </w:rPr>
              <w:t>이었습니다</w:t>
            </w:r>
            <w:r>
              <w:rPr>
                <w:rFonts w:hint="eastAsia"/>
                <w:iCs/>
                <w:sz w:val="22"/>
              </w:rPr>
              <w:t xml:space="preserve">. 주인공은 새 삶을 얻기 위해 해머 정부로 </w:t>
            </w:r>
            <w:proofErr w:type="gramStart"/>
            <w:r>
              <w:rPr>
                <w:rFonts w:hint="eastAsia"/>
                <w:iCs/>
                <w:sz w:val="22"/>
              </w:rPr>
              <w:t>향했지만</w:t>
            </w:r>
            <w:r w:rsidR="00D53E93">
              <w:rPr>
                <w:iCs/>
                <w:sz w:val="22"/>
              </w:rPr>
              <w:t>…</w:t>
            </w:r>
            <w:proofErr w:type="gramEnd"/>
            <w:r>
              <w:rPr>
                <w:rFonts w:hint="eastAsia"/>
                <w:iCs/>
                <w:sz w:val="22"/>
              </w:rPr>
              <w:t xml:space="preserve"> </w:t>
            </w:r>
          </w:p>
          <w:p w:rsidR="008B5915" w:rsidRDefault="008B5915" w:rsidP="000929B3">
            <w:pPr>
              <w:rPr>
                <w:iCs/>
                <w:sz w:val="22"/>
              </w:rPr>
            </w:pPr>
            <w:proofErr w:type="gramStart"/>
            <w:r w:rsidRPr="008B5915">
              <w:rPr>
                <w:rFonts w:hint="eastAsia"/>
                <w:b/>
                <w:iCs/>
                <w:sz w:val="22"/>
              </w:rPr>
              <w:t>그.전.에</w:t>
            </w:r>
            <w:proofErr w:type="gramEnd"/>
          </w:p>
          <w:p w:rsidR="00167A43" w:rsidRPr="00DE0844" w:rsidRDefault="008B5915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>주인공은 지상으로 내려가 먼저 자신을 죽였던 마을주민들에게 놀라게 할 계획을 세웠습니다.</w:t>
            </w:r>
          </w:p>
        </w:tc>
      </w:tr>
      <w:tr w:rsidR="00A0097E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:rsidR="00A0097E" w:rsidRDefault="00866296">
            <w:pPr>
              <w:tabs>
                <w:tab w:val="left" w:pos="1526"/>
              </w:tabs>
              <w:rPr>
                <w:b/>
                <w:bCs/>
              </w:rPr>
            </w:pPr>
            <w:proofErr w:type="gramStart"/>
            <w:r>
              <w:rPr>
                <w:rFonts w:hint="eastAsia"/>
                <w:b/>
                <w:bCs/>
              </w:rPr>
              <w:t>2</w:t>
            </w:r>
            <w:r>
              <w:rPr>
                <w:b/>
                <w:bCs/>
              </w:rPr>
              <w:t>.</w:t>
            </w:r>
            <w:r>
              <w:rPr>
                <w:rFonts w:hint="eastAsia"/>
                <w:b/>
                <w:bCs/>
              </w:rPr>
              <w:t>게임</w:t>
            </w:r>
            <w:proofErr w:type="gramEnd"/>
            <w:r>
              <w:rPr>
                <w:rFonts w:hint="eastAsia"/>
                <w:b/>
                <w:bCs/>
              </w:rPr>
              <w:t xml:space="preserve"> 기획 의도</w:t>
            </w:r>
          </w:p>
        </w:tc>
      </w:tr>
      <w:tr w:rsidR="00A0097E" w:rsidTr="005F4015">
        <w:trPr>
          <w:gridAfter w:val="4"/>
          <w:wAfter w:w="2796" w:type="pct"/>
          <w:trHeight w:val="69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66296" w:rsidRDefault="00866296" w:rsidP="000929B3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 xml:space="preserve">게임을 하다 보면 가끔 귀신이 나옵니다. 하지만 </w:t>
            </w:r>
            <w:r w:rsidR="00124B14">
              <w:rPr>
                <w:rFonts w:hint="eastAsia"/>
                <w:iCs/>
                <w:sz w:val="22"/>
              </w:rPr>
              <w:t>대부분의 귀신들은 주인공에 대해 적대적으로 나옵니다</w:t>
            </w:r>
            <w:r>
              <w:rPr>
                <w:rFonts w:hint="eastAsia"/>
                <w:iCs/>
                <w:sz w:val="22"/>
              </w:rPr>
              <w:t>.</w:t>
            </w:r>
          </w:p>
          <w:p w:rsidR="00E71921" w:rsidRDefault="00124B14" w:rsidP="000929B3">
            <w:pPr>
              <w:rPr>
                <w:iCs/>
                <w:noProof/>
                <w:sz w:val="22"/>
              </w:rPr>
            </w:pPr>
            <w:r>
              <w:rPr>
                <w:rFonts w:hint="eastAsia"/>
                <w:iCs/>
                <w:noProof/>
                <w:sz w:val="22"/>
              </w:rPr>
              <w:t xml:space="preserve">그때 저는 </w:t>
            </w:r>
            <w:r>
              <w:rPr>
                <w:iCs/>
                <w:noProof/>
                <w:sz w:val="22"/>
              </w:rPr>
              <w:t>‘</w:t>
            </w:r>
            <w:r>
              <w:rPr>
                <w:rFonts w:hint="eastAsia"/>
                <w:iCs/>
                <w:noProof/>
                <w:sz w:val="22"/>
              </w:rPr>
              <w:t>만약 귀신이 착한데 오해를 받고 주인공이 죽이는 거면 어쩌지</w:t>
            </w:r>
            <w:r>
              <w:rPr>
                <w:iCs/>
                <w:noProof/>
                <w:sz w:val="22"/>
              </w:rPr>
              <w:t>’</w:t>
            </w:r>
            <w:r>
              <w:rPr>
                <w:rFonts w:hint="eastAsia"/>
                <w:iCs/>
                <w:noProof/>
                <w:sz w:val="22"/>
              </w:rPr>
              <w:t xml:space="preserve">라는 생각을 했고 </w:t>
            </w:r>
          </w:p>
          <w:p w:rsidR="00E71921" w:rsidRPr="00E71921" w:rsidRDefault="00E71921" w:rsidP="000929B3">
            <w:pPr>
              <w:rPr>
                <w:iCs/>
                <w:noProof/>
                <w:sz w:val="22"/>
              </w:rPr>
            </w:pPr>
            <w:r>
              <w:rPr>
                <w:rFonts w:hint="eastAsia"/>
                <w:iCs/>
                <w:noProof/>
                <w:sz w:val="22"/>
              </w:rPr>
              <w:t>그 결과 귀신이 누명을 쓰고 죽어 선한 귀신을 만들어 보았습니다.</w:t>
            </w:r>
          </w:p>
          <w:p w:rsidR="00774E31" w:rsidRDefault="00755621" w:rsidP="000929B3">
            <w:pPr>
              <w:rPr>
                <w:iCs/>
                <w:noProof/>
                <w:color w:val="4BACC6" w:themeColor="accent5"/>
                <w:sz w:val="22"/>
              </w:rPr>
            </w:pPr>
            <w:r>
              <w:rPr>
                <w:iCs/>
                <w:noProof/>
                <w:color w:val="4BACC6" w:themeColor="accent5"/>
                <w:sz w:val="22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6pt;height:141pt">
                  <v:imagedata r:id="rId8" o:title="사신"/>
                </v:shape>
              </w:pict>
            </w:r>
          </w:p>
          <w:p w:rsidR="00FC0F1F" w:rsidRPr="00774E31" w:rsidRDefault="00774E31" w:rsidP="000929B3">
            <w:pPr>
              <w:rPr>
                <w:iCs/>
                <w:noProof/>
                <w:color w:val="4BACC6" w:themeColor="accent5"/>
                <w:sz w:val="22"/>
              </w:rPr>
            </w:pPr>
            <w:r w:rsidRPr="00774E31">
              <w:rPr>
                <w:rFonts w:hint="eastAsia"/>
                <w:iCs/>
                <w:noProof/>
                <w:color w:val="000000" w:themeColor="text1"/>
                <w:sz w:val="22"/>
              </w:rPr>
              <w:lastRenderedPageBreak/>
              <w:t>출처</w:t>
            </w:r>
            <w:r>
              <w:rPr>
                <w:rFonts w:hint="eastAsia"/>
                <w:iCs/>
                <w:noProof/>
                <w:color w:val="000000" w:themeColor="text1"/>
                <w:sz w:val="22"/>
              </w:rPr>
              <w:t>:</w:t>
            </w:r>
            <w:r w:rsidR="00FC0F1F" w:rsidRPr="00FC0F1F">
              <w:rPr>
                <w:rFonts w:hint="eastAsia"/>
                <w:iCs/>
                <w:noProof/>
                <w:color w:val="000000" w:themeColor="text1"/>
                <w:sz w:val="22"/>
              </w:rPr>
              <w:t>괴담레스토랑</w:t>
            </w:r>
          </w:p>
          <w:p w:rsidR="000929B3" w:rsidRDefault="000929B3" w:rsidP="000929B3">
            <w:pPr>
              <w:rPr>
                <w:rFonts w:ascii="Arial" w:hAnsi="Arial" w:cs="Arial"/>
                <w:color w:val="000000" w:themeColor="text1"/>
                <w:sz w:val="22"/>
              </w:rPr>
            </w:pPr>
            <w:r w:rsidRPr="00474E75">
              <w:rPr>
                <w:rFonts w:eastAsiaTheme="minorHAnsi" w:cs="Arial"/>
                <w:b/>
                <w:color w:val="000000" w:themeColor="text1"/>
                <w:sz w:val="22"/>
              </w:rPr>
              <w:t>Dead by Daylight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일명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 w:hint="eastAsia"/>
                <w:color w:val="000000" w:themeColor="text1"/>
                <w:sz w:val="22"/>
              </w:rPr>
              <w:t>데바데와</w:t>
            </w:r>
            <w:proofErr w:type="spellEnd"/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같은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게임에서도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살인마라는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포지션이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있고</w:t>
            </w:r>
            <w:r w:rsidR="00662620">
              <w:rPr>
                <w:rFonts w:ascii="Arial" w:hAnsi="Arial" w:cs="Arial" w:hint="eastAsia"/>
                <w:color w:val="000000" w:themeColor="text1"/>
                <w:sz w:val="22"/>
              </w:rPr>
              <w:t>,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살인마만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하는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사람도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존재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한다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.</w:t>
            </w:r>
          </w:p>
          <w:p w:rsidR="000929B3" w:rsidRDefault="000929B3" w:rsidP="000929B3">
            <w:pPr>
              <w:rPr>
                <w:rFonts w:ascii="Arial" w:hAnsi="Arial" w:cs="Arial"/>
                <w:color w:val="000000" w:themeColor="text1"/>
                <w:sz w:val="22"/>
              </w:rPr>
            </w:pPr>
            <w:r>
              <w:rPr>
                <w:rFonts w:ascii="Arial" w:hAnsi="Arial" w:cs="Arial" w:hint="eastAsia"/>
                <w:color w:val="000000" w:themeColor="text1"/>
                <w:sz w:val="22"/>
              </w:rPr>
              <w:t>살인마라는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것이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다른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사람들을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잡고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공포로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몰아가는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것이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재미있기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때문에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하는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사람들이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많을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것이라고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</w:p>
          <w:p w:rsidR="00A0097E" w:rsidRDefault="000929B3" w:rsidP="000929B3">
            <w:r>
              <w:rPr>
                <w:rFonts w:ascii="Arial" w:hAnsi="Arial" w:cs="Arial" w:hint="eastAsia"/>
                <w:color w:val="000000" w:themeColor="text1"/>
                <w:sz w:val="22"/>
              </w:rPr>
              <w:t>생각해서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살인마와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같은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위치에서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잔인하지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않고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덜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폭력적인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게임으로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만들어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 xml:space="preserve"> </w:t>
            </w:r>
            <w:r w:rsidR="00662620">
              <w:rPr>
                <w:rFonts w:ascii="Arial" w:hAnsi="Arial" w:cs="Arial" w:hint="eastAsia"/>
                <w:color w:val="000000" w:themeColor="text1"/>
                <w:sz w:val="22"/>
              </w:rPr>
              <w:t>보았습니다</w:t>
            </w:r>
            <w:r w:rsidR="00662620">
              <w:rPr>
                <w:rFonts w:ascii="Arial" w:hAnsi="Arial" w:cs="Arial" w:hint="eastAsia"/>
                <w:color w:val="000000" w:themeColor="text1"/>
                <w:sz w:val="22"/>
              </w:rPr>
              <w:t>.</w:t>
            </w:r>
            <w:r>
              <w:rPr>
                <w:rFonts w:ascii="Arial" w:hAnsi="Arial" w:cs="Arial" w:hint="eastAsia"/>
                <w:color w:val="000000" w:themeColor="text1"/>
                <w:sz w:val="22"/>
              </w:rPr>
              <w:t>.</w:t>
            </w:r>
          </w:p>
        </w:tc>
      </w:tr>
      <w:tr w:rsidR="00A0097E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:rsidR="00A0097E" w:rsidRDefault="0086629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3. 타 게임과의 차별화 및 방향</w:t>
            </w:r>
          </w:p>
        </w:tc>
      </w:tr>
      <w:tr w:rsidR="00A0097E">
        <w:trPr>
          <w:gridAfter w:val="4"/>
          <w:wAfter w:w="2796" w:type="pct"/>
          <w:trHeight w:val="1438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929B3" w:rsidRPr="004E5FC4" w:rsidRDefault="000929B3" w:rsidP="000929B3">
            <w:pPr>
              <w:rPr>
                <w:color w:val="000000" w:themeColor="text1"/>
                <w:sz w:val="22"/>
              </w:rPr>
            </w:pPr>
            <w:r w:rsidRPr="004E5FC4">
              <w:rPr>
                <w:rFonts w:hint="eastAsia"/>
                <w:color w:val="000000" w:themeColor="text1"/>
                <w:sz w:val="22"/>
              </w:rPr>
              <w:t xml:space="preserve">귀신은 나오지만 우리가 놀랄 장면은 없어 편안하게 게임을 할 수 </w:t>
            </w:r>
            <w:r>
              <w:rPr>
                <w:rFonts w:hint="eastAsia"/>
                <w:color w:val="000000" w:themeColor="text1"/>
                <w:sz w:val="22"/>
              </w:rPr>
              <w:t>있습니다.</w:t>
            </w:r>
          </w:p>
          <w:p w:rsidR="000929B3" w:rsidRPr="004E5FC4" w:rsidRDefault="000929B3" w:rsidP="000929B3">
            <w:pPr>
              <w:rPr>
                <w:color w:val="000000" w:themeColor="text1"/>
                <w:sz w:val="22"/>
              </w:rPr>
            </w:pPr>
            <w:r w:rsidRPr="004E5FC4">
              <w:rPr>
                <w:rFonts w:hint="eastAsia"/>
                <w:color w:val="000000" w:themeColor="text1"/>
                <w:sz w:val="22"/>
              </w:rPr>
              <w:t xml:space="preserve">게임을 하다 보면 </w:t>
            </w:r>
            <w:proofErr w:type="spellStart"/>
            <w:r w:rsidRPr="004E5FC4">
              <w:rPr>
                <w:rFonts w:hint="eastAsia"/>
                <w:color w:val="000000" w:themeColor="text1"/>
                <w:sz w:val="22"/>
              </w:rPr>
              <w:t>즐겜</w:t>
            </w:r>
            <w:proofErr w:type="spellEnd"/>
            <w:r w:rsidRPr="004E5FC4">
              <w:rPr>
                <w:rFonts w:hint="eastAsia"/>
                <w:color w:val="000000" w:themeColor="text1"/>
                <w:sz w:val="22"/>
              </w:rPr>
              <w:t xml:space="preserve"> 이라면서 한 사람만 계속 죽이거나, 이동방해를 계속 걸어 조작 할 수 없게 하는 등등</w:t>
            </w:r>
          </w:p>
          <w:p w:rsidR="000929B3" w:rsidRPr="004E5FC4" w:rsidRDefault="000929B3" w:rsidP="000929B3">
            <w:pPr>
              <w:rPr>
                <w:color w:val="000000" w:themeColor="text1"/>
                <w:sz w:val="22"/>
              </w:rPr>
            </w:pPr>
            <w:r w:rsidRPr="004E5FC4">
              <w:rPr>
                <w:rFonts w:hint="eastAsia"/>
                <w:color w:val="000000" w:themeColor="text1"/>
                <w:sz w:val="22"/>
              </w:rPr>
              <w:t xml:space="preserve">사람을 </w:t>
            </w:r>
            <w:r>
              <w:rPr>
                <w:rFonts w:hint="eastAsia"/>
                <w:color w:val="000000" w:themeColor="text1"/>
                <w:sz w:val="22"/>
              </w:rPr>
              <w:t>괴롭히</w:t>
            </w:r>
            <w:r w:rsidRPr="004E5FC4">
              <w:rPr>
                <w:rFonts w:hint="eastAsia"/>
                <w:color w:val="000000" w:themeColor="text1"/>
                <w:sz w:val="22"/>
              </w:rPr>
              <w:t xml:space="preserve">는 방법은 많고 그러면 상대의 반응을 볼 때마다 </w:t>
            </w:r>
            <w:proofErr w:type="gramStart"/>
            <w:r w:rsidRPr="004E5FC4">
              <w:rPr>
                <w:rFonts w:hint="eastAsia"/>
                <w:color w:val="000000" w:themeColor="text1"/>
                <w:sz w:val="22"/>
              </w:rPr>
              <w:t>즐거워 하는</w:t>
            </w:r>
            <w:proofErr w:type="gramEnd"/>
            <w:r w:rsidRPr="004E5FC4">
              <w:rPr>
                <w:rFonts w:hint="eastAsia"/>
                <w:color w:val="000000" w:themeColor="text1"/>
                <w:sz w:val="22"/>
              </w:rPr>
              <w:t xml:space="preserve"> 사람도 있다. 나는 그 상대를</w:t>
            </w:r>
          </w:p>
          <w:p w:rsidR="00A0097E" w:rsidRDefault="000929B3" w:rsidP="000929B3">
            <w:r w:rsidRPr="004E5FC4">
              <w:rPr>
                <w:rFonts w:hint="eastAsia"/>
                <w:color w:val="000000" w:themeColor="text1"/>
                <w:sz w:val="22"/>
              </w:rPr>
              <w:t xml:space="preserve">놀리는 괴롭히는 재미에 초점을 두고 게임을 </w:t>
            </w:r>
            <w:r>
              <w:rPr>
                <w:rFonts w:hint="eastAsia"/>
                <w:color w:val="000000" w:themeColor="text1"/>
                <w:sz w:val="22"/>
              </w:rPr>
              <w:t>만들었습니다.</w:t>
            </w:r>
          </w:p>
        </w:tc>
      </w:tr>
      <w:tr w:rsidR="00A0097E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:rsidR="00A0097E" w:rsidRDefault="00866296">
            <w:pPr>
              <w:tabs>
                <w:tab w:val="left" w:pos="1526"/>
              </w:tabs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4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>게임 플레이 방식</w:t>
            </w:r>
          </w:p>
        </w:tc>
      </w:tr>
      <w:tr w:rsidR="00A0097E">
        <w:trPr>
          <w:gridAfter w:val="4"/>
          <w:wAfter w:w="2796" w:type="pct"/>
          <w:trHeight w:val="1578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929B3" w:rsidRPr="00474E75" w:rsidRDefault="000929B3" w:rsidP="000929B3">
            <w:pPr>
              <w:rPr>
                <w:b/>
                <w:color w:val="7030A0"/>
                <w:sz w:val="22"/>
              </w:rPr>
            </w:pPr>
            <w:r w:rsidRPr="00474E75">
              <w:rPr>
                <w:rFonts w:hint="eastAsia"/>
                <w:b/>
                <w:color w:val="7030A0"/>
                <w:sz w:val="22"/>
              </w:rPr>
              <w:t>공포</w:t>
            </w:r>
          </w:p>
          <w:p w:rsidR="000929B3" w:rsidRDefault="000929B3" w:rsidP="000929B3">
            <w:pPr>
              <w:rPr>
                <w:sz w:val="22"/>
              </w:rPr>
            </w:pPr>
            <w:r w:rsidRPr="004E5FC4">
              <w:rPr>
                <w:rFonts w:hint="eastAsia"/>
                <w:sz w:val="22"/>
              </w:rPr>
              <w:t xml:space="preserve">공포를 거는 법은 여러 가지가 </w:t>
            </w:r>
            <w:proofErr w:type="gramStart"/>
            <w:r w:rsidRPr="004E5FC4">
              <w:rPr>
                <w:rFonts w:hint="eastAsia"/>
                <w:sz w:val="22"/>
              </w:rPr>
              <w:t>존재</w:t>
            </w:r>
            <w:r>
              <w:rPr>
                <w:rFonts w:hint="eastAsia"/>
                <w:sz w:val="22"/>
              </w:rPr>
              <w:t xml:space="preserve">하고 </w:t>
            </w:r>
            <w:r w:rsidR="00755621">
              <w:rPr>
                <w:rFonts w:hint="eastAsia"/>
                <w:sz w:val="22"/>
              </w:rPr>
              <w:t xml:space="preserve"> 스테이지</w:t>
            </w:r>
            <w:proofErr w:type="gramEnd"/>
            <w:r>
              <w:rPr>
                <w:rFonts w:hint="eastAsia"/>
                <w:sz w:val="22"/>
              </w:rPr>
              <w:t xml:space="preserve"> 마다 다릅니다. 수치가</w:t>
            </w:r>
            <w:r w:rsidRPr="004E5FC4">
              <w:rPr>
                <w:rFonts w:hint="eastAsia"/>
                <w:sz w:val="22"/>
              </w:rPr>
              <w:t xml:space="preserve"> 40이상이 될 경우 </w:t>
            </w:r>
            <w:r w:rsidR="00565E78">
              <w:rPr>
                <w:rFonts w:hint="eastAsia"/>
                <w:sz w:val="22"/>
              </w:rPr>
              <w:t>확률 적으로</w:t>
            </w:r>
          </w:p>
          <w:p w:rsidR="000929B3" w:rsidRDefault="000929B3" w:rsidP="000929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방해꾼</w:t>
            </w:r>
            <w:r w:rsidRPr="004E5FC4">
              <w:rPr>
                <w:rFonts w:hint="eastAsia"/>
                <w:sz w:val="22"/>
              </w:rPr>
              <w:t xml:space="preserve">이 나오고 </w:t>
            </w:r>
            <w:r>
              <w:rPr>
                <w:rFonts w:hint="eastAsia"/>
                <w:sz w:val="22"/>
              </w:rPr>
              <w:t xml:space="preserve">수치는 총 100까지 </w:t>
            </w:r>
            <w:r w:rsidR="00662620">
              <w:rPr>
                <w:rFonts w:hint="eastAsia"/>
                <w:sz w:val="22"/>
              </w:rPr>
              <w:t>존재합니다.</w:t>
            </w:r>
            <w:r>
              <w:rPr>
                <w:rFonts w:hint="eastAsia"/>
                <w:sz w:val="22"/>
              </w:rPr>
              <w:t xml:space="preserve"> </w:t>
            </w:r>
            <w:proofErr w:type="spellStart"/>
            <w:r>
              <w:rPr>
                <w:rFonts w:hint="eastAsia"/>
                <w:sz w:val="22"/>
              </w:rPr>
              <w:t>클리어</w:t>
            </w:r>
            <w:proofErr w:type="spellEnd"/>
            <w:r>
              <w:rPr>
                <w:rFonts w:hint="eastAsia"/>
                <w:sz w:val="22"/>
              </w:rPr>
              <w:t xml:space="preserve"> 조건을 만족 할 시 다음으로 넘습니다</w:t>
            </w:r>
            <w:r w:rsidR="00A6222B">
              <w:rPr>
                <w:rFonts w:hint="eastAsia"/>
                <w:sz w:val="22"/>
              </w:rPr>
              <w:t>.</w:t>
            </w:r>
          </w:p>
          <w:p w:rsidR="00662620" w:rsidRPr="006667CE" w:rsidRDefault="00662620" w:rsidP="000929B3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(</w:t>
            </w:r>
            <w:proofErr w:type="spellStart"/>
            <w:r>
              <w:rPr>
                <w:rFonts w:hint="eastAsia"/>
                <w:sz w:val="22"/>
              </w:rPr>
              <w:t>클리어</w:t>
            </w:r>
            <w:proofErr w:type="spellEnd"/>
            <w:r>
              <w:rPr>
                <w:rFonts w:hint="eastAsia"/>
                <w:sz w:val="22"/>
              </w:rPr>
              <w:t xml:space="preserve"> 조건은 </w:t>
            </w:r>
            <w:r w:rsidR="00755621">
              <w:rPr>
                <w:rFonts w:hint="eastAsia"/>
                <w:sz w:val="22"/>
              </w:rPr>
              <w:t>스테이지</w:t>
            </w:r>
            <w:r>
              <w:rPr>
                <w:rFonts w:hint="eastAsia"/>
                <w:sz w:val="22"/>
              </w:rPr>
              <w:t>마다 다 다릅니다.)</w:t>
            </w:r>
          </w:p>
          <w:p w:rsidR="00662620" w:rsidRDefault="00755621" w:rsidP="000929B3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스테이지</w:t>
            </w:r>
            <w:r w:rsidR="000929B3" w:rsidRPr="000C4949">
              <w:rPr>
                <w:rFonts w:hint="eastAsia"/>
                <w:iCs/>
                <w:color w:val="000000" w:themeColor="text1"/>
                <w:sz w:val="22"/>
              </w:rPr>
              <w:t xml:space="preserve">가 </w:t>
            </w:r>
            <w:r w:rsidR="00662620">
              <w:rPr>
                <w:rFonts w:hint="eastAsia"/>
                <w:iCs/>
                <w:color w:val="000000" w:themeColor="text1"/>
                <w:sz w:val="22"/>
              </w:rPr>
              <w:t xml:space="preserve">높아질수록 특성이라는 것이 생깁니다. 특성은 해당 </w:t>
            </w:r>
            <w:r>
              <w:rPr>
                <w:rFonts w:hint="eastAsia"/>
                <w:iCs/>
                <w:color w:val="000000" w:themeColor="text1"/>
                <w:sz w:val="22"/>
              </w:rPr>
              <w:t>스테이지</w:t>
            </w:r>
            <w:r w:rsidR="00662620">
              <w:rPr>
                <w:rFonts w:hint="eastAsia"/>
                <w:iCs/>
                <w:color w:val="000000" w:themeColor="text1"/>
                <w:sz w:val="22"/>
              </w:rPr>
              <w:t xml:space="preserve">의 모든NPC에게 적용되며 </w:t>
            </w:r>
          </w:p>
          <w:p w:rsidR="00755621" w:rsidRDefault="00755621" w:rsidP="000929B3">
            <w:pPr>
              <w:rPr>
                <w:rFonts w:hint="eastAsia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스테이지</w:t>
            </w:r>
            <w:r w:rsidR="00662620">
              <w:rPr>
                <w:rFonts w:hint="eastAsia"/>
                <w:iCs/>
                <w:color w:val="000000" w:themeColor="text1"/>
                <w:sz w:val="22"/>
              </w:rPr>
              <w:t xml:space="preserve"> 특성에 의해 게임오버가 될 수 있습니다.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>스테이지</w:t>
            </w:r>
            <w:r w:rsidR="000929B3">
              <w:rPr>
                <w:rFonts w:hint="eastAsia"/>
                <w:sz w:val="22"/>
              </w:rPr>
              <w:t xml:space="preserve"> 마다 공포를 거는 방법이 다르며 </w:t>
            </w:r>
          </w:p>
          <w:p w:rsidR="000929B3" w:rsidRPr="00755621" w:rsidRDefault="00264156" w:rsidP="00264156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sz w:val="22"/>
              </w:rPr>
              <w:t>각 주민들 마다 특징이 있습니다. 특징은 해당 NPC를 쉽게 또는 약하게 만듭니다.</w:t>
            </w:r>
          </w:p>
          <w:p w:rsidR="00264156" w:rsidRDefault="00264156" w:rsidP="00264156">
            <w:pPr>
              <w:rPr>
                <w:sz w:val="22"/>
              </w:rPr>
            </w:pPr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993"/>
              <w:gridCol w:w="7372"/>
            </w:tblGrid>
            <w:tr w:rsidR="00264156" w:rsidRPr="002D339B" w:rsidTr="001719B0">
              <w:tc>
                <w:tcPr>
                  <w:tcW w:w="3993" w:type="dxa"/>
                  <w:shd w:val="clear" w:color="auto" w:fill="365F91" w:themeFill="accent1" w:themeFillShade="BF"/>
                </w:tcPr>
                <w:p w:rsidR="00264156" w:rsidRPr="008A53A6" w:rsidRDefault="00264156" w:rsidP="001719B0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주인공 겸 플레이어</w:t>
                  </w:r>
                </w:p>
              </w:tc>
              <w:tc>
                <w:tcPr>
                  <w:tcW w:w="7372" w:type="dxa"/>
                  <w:shd w:val="clear" w:color="auto" w:fill="365F91" w:themeFill="accent1" w:themeFillShade="BF"/>
                </w:tcPr>
                <w:p w:rsidR="00264156" w:rsidRPr="002D339B" w:rsidRDefault="00264156" w:rsidP="001719B0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2D339B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캐릭터 설명</w:t>
                  </w:r>
                </w:p>
              </w:tc>
            </w:tr>
            <w:tr w:rsidR="00264156" w:rsidRPr="007A65CC" w:rsidTr="001F720C">
              <w:trPr>
                <w:trHeight w:val="2522"/>
              </w:trPr>
              <w:tc>
                <w:tcPr>
                  <w:tcW w:w="3993" w:type="dxa"/>
                </w:tcPr>
                <w:p w:rsidR="00264156" w:rsidRDefault="00264156" w:rsidP="001719B0">
                  <w:pPr>
                    <w:rPr>
                      <w:sz w:val="22"/>
                    </w:rPr>
                  </w:pPr>
                  <w:r w:rsidRPr="00E03DB3">
                    <w:rPr>
                      <w:rFonts w:hint="eastAsia"/>
                      <w:b/>
                      <w:sz w:val="22"/>
                    </w:rPr>
                    <w:t>신사</w:t>
                  </w:r>
                  <w:r w:rsidRPr="008914D7">
                    <w:rPr>
                      <w:rFonts w:hint="eastAsia"/>
                      <w:sz w:val="22"/>
                    </w:rPr>
                    <w:t xml:space="preserve"> 귀신</w:t>
                  </w:r>
                </w:p>
                <w:p w:rsidR="00264156" w:rsidRDefault="00264156" w:rsidP="001719B0">
                  <w:pPr>
                    <w:rPr>
                      <w:sz w:val="22"/>
                    </w:rPr>
                  </w:pPr>
                  <w:r>
                    <w:rPr>
                      <w:noProof/>
                      <w:sz w:val="22"/>
                    </w:rPr>
                    <w:drawing>
                      <wp:inline distT="0" distB="0" distL="0" distR="0" wp14:anchorId="2C476C30" wp14:editId="4B0E2F4D">
                        <wp:extent cx="2268331" cy="1276350"/>
                        <wp:effectExtent l="0" t="0" r="0" b="0"/>
                        <wp:docPr id="56" name="그림 56" descr="unnam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 descr="unnamed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70992" cy="12778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64156" w:rsidRPr="008914D7" w:rsidRDefault="00774E31" w:rsidP="001719B0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출처:</w:t>
                  </w:r>
                  <w:r w:rsidR="00264156">
                    <w:rPr>
                      <w:rFonts w:hint="eastAsia"/>
                      <w:sz w:val="22"/>
                    </w:rPr>
                    <w:t xml:space="preserve"> 괴담레스토랑</w:t>
                  </w:r>
                </w:p>
              </w:tc>
              <w:tc>
                <w:tcPr>
                  <w:tcW w:w="7372" w:type="dxa"/>
                </w:tcPr>
                <w:p w:rsidR="00264156" w:rsidRDefault="00264156" w:rsidP="001719B0">
                  <w:pPr>
                    <w:rPr>
                      <w:sz w:val="22"/>
                    </w:rPr>
                  </w:pPr>
                  <w:r w:rsidRPr="008914D7">
                    <w:rPr>
                      <w:rFonts w:hint="eastAsia"/>
                      <w:sz w:val="22"/>
                    </w:rPr>
                    <w:t xml:space="preserve">신사 귀신은 사람을 때리기에는 가슴이 너무 약합니다. </w:t>
                  </w:r>
                  <w:r>
                    <w:rPr>
                      <w:rFonts w:hint="eastAsia"/>
                      <w:sz w:val="22"/>
                    </w:rPr>
                    <w:t>그래도 살고 싶은 우리의 주인공은 오늘도 열심히 사람을 놀라게 합니다.</w:t>
                  </w:r>
                </w:p>
                <w:p w:rsidR="00264156" w:rsidRDefault="00264156" w:rsidP="001719B0">
                  <w:pPr>
                    <w:rPr>
                      <w:sz w:val="22"/>
                    </w:rPr>
                  </w:pPr>
                </w:p>
                <w:p w:rsidR="00264156" w:rsidRDefault="00264156" w:rsidP="001719B0">
                  <w:pPr>
                    <w:rPr>
                      <w:sz w:val="22"/>
                    </w:rPr>
                  </w:pPr>
                </w:p>
                <w:p w:rsidR="00264156" w:rsidRPr="007A65CC" w:rsidRDefault="00264156" w:rsidP="001719B0">
                  <w:pPr>
                    <w:rPr>
                      <w:b/>
                      <w:color w:val="0070C0"/>
                      <w:sz w:val="22"/>
                    </w:rPr>
                  </w:pPr>
                  <w:r w:rsidRPr="006411D2">
                    <w:rPr>
                      <w:rFonts w:hint="eastAsia"/>
                      <w:b/>
                      <w:color w:val="0070C0"/>
                      <w:sz w:val="22"/>
                    </w:rPr>
                    <w:t>신사 귀신은 목숨을 3개 가지고 있습니다.</w:t>
                  </w:r>
                </w:p>
              </w:tc>
            </w:tr>
          </w:tbl>
          <w:p w:rsidR="00264156" w:rsidRPr="00264156" w:rsidRDefault="00264156" w:rsidP="00264156">
            <w:pPr>
              <w:rPr>
                <w:sz w:val="22"/>
              </w:rPr>
            </w:pPr>
          </w:p>
          <w:p w:rsidR="00565E78" w:rsidRPr="00474E75" w:rsidRDefault="00565E78" w:rsidP="00565E78">
            <w:pPr>
              <w:rPr>
                <w:b/>
                <w:color w:val="FF0000"/>
                <w:sz w:val="22"/>
              </w:rPr>
            </w:pPr>
            <w:r w:rsidRPr="00474E75">
              <w:rPr>
                <w:rFonts w:hint="eastAsia"/>
                <w:b/>
                <w:color w:val="FF0000"/>
                <w:sz w:val="22"/>
              </w:rPr>
              <w:t>방해꾼</w:t>
            </w:r>
          </w:p>
          <w:p w:rsidR="00565E78" w:rsidRDefault="00565E78" w:rsidP="00565E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주인공을 방해합니다. </w:t>
            </w:r>
            <w:proofErr w:type="gramStart"/>
            <w:r>
              <w:rPr>
                <w:rFonts w:hint="eastAsia"/>
                <w:sz w:val="22"/>
              </w:rPr>
              <w:t xml:space="preserve">각 </w:t>
            </w:r>
            <w:r w:rsidR="00755621">
              <w:rPr>
                <w:rFonts w:hint="eastAsia"/>
                <w:sz w:val="22"/>
              </w:rPr>
              <w:t xml:space="preserve"> Stage</w:t>
            </w:r>
            <w:proofErr w:type="gramEnd"/>
            <w:r>
              <w:rPr>
                <w:rFonts w:hint="eastAsia"/>
                <w:sz w:val="22"/>
              </w:rPr>
              <w:t xml:space="preserve"> 마다 이름이 다르며 NPC가 방해꾼을 불렀을 경우 </w:t>
            </w:r>
          </w:p>
          <w:p w:rsidR="00565E78" w:rsidRDefault="00565E78" w:rsidP="00565E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주인공은 화면을 연타해서 방해꾼으로부터 도망가야 합니다</w:t>
            </w:r>
          </w:p>
          <w:p w:rsidR="00565E78" w:rsidRDefault="00565E78" w:rsidP="00565E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방해꾼에게 걸릴 경우 주인공은 목숨이 하나 사라집니다.</w:t>
            </w:r>
          </w:p>
          <w:p w:rsidR="00264156" w:rsidRPr="00264156" w:rsidRDefault="00264156" w:rsidP="00565E78">
            <w:pPr>
              <w:rPr>
                <w:b/>
                <w:color w:val="FF0000"/>
                <w:sz w:val="22"/>
              </w:rPr>
            </w:pPr>
          </w:p>
          <w:p w:rsidR="00565E78" w:rsidRDefault="00565E78" w:rsidP="00565E78">
            <w:pPr>
              <w:rPr>
                <w:b/>
                <w:color w:val="FF0000"/>
                <w:sz w:val="22"/>
              </w:rPr>
            </w:pPr>
            <w:r w:rsidRPr="00474E75">
              <w:rPr>
                <w:rFonts w:hint="eastAsia"/>
                <w:b/>
                <w:color w:val="FF0000"/>
                <w:sz w:val="22"/>
              </w:rPr>
              <w:t>방해꾼</w:t>
            </w:r>
            <w:r>
              <w:rPr>
                <w:rFonts w:hint="eastAsia"/>
                <w:b/>
                <w:color w:val="FF0000"/>
                <w:sz w:val="22"/>
              </w:rPr>
              <w:t>을 피하는 방법</w:t>
            </w:r>
          </w:p>
          <w:p w:rsidR="00FF2C40" w:rsidRDefault="00264156" w:rsidP="00565E78">
            <w:pPr>
              <w:rPr>
                <w:b/>
                <w:color w:val="FF0000"/>
                <w:sz w:val="22"/>
              </w:rPr>
            </w:pPr>
            <w:r>
              <w:rPr>
                <w:rFonts w:hint="eastAsia"/>
                <w:noProof/>
                <w:color w:val="000000" w:themeColor="text1"/>
                <w:sz w:val="22"/>
              </w:rPr>
              <w:drawing>
                <wp:inline distT="0" distB="0" distL="0" distR="0" wp14:anchorId="2A5646CB" wp14:editId="4AE6A32D">
                  <wp:extent cx="3625850" cy="1998153"/>
                  <wp:effectExtent l="0" t="0" r="0" b="2540"/>
                  <wp:docPr id="48" name="그림 48" descr="C:\Users\ROG\AppData\Local\Microsoft\Windows\INetCache\Content.Word\게임도망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ROG\AppData\Local\Microsoft\Windows\INetCache\Content.Word\게임도망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9883" cy="203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65E78" w:rsidRPr="00FF2C40" w:rsidRDefault="00FF2C40" w:rsidP="00565E78">
            <w:pPr>
              <w:rPr>
                <w:b/>
                <w:color w:val="FF0000"/>
                <w:sz w:val="22"/>
              </w:rPr>
            </w:pPr>
            <w:r w:rsidRPr="00FF2C40">
              <w:rPr>
                <w:rFonts w:hint="eastAsia"/>
                <w:color w:val="000000" w:themeColor="text1"/>
                <w:sz w:val="22"/>
              </w:rPr>
              <w:t>출처</w:t>
            </w:r>
            <w:proofErr w:type="gramStart"/>
            <w:r w:rsidR="001F720C">
              <w:rPr>
                <w:rFonts w:hint="eastAsia"/>
                <w:color w:val="000000" w:themeColor="text1"/>
                <w:sz w:val="22"/>
              </w:rPr>
              <w:t>:</w:t>
            </w:r>
            <w:proofErr w:type="spellStart"/>
            <w:r w:rsidR="00565E78">
              <w:rPr>
                <w:rFonts w:hint="eastAsia"/>
                <w:color w:val="000000" w:themeColor="text1"/>
                <w:sz w:val="22"/>
              </w:rPr>
              <w:t>테일즈러너</w:t>
            </w:r>
            <w:proofErr w:type="spellEnd"/>
            <w:proofErr w:type="gramEnd"/>
            <w:r w:rsidR="00565E78">
              <w:rPr>
                <w:rFonts w:hint="eastAsia"/>
                <w:color w:val="000000" w:themeColor="text1"/>
                <w:sz w:val="22"/>
              </w:rPr>
              <w:t xml:space="preserve"> M</w:t>
            </w:r>
          </w:p>
          <w:p w:rsidR="00565E78" w:rsidRDefault="00565E78" w:rsidP="00565E78">
            <w:pPr>
              <w:rPr>
                <w:color w:val="000000" w:themeColor="text1"/>
                <w:sz w:val="22"/>
              </w:rPr>
            </w:pPr>
            <w:r>
              <w:rPr>
                <w:rFonts w:hint="eastAsia"/>
                <w:color w:val="000000" w:themeColor="text1"/>
                <w:sz w:val="22"/>
              </w:rPr>
              <w:lastRenderedPageBreak/>
              <w:t>주인공은 NPC를 공포에 떨게 할 때마다 공포에 차고 일정 수치 이상 올라가면 방해꾼이 옵니다.</w:t>
            </w:r>
          </w:p>
          <w:p w:rsidR="00565E78" w:rsidRDefault="00565E78" w:rsidP="007A65CC">
            <w:pPr>
              <w:rPr>
                <w:color w:val="000000" w:themeColor="text1"/>
                <w:sz w:val="22"/>
              </w:rPr>
            </w:pPr>
            <w:r>
              <w:rPr>
                <w:rFonts w:hint="eastAsia"/>
                <w:color w:val="000000" w:themeColor="text1"/>
                <w:sz w:val="22"/>
              </w:rPr>
              <w:t xml:space="preserve">방안에 있다가 방해꾼이 올 경우 </w:t>
            </w:r>
            <w:r w:rsidR="007A65CC">
              <w:rPr>
                <w:rFonts w:hint="eastAsia"/>
                <w:color w:val="000000" w:themeColor="text1"/>
                <w:sz w:val="22"/>
              </w:rPr>
              <w:t xml:space="preserve">위 화면으로 바로 이동합니다. 위 화면에서 터치 버튼을 연타하면 </w:t>
            </w:r>
          </w:p>
          <w:p w:rsidR="00565E78" w:rsidRPr="005238FD" w:rsidRDefault="007A65CC" w:rsidP="00565E78">
            <w:pPr>
              <w:rPr>
                <w:sz w:val="22"/>
              </w:rPr>
            </w:pPr>
            <w:r>
              <w:rPr>
                <w:rFonts w:hint="eastAsia"/>
                <w:color w:val="000000" w:themeColor="text1"/>
                <w:sz w:val="22"/>
              </w:rPr>
              <w:t>주인공은 앞으로 가게 되고 도착지점까지 가면 방해꾼을 피할 수 있습니다.</w:t>
            </w:r>
          </w:p>
          <w:p w:rsidR="00565E78" w:rsidRPr="00474E75" w:rsidRDefault="00565E78" w:rsidP="00565E78">
            <w:pPr>
              <w:rPr>
                <w:b/>
                <w:color w:val="FF0000"/>
                <w:sz w:val="22"/>
              </w:rPr>
            </w:pPr>
            <w:r>
              <w:rPr>
                <w:rFonts w:hint="eastAsia"/>
                <w:b/>
                <w:color w:val="FF0000"/>
                <w:sz w:val="22"/>
              </w:rPr>
              <w:t xml:space="preserve">가짜 </w:t>
            </w:r>
            <w:r w:rsidRPr="00474E75">
              <w:rPr>
                <w:rFonts w:hint="eastAsia"/>
                <w:b/>
                <w:color w:val="FF0000"/>
                <w:sz w:val="22"/>
              </w:rPr>
              <w:t>방해꾼</w:t>
            </w:r>
          </w:p>
          <w:p w:rsidR="00565E78" w:rsidRDefault="00565E78" w:rsidP="00565E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주인공을 보지 못합니다, 당신은 방해꾼을 놀라게 할 수 있으며 가짜 방해꾼은 주인공을 따라오지 않습니다.</w:t>
            </w:r>
          </w:p>
          <w:p w:rsidR="00565E78" w:rsidRDefault="00565E78" w:rsidP="00565E78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가짜 방해꾼이 있을 때 놀라게 할 경우 공포가 추가적으로 3이 올라갑니다.</w:t>
            </w:r>
          </w:p>
          <w:p w:rsidR="00565E78" w:rsidRDefault="00565E78" w:rsidP="00565E78">
            <w:pPr>
              <w:rPr>
                <w:sz w:val="22"/>
              </w:rPr>
            </w:pPr>
          </w:p>
          <w:tbl>
            <w:tblPr>
              <w:tblStyle w:val="a6"/>
              <w:tblW w:w="11364" w:type="dxa"/>
              <w:tblLook w:val="04A0" w:firstRow="1" w:lastRow="0" w:firstColumn="1" w:lastColumn="0" w:noHBand="0" w:noVBand="1"/>
            </w:tblPr>
            <w:tblGrid>
              <w:gridCol w:w="3001"/>
              <w:gridCol w:w="4111"/>
              <w:gridCol w:w="4252"/>
            </w:tblGrid>
            <w:tr w:rsidR="00565E78" w:rsidTr="00FF2C40">
              <w:tc>
                <w:tcPr>
                  <w:tcW w:w="3001" w:type="dxa"/>
                  <w:shd w:val="clear" w:color="auto" w:fill="17365D" w:themeFill="text2" w:themeFillShade="BF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공포 수치</w:t>
                  </w:r>
                </w:p>
              </w:tc>
              <w:tc>
                <w:tcPr>
                  <w:tcW w:w="4111" w:type="dxa"/>
                  <w:shd w:val="clear" w:color="auto" w:fill="17365D" w:themeFill="text2" w:themeFillShade="BF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가짜 방해꾼이 올 확률</w:t>
                  </w:r>
                </w:p>
              </w:tc>
              <w:tc>
                <w:tcPr>
                  <w:tcW w:w="4252" w:type="dxa"/>
                  <w:shd w:val="clear" w:color="auto" w:fill="17365D" w:themeFill="text2" w:themeFillShade="BF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방해꾼이 올 확률</w:t>
                  </w:r>
                </w:p>
              </w:tc>
            </w:tr>
            <w:tr w:rsidR="00565E78" w:rsidTr="00AF18E8">
              <w:tc>
                <w:tcPr>
                  <w:tcW w:w="300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40부터49</w:t>
                  </w:r>
                </w:p>
              </w:tc>
              <w:tc>
                <w:tcPr>
                  <w:tcW w:w="411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50%</w:t>
                  </w:r>
                </w:p>
              </w:tc>
              <w:tc>
                <w:tcPr>
                  <w:tcW w:w="4252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5%</w:t>
                  </w:r>
                </w:p>
              </w:tc>
            </w:tr>
            <w:tr w:rsidR="00565E78" w:rsidTr="00AF18E8">
              <w:tc>
                <w:tcPr>
                  <w:tcW w:w="300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50부터59</w:t>
                  </w:r>
                </w:p>
              </w:tc>
              <w:tc>
                <w:tcPr>
                  <w:tcW w:w="411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30%</w:t>
                  </w:r>
                </w:p>
              </w:tc>
              <w:tc>
                <w:tcPr>
                  <w:tcW w:w="4252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10%</w:t>
                  </w:r>
                </w:p>
              </w:tc>
            </w:tr>
            <w:tr w:rsidR="00565E78" w:rsidTr="00AF18E8">
              <w:tc>
                <w:tcPr>
                  <w:tcW w:w="300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60부터69</w:t>
                  </w:r>
                </w:p>
              </w:tc>
              <w:tc>
                <w:tcPr>
                  <w:tcW w:w="411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25%</w:t>
                  </w:r>
                </w:p>
              </w:tc>
              <w:tc>
                <w:tcPr>
                  <w:tcW w:w="4252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30%</w:t>
                  </w:r>
                </w:p>
              </w:tc>
            </w:tr>
            <w:tr w:rsidR="00565E78" w:rsidTr="00AF18E8">
              <w:tc>
                <w:tcPr>
                  <w:tcW w:w="300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70부터74</w:t>
                  </w:r>
                </w:p>
              </w:tc>
              <w:tc>
                <w:tcPr>
                  <w:tcW w:w="411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20%</w:t>
                  </w:r>
                </w:p>
              </w:tc>
              <w:tc>
                <w:tcPr>
                  <w:tcW w:w="4252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35%</w:t>
                  </w:r>
                </w:p>
              </w:tc>
            </w:tr>
            <w:tr w:rsidR="00565E78" w:rsidTr="00AF18E8">
              <w:tc>
                <w:tcPr>
                  <w:tcW w:w="300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75부터84</w:t>
                  </w:r>
                </w:p>
              </w:tc>
              <w:tc>
                <w:tcPr>
                  <w:tcW w:w="411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15%</w:t>
                  </w:r>
                </w:p>
              </w:tc>
              <w:tc>
                <w:tcPr>
                  <w:tcW w:w="4252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40%</w:t>
                  </w:r>
                </w:p>
              </w:tc>
            </w:tr>
            <w:tr w:rsidR="00565E78" w:rsidTr="00AF18E8">
              <w:tc>
                <w:tcPr>
                  <w:tcW w:w="300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80부터84</w:t>
                  </w:r>
                </w:p>
              </w:tc>
              <w:tc>
                <w:tcPr>
                  <w:tcW w:w="411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10%</w:t>
                  </w:r>
                </w:p>
              </w:tc>
              <w:tc>
                <w:tcPr>
                  <w:tcW w:w="4252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45%</w:t>
                  </w:r>
                </w:p>
              </w:tc>
            </w:tr>
            <w:tr w:rsidR="00565E78" w:rsidTr="00AF18E8">
              <w:tc>
                <w:tcPr>
                  <w:tcW w:w="300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85이상</w:t>
                  </w:r>
                </w:p>
              </w:tc>
              <w:tc>
                <w:tcPr>
                  <w:tcW w:w="4111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5%</w:t>
                  </w:r>
                </w:p>
              </w:tc>
              <w:tc>
                <w:tcPr>
                  <w:tcW w:w="4252" w:type="dxa"/>
                </w:tcPr>
                <w:p w:rsidR="00565E78" w:rsidRDefault="00565E78" w:rsidP="00AF18E8">
                  <w:pPr>
                    <w:jc w:val="center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50%</w:t>
                  </w:r>
                </w:p>
              </w:tc>
            </w:tr>
          </w:tbl>
          <w:p w:rsidR="005238FD" w:rsidRDefault="005238FD" w:rsidP="005238FD">
            <w:pPr>
              <w:rPr>
                <w:b/>
                <w:color w:val="FF0000"/>
                <w:sz w:val="22"/>
              </w:rPr>
            </w:pPr>
          </w:p>
          <w:p w:rsidR="005238FD" w:rsidRPr="00EC54B4" w:rsidRDefault="005238FD" w:rsidP="005238FD">
            <w:pPr>
              <w:rPr>
                <w:b/>
                <w:color w:val="7030A0"/>
                <w:sz w:val="22"/>
              </w:rPr>
            </w:pPr>
            <w:r w:rsidRPr="00EC54B4">
              <w:rPr>
                <w:rFonts w:hint="eastAsia"/>
                <w:b/>
                <w:color w:val="7030A0"/>
                <w:sz w:val="22"/>
              </w:rPr>
              <w:t>공포를 거는 방법</w:t>
            </w:r>
          </w:p>
          <w:p w:rsidR="005238FD" w:rsidRDefault="00BD1CF6" w:rsidP="004E5E03">
            <w:pPr>
              <w:ind w:firstLineChars="100" w:firstLine="220"/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noProof/>
                <w:color w:val="000000" w:themeColor="text1"/>
                <w:sz w:val="22"/>
              </w:rPr>
              <w:drawing>
                <wp:inline distT="0" distB="0" distL="0" distR="0" wp14:anchorId="0D0ECF7D" wp14:editId="0C3AB598">
                  <wp:extent cx="3105150" cy="2136378"/>
                  <wp:effectExtent l="0" t="0" r="0" b="0"/>
                  <wp:docPr id="54" name="그림 54" descr="C:\Users\ROG\AppData\Local\Microsoft\Windows\INetCache\Content.Word\.인게임+도움말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ROG\AppData\Local\Microsoft\Windows\INetCache\Content.Word\.인게임+도움말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197"/>
                          <a:stretch/>
                        </pic:blipFill>
                        <pic:spPr bwMode="auto">
                          <a:xfrm>
                            <a:off x="0" y="0"/>
                            <a:ext cx="3117364" cy="2144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237FE">
              <w:rPr>
                <w:iCs/>
                <w:noProof/>
                <w:color w:val="000000" w:themeColor="text1"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3555120" wp14:editId="3B160859">
                      <wp:simplePos x="0" y="0"/>
                      <wp:positionH relativeFrom="column">
                        <wp:posOffset>2419350</wp:posOffset>
                      </wp:positionH>
                      <wp:positionV relativeFrom="paragraph">
                        <wp:posOffset>827405</wp:posOffset>
                      </wp:positionV>
                      <wp:extent cx="101600" cy="165100"/>
                      <wp:effectExtent l="0" t="0" r="0" b="6350"/>
                      <wp:wrapNone/>
                      <wp:docPr id="51" name="직사각형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1600" cy="165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6617B7" w:rsidRDefault="006617B7" w:rsidP="00E237FE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직사각형 51" o:spid="_x0000_s1026" style="position:absolute;left:0;text-align:left;margin-left:190.5pt;margin-top:65.15pt;width:8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" fillcolor="white [3212]" stroked="f" strokeweight="2pt">
                      <v:textbox>
                        <w:txbxContent>
                          <w:p w:rsidR="006617B7" w:rsidRDefault="006617B7" w:rsidP="00E237FE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F2C40">
              <w:rPr>
                <w:rFonts w:hint="eastAsia"/>
                <w:iCs/>
                <w:color w:val="000000" w:themeColor="text1"/>
                <w:sz w:val="22"/>
              </w:rPr>
              <w:t xml:space="preserve">  </w:t>
            </w:r>
            <w:r>
              <w:rPr>
                <w:rFonts w:hint="eastAsia"/>
                <w:iCs/>
                <w:noProof/>
                <w:color w:val="000000" w:themeColor="text1"/>
                <w:sz w:val="22"/>
              </w:rPr>
              <w:drawing>
                <wp:inline distT="0" distB="0" distL="0" distR="0" wp14:anchorId="574B225C" wp14:editId="78721011">
                  <wp:extent cx="3111500" cy="2209965"/>
                  <wp:effectExtent l="0" t="0" r="0" b="0"/>
                  <wp:docPr id="53" name="그림 53" descr="C:\Users\ROG\AppData\Local\Microsoft\Windows\INetCache\Content.Word\.놀란후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ROG\AppData\Local\Microsoft\Windows\INetCache\Content.Word\.놀란후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5795" cy="221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2C40" w:rsidRDefault="00FF2C40" w:rsidP="00FF2C40">
            <w:pPr>
              <w:pStyle w:val="1"/>
              <w:ind w:firstLineChars="500" w:firstLine="1100"/>
              <w:outlineLvl w:val="0"/>
              <w:rPr>
                <w:rFonts w:asciiTheme="minorHAnsi" w:eastAsiaTheme="minorHAnsi" w:hAnsiTheme="minorHAnsi" w:cs="Arial"/>
                <w:bCs/>
                <w:sz w:val="22"/>
                <w:szCs w:val="22"/>
              </w:rPr>
            </w:pPr>
            <w:r>
              <w:rPr>
                <w:rFonts w:asciiTheme="minorHAnsi" w:eastAsiaTheme="minorHAnsi" w:hAnsiTheme="minorHAnsi" w:cs="Arial" w:hint="eastAsia"/>
                <w:bCs/>
                <w:sz w:val="22"/>
                <w:szCs w:val="22"/>
              </w:rPr>
              <w:t>&lt;놀라기 전&gt;                               &lt;</w:t>
            </w:r>
            <w:r>
              <w:rPr>
                <w:rFonts w:hint="eastAsia"/>
                <w:iCs/>
                <w:color w:val="000000" w:themeColor="text1"/>
                <w:sz w:val="22"/>
              </w:rPr>
              <w:t>놀라게 할 때&gt;</w:t>
            </w:r>
          </w:p>
          <w:p w:rsidR="00774E31" w:rsidRPr="00774E31" w:rsidRDefault="00774E31" w:rsidP="00774E31">
            <w:pPr>
              <w:pStyle w:val="1"/>
              <w:outlineLvl w:val="0"/>
              <w:rPr>
                <w:rFonts w:asciiTheme="minorHAnsi" w:eastAsiaTheme="minorHAnsi" w:hAnsiTheme="minorHAnsi" w:cs="Arial"/>
                <w:bCs/>
                <w:sz w:val="22"/>
                <w:szCs w:val="22"/>
              </w:rPr>
            </w:pPr>
            <w:r>
              <w:rPr>
                <w:rFonts w:asciiTheme="minorHAnsi" w:eastAsiaTheme="minorEastAsia" w:hAnsiTheme="minorHAnsi" w:cstheme="minorBidi" w:hint="eastAsia"/>
                <w:iCs/>
                <w:color w:val="000000" w:themeColor="text1"/>
                <w:sz w:val="22"/>
                <w:szCs w:val="22"/>
              </w:rPr>
              <w:t>출처</w:t>
            </w:r>
            <w:proofErr w:type="gramStart"/>
            <w:r>
              <w:rPr>
                <w:rFonts w:asciiTheme="minorHAnsi" w:eastAsiaTheme="minorEastAsia" w:hAnsiTheme="minorHAnsi" w:cstheme="minorBidi" w:hint="eastAsia"/>
                <w:iCs/>
                <w:color w:val="000000" w:themeColor="text1"/>
                <w:sz w:val="22"/>
                <w:szCs w:val="22"/>
              </w:rPr>
              <w:t>:</w:t>
            </w:r>
            <w:r w:rsidR="00124B14" w:rsidRPr="00124B14">
              <w:rPr>
                <w:rFonts w:asciiTheme="minorHAnsi" w:eastAsiaTheme="minorHAnsi" w:hAnsiTheme="minorHAnsi" w:cs="Arial"/>
                <w:bCs/>
                <w:sz w:val="22"/>
                <w:szCs w:val="22"/>
              </w:rPr>
              <w:t>Whack</w:t>
            </w:r>
            <w:proofErr w:type="gramEnd"/>
            <w:r w:rsidR="00124B14" w:rsidRPr="00124B14">
              <w:rPr>
                <w:rFonts w:asciiTheme="minorHAnsi" w:eastAsiaTheme="minorHAnsi" w:hAnsiTheme="minorHAnsi" w:cs="Arial"/>
                <w:bCs/>
                <w:sz w:val="22"/>
                <w:szCs w:val="22"/>
              </w:rPr>
              <w:t xml:space="preserve"> your boss</w:t>
            </w:r>
          </w:p>
          <w:p w:rsidR="00BD1CF6" w:rsidRDefault="005238FD" w:rsidP="00BD1CF6">
            <w:pPr>
              <w:pStyle w:val="1"/>
              <w:outlineLvl w:val="0"/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NPC의 방안으로 들어가면 위 사진과 같이 보입니다. 저 방에서 </w:t>
            </w:r>
            <w:r w:rsidR="00BD1CF6">
              <w:rPr>
                <w:rFonts w:hint="eastAsia"/>
                <w:iCs/>
                <w:color w:val="000000" w:themeColor="text1"/>
                <w:sz w:val="22"/>
              </w:rPr>
              <w:t xml:space="preserve">도움말을 누르면 </w:t>
            </w:r>
          </w:p>
          <w:p w:rsidR="00BD1CF6" w:rsidRDefault="00BD1CF6" w:rsidP="00BD1CF6">
            <w:r>
              <w:rPr>
                <w:rFonts w:hint="eastAsia"/>
              </w:rPr>
              <w:t>놀라게 하는 방법이 나와있습니다. 하지만 장단점 나와있지 않습니다. 장단점이 나온 경우 도감은 채워 집니다.</w:t>
            </w:r>
          </w:p>
          <w:p w:rsidR="00BD1CF6" w:rsidRDefault="00BD1CF6" w:rsidP="00BD1CF6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</w:rPr>
              <w:t>도움말에 있는 사물을 클릭 할 시 노란색을 빛이 나고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특정 행동 후 NPC에게 공포를 줍니다.</w:t>
            </w:r>
          </w:p>
          <w:p w:rsidR="005238FD" w:rsidRDefault="005238FD" w:rsidP="005238FD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아래 있는 하트는 방해꾼에게 잡혔을 경우 사라집니다.</w:t>
            </w:r>
          </w:p>
          <w:p w:rsidR="002D339B" w:rsidRPr="002D339B" w:rsidRDefault="005238FD" w:rsidP="005238FD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나가기를 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 xml:space="preserve">누르면 </w:t>
            </w:r>
            <w:r w:rsidR="00755621">
              <w:rPr>
                <w:rFonts w:hint="eastAsia"/>
                <w:iCs/>
                <w:color w:val="000000" w:themeColor="text1"/>
                <w:sz w:val="22"/>
              </w:rPr>
              <w:t xml:space="preserve"> 스테이지</w:t>
            </w:r>
            <w:r>
              <w:rPr>
                <w:rFonts w:hint="eastAsia"/>
                <w:iCs/>
                <w:color w:val="000000" w:themeColor="text1"/>
                <w:sz w:val="22"/>
              </w:rPr>
              <w:t>로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나가서 다른 NPC의 </w:t>
            </w:r>
            <w:r w:rsidR="00124B14">
              <w:rPr>
                <w:rFonts w:hint="eastAsia"/>
                <w:iCs/>
                <w:color w:val="000000" w:themeColor="text1"/>
                <w:sz w:val="22"/>
              </w:rPr>
              <w:t>집으로 갈 수 있습니다.</w:t>
            </w:r>
          </w:p>
          <w:p w:rsidR="002D339B" w:rsidRDefault="002D339B" w:rsidP="005238FD">
            <w:pPr>
              <w:rPr>
                <w:b/>
                <w:iCs/>
                <w:color w:val="FF0000"/>
                <w:sz w:val="22"/>
              </w:rPr>
            </w:pPr>
          </w:p>
          <w:p w:rsidR="00BD1CF6" w:rsidRDefault="00BD1CF6" w:rsidP="005238FD">
            <w:pPr>
              <w:rPr>
                <w:b/>
                <w:iCs/>
                <w:color w:val="FF0000"/>
                <w:sz w:val="22"/>
              </w:rPr>
            </w:pPr>
            <w:r w:rsidRPr="00BD1CF6">
              <w:rPr>
                <w:rFonts w:hint="eastAsia"/>
                <w:b/>
                <w:iCs/>
                <w:color w:val="FF0000"/>
                <w:sz w:val="22"/>
              </w:rPr>
              <w:t>도움말</w:t>
            </w:r>
          </w:p>
          <w:p w:rsidR="002D339B" w:rsidRDefault="00BD1CF6" w:rsidP="005238FD">
            <w:pPr>
              <w:rPr>
                <w:iCs/>
                <w:sz w:val="22"/>
              </w:rPr>
            </w:pPr>
            <w:r w:rsidRPr="002D339B">
              <w:rPr>
                <w:rFonts w:hint="eastAsia"/>
                <w:iCs/>
                <w:sz w:val="22"/>
              </w:rPr>
              <w:t xml:space="preserve">악마 </w:t>
            </w:r>
            <w:proofErr w:type="spellStart"/>
            <w:r w:rsidR="002D339B">
              <w:rPr>
                <w:rFonts w:hint="eastAsia"/>
                <w:iCs/>
                <w:sz w:val="22"/>
              </w:rPr>
              <w:t>벨페고르는</w:t>
            </w:r>
            <w:proofErr w:type="spellEnd"/>
            <w:r w:rsidR="002D339B">
              <w:rPr>
                <w:rFonts w:hint="eastAsia"/>
                <w:iCs/>
                <w:sz w:val="22"/>
              </w:rPr>
              <w:t xml:space="preserve"> 주인공이 방황해 할 꺼 같아 마법의 책을 한 권 선물해 줬습니다. </w:t>
            </w:r>
          </w:p>
          <w:p w:rsidR="00BD1CF6" w:rsidRDefault="002D339B" w:rsidP="005238FD">
            <w:pPr>
              <w:rPr>
                <w:iCs/>
                <w:sz w:val="22"/>
              </w:rPr>
            </w:pPr>
            <w:r>
              <w:rPr>
                <w:rFonts w:hint="eastAsia"/>
                <w:iCs/>
                <w:sz w:val="22"/>
              </w:rPr>
              <w:t>책에는 아무것도 써져 있지 않았지만 이내 마을에 오자 책에는 마을주민들을 놀라게 하는 방법들이 나왔습니다.</w:t>
            </w:r>
          </w:p>
          <w:p w:rsidR="002D339B" w:rsidRPr="002D339B" w:rsidRDefault="002D339B" w:rsidP="005238FD">
            <w:pPr>
              <w:rPr>
                <w:sz w:val="22"/>
              </w:rPr>
            </w:pPr>
            <w:r>
              <w:rPr>
                <w:iCs/>
                <w:sz w:val="22"/>
              </w:rPr>
              <w:t>“</w:t>
            </w:r>
            <w:r>
              <w:rPr>
                <w:rFonts w:hint="eastAsia"/>
                <w:iCs/>
                <w:sz w:val="22"/>
              </w:rPr>
              <w:t>오 놀라게 만드는 가이드 북인가</w:t>
            </w:r>
            <w:proofErr w:type="gramStart"/>
            <w:r>
              <w:rPr>
                <w:rFonts w:hint="eastAsia"/>
                <w:iCs/>
                <w:sz w:val="22"/>
              </w:rPr>
              <w:t>..?</w:t>
            </w:r>
            <w:proofErr w:type="gramEnd"/>
            <w:r>
              <w:rPr>
                <w:rFonts w:hint="eastAsia"/>
                <w:iCs/>
                <w:sz w:val="22"/>
              </w:rPr>
              <w:t xml:space="preserve"> 신기하네 이런 책도 </w:t>
            </w:r>
            <w:proofErr w:type="gramStart"/>
            <w:r>
              <w:rPr>
                <w:rFonts w:hint="eastAsia"/>
                <w:iCs/>
                <w:sz w:val="22"/>
              </w:rPr>
              <w:t>있고</w:t>
            </w:r>
            <w:r>
              <w:rPr>
                <w:iCs/>
                <w:sz w:val="22"/>
              </w:rPr>
              <w:t>…</w:t>
            </w:r>
            <w:proofErr w:type="gramEnd"/>
            <w:r>
              <w:rPr>
                <w:iCs/>
                <w:sz w:val="22"/>
              </w:rPr>
              <w:t>”</w:t>
            </w:r>
          </w:p>
          <w:p w:rsidR="00755621" w:rsidRDefault="00755621" w:rsidP="00755621">
            <w:pPr>
              <w:rPr>
                <w:b/>
                <w:iCs/>
                <w:color w:val="FF0000"/>
                <w:sz w:val="22"/>
              </w:rPr>
            </w:pPr>
          </w:p>
          <w:p w:rsidR="001F720C" w:rsidRDefault="001F720C" w:rsidP="002D339B">
            <w:pPr>
              <w:ind w:firstLineChars="700" w:firstLine="1540"/>
              <w:rPr>
                <w:b/>
                <w:iCs/>
                <w:color w:val="FF0000"/>
                <w:sz w:val="22"/>
              </w:rPr>
            </w:pPr>
          </w:p>
          <w:p w:rsidR="001F720C" w:rsidRDefault="001F720C" w:rsidP="002D339B">
            <w:pPr>
              <w:ind w:firstLineChars="700" w:firstLine="1540"/>
              <w:rPr>
                <w:b/>
                <w:iCs/>
                <w:color w:val="FF0000"/>
                <w:sz w:val="22"/>
              </w:rPr>
            </w:pPr>
          </w:p>
          <w:p w:rsidR="000929B3" w:rsidRDefault="000929B3" w:rsidP="00755621">
            <w:pPr>
              <w:ind w:firstLineChars="950" w:firstLine="2090"/>
              <w:rPr>
                <w:b/>
                <w:iCs/>
                <w:color w:val="FF0000"/>
                <w:sz w:val="22"/>
              </w:rPr>
            </w:pPr>
            <w:bookmarkStart w:id="0" w:name="_GoBack"/>
            <w:bookmarkEnd w:id="0"/>
            <w:proofErr w:type="gramStart"/>
            <w:r>
              <w:rPr>
                <w:rFonts w:hint="eastAsia"/>
                <w:b/>
                <w:iCs/>
                <w:color w:val="FF0000"/>
                <w:sz w:val="22"/>
              </w:rPr>
              <w:t>[</w:t>
            </w:r>
            <w:r w:rsidR="00755621">
              <w:rPr>
                <w:rFonts w:hint="eastAsia"/>
                <w:b/>
                <w:iCs/>
                <w:color w:val="FF0000"/>
                <w:sz w:val="22"/>
              </w:rPr>
              <w:t xml:space="preserve"> Stage</w:t>
            </w:r>
            <w:proofErr w:type="gramEnd"/>
            <w:r>
              <w:rPr>
                <w:rFonts w:hint="eastAsia"/>
                <w:b/>
                <w:iCs/>
                <w:color w:val="FF0000"/>
                <w:sz w:val="22"/>
              </w:rPr>
              <w:t xml:space="preserve"> 1:작은 마을]</w:t>
            </w:r>
            <w:r w:rsidR="00565E78">
              <w:rPr>
                <w:rFonts w:hint="eastAsia"/>
                <w:b/>
                <w:iCs/>
                <w:color w:val="FF0000"/>
                <w:sz w:val="22"/>
              </w:rPr>
              <w:t xml:space="preserve">          </w:t>
            </w:r>
            <w:r w:rsidR="007A65CC">
              <w:rPr>
                <w:rFonts w:hint="eastAsia"/>
                <w:b/>
                <w:iCs/>
                <w:color w:val="FF0000"/>
                <w:sz w:val="22"/>
              </w:rPr>
              <w:t xml:space="preserve">                            </w:t>
            </w:r>
            <w:r w:rsidR="00565E78">
              <w:rPr>
                <w:rFonts w:hint="eastAsia"/>
                <w:b/>
                <w:iCs/>
                <w:color w:val="FF0000"/>
                <w:sz w:val="22"/>
              </w:rPr>
              <w:t xml:space="preserve"> </w:t>
            </w:r>
          </w:p>
          <w:p w:rsidR="00703B14" w:rsidRDefault="00703B14" w:rsidP="00703B14">
            <w:pPr>
              <w:rPr>
                <w:sz w:val="22"/>
              </w:rPr>
            </w:pPr>
            <w:r>
              <w:rPr>
                <w:b/>
                <w:iCs/>
                <w:noProof/>
                <w:color w:val="0070C0"/>
                <w:sz w:val="22"/>
              </w:rPr>
              <w:lastRenderedPageBreak/>
              <w:drawing>
                <wp:inline distT="0" distB="0" distL="0" distR="0" wp14:anchorId="2F5EC4DD" wp14:editId="61B32CA6">
                  <wp:extent cx="4804327" cy="2393950"/>
                  <wp:effectExtent l="0" t="0" r="0" b="6350"/>
                  <wp:docPr id="49" name="그림 49" descr="C:\Users\ROG\AppData\Local\Microsoft\Windows\INetCache\Content.Word\.1스테이지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ROG\AppData\Local\Microsoft\Windows\INetCache\Content.Word\.1스테이지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00945" cy="24420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2C40" w:rsidRDefault="00774E31" w:rsidP="003D3747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출처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:</w:t>
            </w:r>
            <w:proofErr w:type="spellStart"/>
            <w:r w:rsidR="00703B14" w:rsidRPr="004A0BD2">
              <w:rPr>
                <w:rFonts w:hint="eastAsia"/>
                <w:iCs/>
                <w:color w:val="000000" w:themeColor="text1"/>
                <w:sz w:val="22"/>
              </w:rPr>
              <w:t>논논비요리</w:t>
            </w:r>
            <w:proofErr w:type="spellEnd"/>
            <w:proofErr w:type="gramEnd"/>
            <w:r w:rsidR="00565E78">
              <w:rPr>
                <w:rFonts w:hint="eastAsia"/>
                <w:iCs/>
                <w:color w:val="000000" w:themeColor="text1"/>
                <w:sz w:val="22"/>
              </w:rPr>
              <w:t xml:space="preserve">        </w:t>
            </w:r>
          </w:p>
          <w:p w:rsidR="003D3747" w:rsidRPr="00FF2C40" w:rsidRDefault="00565E78" w:rsidP="003D3747">
            <w:pPr>
              <w:rPr>
                <w:b/>
                <w:iCs/>
                <w:color w:val="0070C0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                                          </w:t>
            </w:r>
            <w:r w:rsidR="007A65CC">
              <w:rPr>
                <w:rFonts w:hint="eastAsia"/>
                <w:iCs/>
                <w:color w:val="000000" w:themeColor="text1"/>
                <w:sz w:val="22"/>
              </w:rPr>
              <w:t xml:space="preserve">  </w:t>
            </w:r>
          </w:p>
          <w:p w:rsidR="00167A43" w:rsidRDefault="00167A43" w:rsidP="00167A43">
            <w:pPr>
              <w:rPr>
                <w:b/>
                <w:iCs/>
                <w:color w:val="FF0000"/>
                <w:sz w:val="22"/>
              </w:rPr>
            </w:pPr>
            <w:r>
              <w:rPr>
                <w:rFonts w:hint="eastAsia"/>
                <w:b/>
                <w:iCs/>
                <w:color w:val="FF0000"/>
                <w:sz w:val="22"/>
              </w:rPr>
              <w:t>[1</w:t>
            </w:r>
            <w:r w:rsidR="00755621">
              <w:rPr>
                <w:rFonts w:hint="eastAsia"/>
                <w:b/>
                <w:iCs/>
                <w:color w:val="FF0000"/>
                <w:sz w:val="22"/>
              </w:rPr>
              <w:t xml:space="preserve"> Stage</w:t>
            </w:r>
            <w:r>
              <w:rPr>
                <w:rFonts w:hint="eastAsia"/>
                <w:b/>
                <w:iCs/>
                <w:color w:val="FF0000"/>
                <w:sz w:val="22"/>
              </w:rPr>
              <w:t xml:space="preserve"> 방해꾼</w:t>
            </w:r>
            <w:proofErr w:type="gramStart"/>
            <w:r>
              <w:rPr>
                <w:rFonts w:hint="eastAsia"/>
                <w:b/>
                <w:iCs/>
                <w:color w:val="FF0000"/>
                <w:sz w:val="22"/>
              </w:rPr>
              <w:t>:무당</w:t>
            </w:r>
            <w:proofErr w:type="gramEnd"/>
            <w:r>
              <w:rPr>
                <w:rFonts w:hint="eastAsia"/>
                <w:b/>
                <w:iCs/>
                <w:color w:val="FF0000"/>
                <w:sz w:val="22"/>
              </w:rPr>
              <w:t>]</w:t>
            </w:r>
          </w:p>
          <w:p w:rsidR="00167A43" w:rsidRDefault="00167A43" w:rsidP="00167A43">
            <w:pPr>
              <w:rPr>
                <w:b/>
                <w:iCs/>
                <w:color w:val="FF0000"/>
                <w:sz w:val="22"/>
              </w:rPr>
            </w:pPr>
            <w:r>
              <w:rPr>
                <w:b/>
                <w:iCs/>
                <w:noProof/>
                <w:color w:val="0070C0"/>
                <w:sz w:val="22"/>
              </w:rPr>
              <w:drawing>
                <wp:inline distT="0" distB="0" distL="0" distR="0" wp14:anchorId="58D276FB" wp14:editId="1D2B7325">
                  <wp:extent cx="3213100" cy="2209289"/>
                  <wp:effectExtent l="0" t="0" r="6350" b="635"/>
                  <wp:docPr id="36" name="그림 36" descr="무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무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7687" cy="222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7A43" w:rsidRPr="00565E78" w:rsidRDefault="00167A43" w:rsidP="00167A43">
            <w:pPr>
              <w:rPr>
                <w:b/>
                <w:iCs/>
                <w:color w:val="0070C0"/>
                <w:sz w:val="22"/>
              </w:rPr>
            </w:pPr>
            <w:r>
              <w:rPr>
                <w:b/>
                <w:iCs/>
                <w:color w:val="0070C0"/>
                <w:sz w:val="22"/>
              </w:rPr>
              <w:t>“</w:t>
            </w:r>
            <w:r>
              <w:rPr>
                <w:rFonts w:hint="eastAsia"/>
                <w:b/>
                <w:iCs/>
                <w:color w:val="0070C0"/>
                <w:sz w:val="22"/>
              </w:rPr>
              <w:t>이곳에는 한이 맺힌 영혼이 있네요.</w:t>
            </w:r>
            <w:r>
              <w:rPr>
                <w:b/>
                <w:iCs/>
                <w:color w:val="0070C0"/>
                <w:sz w:val="22"/>
              </w:rPr>
              <w:t>”</w:t>
            </w:r>
            <w:r>
              <w:rPr>
                <w:rFonts w:hint="eastAsia"/>
                <w:b/>
                <w:iCs/>
                <w:color w:val="0070C0"/>
                <w:sz w:val="22"/>
              </w:rPr>
              <w:t xml:space="preserve"> </w:t>
            </w:r>
          </w:p>
          <w:p w:rsidR="003D3747" w:rsidRDefault="00774E31" w:rsidP="00167A43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출처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:</w:t>
            </w:r>
            <w:r w:rsidR="00565E78" w:rsidRPr="00896F08">
              <w:rPr>
                <w:rFonts w:hint="eastAsia"/>
                <w:iCs/>
                <w:color w:val="000000" w:themeColor="text1"/>
                <w:sz w:val="22"/>
              </w:rPr>
              <w:t>너의</w:t>
            </w:r>
            <w:proofErr w:type="gramEnd"/>
            <w:r w:rsidR="00565E78" w:rsidRPr="00896F08">
              <w:rPr>
                <w:rFonts w:hint="eastAsia"/>
                <w:iCs/>
                <w:color w:val="000000" w:themeColor="text1"/>
                <w:sz w:val="22"/>
              </w:rPr>
              <w:t xml:space="preserve"> 이름은(2차 창작물)</w:t>
            </w:r>
          </w:p>
          <w:p w:rsidR="00FF2C40" w:rsidRPr="00774E31" w:rsidRDefault="00FF2C40" w:rsidP="00167A43">
            <w:pPr>
              <w:rPr>
                <w:b/>
                <w:iCs/>
                <w:color w:val="FF0000"/>
                <w:sz w:val="22"/>
              </w:rPr>
            </w:pPr>
          </w:p>
          <w:tbl>
            <w:tblPr>
              <w:tblStyle w:val="a6"/>
              <w:tblW w:w="11365" w:type="dxa"/>
              <w:tblLook w:val="04A0" w:firstRow="1" w:lastRow="0" w:firstColumn="1" w:lastColumn="0" w:noHBand="0" w:noVBand="1"/>
            </w:tblPr>
            <w:tblGrid>
              <w:gridCol w:w="3672"/>
              <w:gridCol w:w="7584"/>
              <w:gridCol w:w="109"/>
            </w:tblGrid>
            <w:tr w:rsidR="000929B3" w:rsidTr="008A53A6">
              <w:trPr>
                <w:gridAfter w:val="1"/>
                <w:wAfter w:w="109" w:type="dxa"/>
              </w:trPr>
              <w:tc>
                <w:tcPr>
                  <w:tcW w:w="3672" w:type="dxa"/>
                  <w:shd w:val="clear" w:color="auto" w:fill="365F91" w:themeFill="accent1" w:themeFillShade="BF"/>
                </w:tcPr>
                <w:p w:rsidR="000929B3" w:rsidRPr="008A53A6" w:rsidRDefault="000929B3" w:rsidP="003D3747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주민들</w:t>
                  </w:r>
                  <w:r w:rsidR="00373313"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(</w:t>
                  </w:r>
                  <w:r w:rsidR="007A65CC"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지도의 번호 순서입니다.</w:t>
                  </w:r>
                  <w:r w:rsidR="00373313"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)</w:t>
                  </w:r>
                </w:p>
              </w:tc>
              <w:tc>
                <w:tcPr>
                  <w:tcW w:w="7584" w:type="dxa"/>
                  <w:shd w:val="clear" w:color="auto" w:fill="365F91" w:themeFill="accent1" w:themeFillShade="BF"/>
                </w:tcPr>
                <w:p w:rsidR="000929B3" w:rsidRPr="008A53A6" w:rsidRDefault="000929B3" w:rsidP="003D3747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특징</w:t>
                  </w:r>
                </w:p>
              </w:tc>
            </w:tr>
            <w:tr w:rsidR="000929B3" w:rsidTr="005F4015">
              <w:trPr>
                <w:gridAfter w:val="1"/>
                <w:wAfter w:w="109" w:type="dxa"/>
                <w:trHeight w:val="2466"/>
              </w:trPr>
              <w:tc>
                <w:tcPr>
                  <w:tcW w:w="3672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마을의 얼굴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proofErr w:type="spellStart"/>
                  <w:r w:rsidRPr="00B6115F">
                    <w:rPr>
                      <w:rFonts w:hint="eastAsia"/>
                      <w:b/>
                      <w:sz w:val="22"/>
                    </w:rPr>
                    <w:t>이장님</w:t>
                  </w:r>
                  <w:proofErr w:type="spellEnd"/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26ED24DD" wp14:editId="72AC04A1">
                        <wp:extent cx="1504950" cy="1504950"/>
                        <wp:effectExtent l="0" t="0" r="0" b="0"/>
                        <wp:docPr id="35" name="그림 35" descr="unnamed (1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1" descr="unnamed (1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03582" cy="15035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F2C40" w:rsidRPr="00FF2C40" w:rsidRDefault="00FF2C40" w:rsidP="00866296">
                  <w:pPr>
                    <w:rPr>
                      <w:sz w:val="22"/>
                    </w:rPr>
                  </w:pPr>
                  <w:r w:rsidRPr="00FF2C40"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 w:rsidRPr="00FF2C40"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Pr="00FF2C40">
                    <w:rPr>
                      <w:rFonts w:hint="eastAsia"/>
                      <w:sz w:val="22"/>
                    </w:rPr>
                    <w:t>google</w:t>
                  </w:r>
                  <w:proofErr w:type="spellEnd"/>
                  <w:proofErr w:type="gramEnd"/>
                </w:p>
              </w:tc>
              <w:tc>
                <w:tcPr>
                  <w:tcW w:w="7584" w:type="dxa"/>
                </w:tcPr>
                <w:p w:rsidR="000929B3" w:rsidRPr="008914D7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rFonts w:hint="eastAsia"/>
                      <w:sz w:val="22"/>
                    </w:rPr>
                    <w:t xml:space="preserve">마을을 선동해 공포수치가 30이 되어도 무당을 </w:t>
                  </w:r>
                  <w:r>
                    <w:rPr>
                      <w:rFonts w:hint="eastAsia"/>
                      <w:sz w:val="22"/>
                    </w:rPr>
                    <w:t>부릅</w:t>
                  </w:r>
                  <w:r w:rsidRPr="008914D7">
                    <w:rPr>
                      <w:rFonts w:hint="eastAsia"/>
                      <w:sz w:val="22"/>
                    </w:rPr>
                    <w:t>니다.</w:t>
                  </w:r>
                </w:p>
                <w:p w:rsidR="000929B3" w:rsidRPr="008914D7" w:rsidRDefault="000929B3" w:rsidP="00866296">
                  <w:pPr>
                    <w:rPr>
                      <w:sz w:val="22"/>
                    </w:rPr>
                  </w:pPr>
                  <w:proofErr w:type="spellStart"/>
                  <w:r w:rsidRPr="008914D7">
                    <w:rPr>
                      <w:rFonts w:hint="eastAsia"/>
                      <w:sz w:val="22"/>
                    </w:rPr>
                    <w:t>이장님은</w:t>
                  </w:r>
                  <w:proofErr w:type="spellEnd"/>
                  <w:r w:rsidRPr="008914D7">
                    <w:rPr>
                      <w:rFonts w:hint="eastAsia"/>
                      <w:sz w:val="22"/>
                    </w:rPr>
                    <w:t xml:space="preserve"> 지인들의 수소문을 통해 가짜 무당을 부르지 않습니다.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proofErr w:type="spellStart"/>
                  <w:r w:rsidRPr="004E5FC4">
                    <w:rPr>
                      <w:rFonts w:hint="eastAsia"/>
                      <w:sz w:val="22"/>
                    </w:rPr>
                    <w:t>이장님에게는</w:t>
                  </w:r>
                  <w:proofErr w:type="spellEnd"/>
                  <w:r w:rsidRPr="004E5FC4">
                    <w:rPr>
                      <w:rFonts w:hint="eastAsia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sz w:val="22"/>
                    </w:rPr>
                    <w:t xml:space="preserve">공포 수치 </w:t>
                  </w:r>
                  <w:r w:rsidRPr="004E5FC4">
                    <w:rPr>
                      <w:rFonts w:hint="eastAsia"/>
                      <w:sz w:val="22"/>
                    </w:rPr>
                    <w:t xml:space="preserve">2가 추가적으로 </w:t>
                  </w:r>
                  <w:r>
                    <w:rPr>
                      <w:rFonts w:hint="eastAsia"/>
                      <w:sz w:val="22"/>
                    </w:rPr>
                    <w:t>적용됩니다.</w:t>
                  </w:r>
                </w:p>
                <w:p w:rsidR="00703B14" w:rsidRDefault="00703B14" w:rsidP="00866296">
                  <w:pPr>
                    <w:rPr>
                      <w:sz w:val="22"/>
                    </w:rPr>
                  </w:pPr>
                </w:p>
                <w:p w:rsidR="00703B14" w:rsidRDefault="00703B14" w:rsidP="00703B14">
                  <w:pPr>
                    <w:rPr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sz w:val="22"/>
                    </w:rPr>
                    <w:t>이장님의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경우 공포 수치가 10식 내려간 것으로 계산합니다</w:t>
                  </w:r>
                </w:p>
                <w:p w:rsidR="00703B14" w:rsidRPr="0098492B" w:rsidRDefault="00703B14" w:rsidP="00703B14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ex)30</w:t>
                  </w:r>
                  <w:r>
                    <w:rPr>
                      <w:sz w:val="22"/>
                    </w:rPr>
                    <w:t>에</w:t>
                  </w:r>
                  <w:r>
                    <w:rPr>
                      <w:rFonts w:hint="eastAsia"/>
                      <w:sz w:val="22"/>
                    </w:rPr>
                    <w:t xml:space="preserve"> 무당(방해꾼) 등장 </w:t>
                  </w:r>
                </w:p>
                <w:p w:rsidR="000929B3" w:rsidRPr="00703B14" w:rsidRDefault="000929B3" w:rsidP="00866296">
                  <w:pPr>
                    <w:rPr>
                      <w:sz w:val="22"/>
                    </w:rPr>
                  </w:pPr>
                </w:p>
                <w:p w:rsidR="000929B3" w:rsidRPr="0003339F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sz w:val="22"/>
                    </w:rPr>
                    <w:t>“</w:t>
                  </w:r>
                  <w:r w:rsidRPr="008914D7">
                    <w:rPr>
                      <w:rFonts w:hint="eastAsia"/>
                      <w:sz w:val="22"/>
                    </w:rPr>
                    <w:t xml:space="preserve">최근 마을에 흉흉한 소문이 돌고 있습니다. 이대로면 모두가 </w:t>
                  </w:r>
                  <w:proofErr w:type="gramStart"/>
                  <w:r w:rsidRPr="008914D7">
                    <w:rPr>
                      <w:rFonts w:hint="eastAsia"/>
                      <w:sz w:val="22"/>
                    </w:rPr>
                    <w:t>무서워 할</w:t>
                  </w:r>
                  <w:proofErr w:type="gramEnd"/>
                  <w:r w:rsidRPr="008914D7">
                    <w:rPr>
                      <w:rFonts w:hint="eastAsia"/>
                      <w:sz w:val="22"/>
                    </w:rPr>
                    <w:t xml:space="preserve"> 것이니 다같이 무당을 부릅시다.</w:t>
                  </w:r>
                  <w:r>
                    <w:rPr>
                      <w:sz w:val="22"/>
                    </w:rPr>
                    <w:t>”</w:t>
                  </w:r>
                </w:p>
              </w:tc>
            </w:tr>
            <w:tr w:rsidR="000929B3" w:rsidRPr="008914D7" w:rsidTr="005F4015">
              <w:trPr>
                <w:trHeight w:val="1415"/>
              </w:trPr>
              <w:tc>
                <w:tcPr>
                  <w:tcW w:w="3672" w:type="dxa"/>
                </w:tcPr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 w:rsidRPr="008914D7">
                    <w:rPr>
                      <w:rFonts w:hint="eastAsia"/>
                      <w:sz w:val="22"/>
                    </w:rPr>
                    <w:t xml:space="preserve">만년 </w:t>
                  </w:r>
                  <w:r w:rsidRPr="00B6115F">
                    <w:rPr>
                      <w:rFonts w:hint="eastAsia"/>
                      <w:b/>
                      <w:sz w:val="22"/>
                    </w:rPr>
                    <w:t>대리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noProof/>
                      <w:sz w:val="22"/>
                    </w:rPr>
                    <w:drawing>
                      <wp:inline distT="0" distB="0" distL="0" distR="0" wp14:anchorId="4C3A863B" wp14:editId="7C3C54EE">
                        <wp:extent cx="1682750" cy="1291212"/>
                        <wp:effectExtent l="0" t="0" r="0" b="4445"/>
                        <wp:docPr id="6" name="그림 6" descr="C:\Users\ROG\AppData\Local\Microsoft\Windows\INetCache\Content.Word\unnamed (4)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" descr="C:\Users\ROG\AppData\Local\Microsoft\Windows\INetCache\Content.Word\unnamed (4)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92732" cy="129887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F2C40" w:rsidRPr="008914D7" w:rsidRDefault="00FF2C40" w:rsidP="00866296">
                  <w:pPr>
                    <w:rPr>
                      <w:sz w:val="22"/>
                    </w:rPr>
                  </w:pPr>
                  <w:r>
                    <w:rPr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google</w:t>
                  </w:r>
                  <w:proofErr w:type="spellEnd"/>
                  <w:proofErr w:type="gramEnd"/>
                </w:p>
              </w:tc>
              <w:tc>
                <w:tcPr>
                  <w:tcW w:w="7693" w:type="dxa"/>
                  <w:gridSpan w:val="2"/>
                </w:tcPr>
                <w:p w:rsidR="000929B3" w:rsidRPr="000C4949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rFonts w:hint="eastAsia"/>
                      <w:sz w:val="22"/>
                    </w:rPr>
                    <w:t xml:space="preserve">회사에서 매일 졸아 해고의 위기에 놓여 있는 대리 대리에 올라간 것도 놀라울 </w:t>
                  </w:r>
                  <w:r>
                    <w:rPr>
                      <w:rFonts w:hint="eastAsia"/>
                      <w:sz w:val="22"/>
                    </w:rPr>
                    <w:t>따름입니다.</w:t>
                  </w:r>
                </w:p>
                <w:p w:rsidR="000929B3" w:rsidRPr="008914D7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rFonts w:hint="eastAsia"/>
                      <w:sz w:val="22"/>
                    </w:rPr>
                    <w:t xml:space="preserve">하지만 전화벨소리에 야근하라는 사장님의 목소리가 환청으로 들려 전화벨 소리 만들어도 공포에 </w:t>
                  </w:r>
                  <w:r>
                    <w:rPr>
                      <w:rFonts w:hint="eastAsia"/>
                      <w:sz w:val="22"/>
                    </w:rPr>
                    <w:t>질립니다</w:t>
                  </w:r>
                  <w:r w:rsidRPr="008914D7">
                    <w:rPr>
                      <w:rFonts w:hint="eastAsia"/>
                      <w:sz w:val="22"/>
                    </w:rPr>
                    <w:t xml:space="preserve">. </w:t>
                  </w:r>
                </w:p>
                <w:p w:rsidR="000929B3" w:rsidRPr="008914D7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sz w:val="22"/>
                    </w:rPr>
                    <w:t>“</w:t>
                  </w:r>
                  <w:r w:rsidRPr="008914D7">
                    <w:rPr>
                      <w:rFonts w:hint="eastAsia"/>
                      <w:sz w:val="22"/>
                    </w:rPr>
                    <w:t xml:space="preserve">아 </w:t>
                  </w:r>
                  <w:proofErr w:type="gramStart"/>
                  <w:r w:rsidRPr="008914D7">
                    <w:rPr>
                      <w:rFonts w:hint="eastAsia"/>
                      <w:sz w:val="22"/>
                    </w:rPr>
                    <w:t>피곤해</w:t>
                  </w:r>
                  <w:r w:rsidRPr="008914D7">
                    <w:rPr>
                      <w:sz w:val="22"/>
                    </w:rPr>
                    <w:t>…</w:t>
                  </w:r>
                  <w:proofErr w:type="gramEnd"/>
                  <w:r w:rsidRPr="008914D7">
                    <w:rPr>
                      <w:rFonts w:hint="eastAsia"/>
                      <w:sz w:val="22"/>
                    </w:rPr>
                    <w:t>사장님</w:t>
                  </w:r>
                  <w:r w:rsidRPr="008914D7">
                    <w:rPr>
                      <w:sz w:val="22"/>
                    </w:rPr>
                    <w:t>…</w:t>
                  </w:r>
                  <w:r w:rsidRPr="008914D7">
                    <w:rPr>
                      <w:rFonts w:hint="eastAsia"/>
                      <w:sz w:val="22"/>
                    </w:rPr>
                    <w:t>저 언재쯤 대리생활을 끝낼 수 있을까요</w:t>
                  </w:r>
                  <w:r w:rsidRPr="008914D7">
                    <w:rPr>
                      <w:sz w:val="22"/>
                    </w:rPr>
                    <w:t>…</w:t>
                  </w:r>
                  <w:r>
                    <w:rPr>
                      <w:rFonts w:hint="eastAsia"/>
                      <w:sz w:val="22"/>
                    </w:rPr>
                    <w:t>?</w:t>
                  </w:r>
                  <w:r>
                    <w:rPr>
                      <w:sz w:val="22"/>
                    </w:rPr>
                    <w:t>”</w:t>
                  </w:r>
                </w:p>
              </w:tc>
            </w:tr>
            <w:tr w:rsidR="000929B3" w:rsidRPr="008914D7" w:rsidTr="005F4015">
              <w:trPr>
                <w:trHeight w:val="3424"/>
              </w:trPr>
              <w:tc>
                <w:tcPr>
                  <w:tcW w:w="3672" w:type="dxa"/>
                </w:tcPr>
                <w:p w:rsidR="000929B3" w:rsidRPr="008914D7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rFonts w:hint="eastAsia"/>
                      <w:sz w:val="22"/>
                    </w:rPr>
                    <w:lastRenderedPageBreak/>
                    <w:t xml:space="preserve">귀신 잡는 </w:t>
                  </w:r>
                  <w:r w:rsidRPr="00B6115F">
                    <w:rPr>
                      <w:rFonts w:hint="eastAsia"/>
                      <w:b/>
                      <w:sz w:val="22"/>
                    </w:rPr>
                    <w:t>해병대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noProof/>
                      <w:sz w:val="22"/>
                    </w:rPr>
                    <w:drawing>
                      <wp:inline distT="0" distB="0" distL="0" distR="0" wp14:anchorId="319323F3" wp14:editId="74D6F3EC">
                        <wp:extent cx="1270000" cy="1970955"/>
                        <wp:effectExtent l="0" t="0" r="6350" b="0"/>
                        <wp:docPr id="2" name="그림 2" descr="C:\Users\ROG\AppData\Local\Microsoft\Windows\INetCache\Content.Word\8adb82e2c02d4b7bbb7cd68d169e6b4c_159120504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C:\Users\ROG\AppData\Local\Microsoft\Windows\INetCache\Content.Word\8adb82e2c02d4b7bbb7cd68d169e6b4c_159120504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87790" cy="19985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 w:rsidRPr="004A0BD2">
                    <w:rPr>
                      <w:rFonts w:eastAsiaTheme="minorHAnsi" w:cs="Arial"/>
                      <w:sz w:val="22"/>
                      <w:shd w:val="clear" w:color="auto" w:fill="FFFFFF"/>
                    </w:rPr>
                    <w:t>Baki</w:t>
                  </w:r>
                  <w:proofErr w:type="spellEnd"/>
                  <w:proofErr w:type="gramEnd"/>
                  <w:r w:rsidR="000929B3" w:rsidRPr="004A0BD2">
                    <w:rPr>
                      <w:rFonts w:eastAsiaTheme="minorHAnsi" w:cs="Arial"/>
                      <w:sz w:val="22"/>
                      <w:shd w:val="clear" w:color="auto" w:fill="FFFFFF"/>
                    </w:rPr>
                    <w:t xml:space="preserve"> the Grappler</w:t>
                  </w:r>
                </w:p>
              </w:tc>
              <w:tc>
                <w:tcPr>
                  <w:tcW w:w="7693" w:type="dxa"/>
                  <w:gridSpan w:val="2"/>
                </w:tcPr>
                <w:p w:rsidR="000929B3" w:rsidRPr="008914D7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rFonts w:hint="eastAsia"/>
                      <w:sz w:val="22"/>
                    </w:rPr>
                    <w:t xml:space="preserve">귀신 잡는 해병대 출신으로서 </w:t>
                  </w:r>
                  <w:r>
                    <w:rPr>
                      <w:rFonts w:hint="eastAsia"/>
                      <w:sz w:val="22"/>
                    </w:rPr>
                    <w:t>기본</w:t>
                  </w:r>
                  <w:r w:rsidRPr="008914D7">
                    <w:rPr>
                      <w:rFonts w:hint="eastAsia"/>
                      <w:sz w:val="22"/>
                    </w:rPr>
                    <w:t xml:space="preserve">적인 담력이 </w:t>
                  </w:r>
                  <w:r>
                    <w:rPr>
                      <w:rFonts w:hint="eastAsia"/>
                      <w:sz w:val="22"/>
                    </w:rPr>
                    <w:t>높습니다.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sz w:val="22"/>
                    </w:rPr>
                    <w:t>“</w:t>
                  </w:r>
                  <w:r w:rsidRPr="008914D7">
                    <w:rPr>
                      <w:rFonts w:hint="eastAsia"/>
                      <w:sz w:val="22"/>
                    </w:rPr>
                    <w:t>귀신 잡는</w:t>
                  </w:r>
                  <w:r w:rsidRPr="008914D7">
                    <w:rPr>
                      <w:sz w:val="22"/>
                    </w:rPr>
                    <w:t>”</w:t>
                  </w:r>
                  <w:r w:rsidRPr="008914D7">
                    <w:rPr>
                      <w:rFonts w:hint="eastAsia"/>
                      <w:sz w:val="22"/>
                    </w:rPr>
                    <w:t xml:space="preserve"> </w:t>
                  </w:r>
                  <w:proofErr w:type="gramStart"/>
                  <w:r w:rsidRPr="008914D7">
                    <w:rPr>
                      <w:rFonts w:hint="eastAsia"/>
                      <w:sz w:val="22"/>
                    </w:rPr>
                    <w:t>해병대로써  귀신을</w:t>
                  </w:r>
                  <w:proofErr w:type="gramEnd"/>
                  <w:r w:rsidRPr="008914D7">
                    <w:rPr>
                      <w:rFonts w:hint="eastAsia"/>
                      <w:sz w:val="22"/>
                    </w:rPr>
                    <w:t xml:space="preserve"> 잡으니 얼굴을 보여주는 짓은 하지 않는 것을 </w:t>
                  </w:r>
                  <w:r>
                    <w:rPr>
                      <w:rFonts w:hint="eastAsia"/>
                      <w:sz w:val="22"/>
                    </w:rPr>
                    <w:t>추천합니다</w:t>
                  </w:r>
                  <w:r w:rsidR="00A6222B">
                    <w:rPr>
                      <w:rFonts w:hint="eastAsia"/>
                      <w:sz w:val="22"/>
                    </w:rPr>
                    <w:t>.</w:t>
                  </w:r>
                </w:p>
                <w:p w:rsidR="000929B3" w:rsidRPr="008914D7" w:rsidRDefault="000929B3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rFonts w:hint="eastAsia"/>
                      <w:sz w:val="22"/>
                    </w:rPr>
                    <w:t xml:space="preserve">하지만 군대에 대한 PTSD가 아직 가시지 않은 상태라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8914D7">
                    <w:rPr>
                      <w:rFonts w:hint="eastAsia"/>
                      <w:sz w:val="22"/>
                    </w:rPr>
                    <w:t xml:space="preserve">동영상으로 조교만 봐도 공포에 </w:t>
                  </w:r>
                  <w:r>
                    <w:rPr>
                      <w:rFonts w:hint="eastAsia"/>
                      <w:sz w:val="22"/>
                    </w:rPr>
                    <w:t>질립니다.</w:t>
                  </w:r>
                </w:p>
                <w:p w:rsidR="000929B3" w:rsidRPr="008914D7" w:rsidRDefault="000929B3" w:rsidP="00866296">
                  <w:pPr>
                    <w:rPr>
                      <w:sz w:val="22"/>
                    </w:rPr>
                  </w:pPr>
                </w:p>
                <w:p w:rsidR="000929B3" w:rsidRPr="008914D7" w:rsidRDefault="000929B3" w:rsidP="00866296">
                  <w:pPr>
                    <w:rPr>
                      <w:sz w:val="22"/>
                    </w:rPr>
                  </w:pPr>
                  <w:r>
                    <w:rPr>
                      <w:sz w:val="22"/>
                    </w:rPr>
                    <w:t>“</w:t>
                  </w:r>
                  <w:r>
                    <w:rPr>
                      <w:rFonts w:hint="eastAsia"/>
                      <w:sz w:val="22"/>
                    </w:rPr>
                    <w:t>귀신이 있으면 나와 보라고! 나 귀신 잡는 해병대야!</w:t>
                  </w:r>
                  <w:r>
                    <w:rPr>
                      <w:sz w:val="22"/>
                    </w:rPr>
                    <w:t>”</w:t>
                  </w:r>
                </w:p>
              </w:tc>
            </w:tr>
            <w:tr w:rsidR="000929B3" w:rsidRPr="008914D7" w:rsidTr="00167A43">
              <w:trPr>
                <w:trHeight w:val="825"/>
              </w:trPr>
              <w:tc>
                <w:tcPr>
                  <w:tcW w:w="3672" w:type="dxa"/>
                </w:tcPr>
                <w:p w:rsidR="00DE0844" w:rsidRDefault="00E237FE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아동 청소년 보호</w:t>
                  </w:r>
                  <w:r w:rsidR="00DE0844">
                    <w:rPr>
                      <w:rFonts w:hint="eastAsia"/>
                      <w:sz w:val="22"/>
                    </w:rPr>
                    <w:t>법에 걸리는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여고</w:t>
                  </w:r>
                  <w:r w:rsidRPr="00B6115F">
                    <w:rPr>
                      <w:rFonts w:hint="eastAsia"/>
                      <w:b/>
                      <w:sz w:val="22"/>
                    </w:rPr>
                    <w:t>생</w:t>
                  </w:r>
                </w:p>
                <w:p w:rsidR="000929B3" w:rsidRPr="00B6115F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sz w:val="22"/>
                    </w:rPr>
                    <w:drawing>
                      <wp:inline distT="0" distB="0" distL="0" distR="0" wp14:anchorId="75588BFC" wp14:editId="60FF27EC">
                        <wp:extent cx="1955800" cy="1098091"/>
                        <wp:effectExtent l="0" t="0" r="6350" b="6985"/>
                        <wp:docPr id="1" name="그림 1" descr="C:\Users\ROG\AppData\Local\Microsoft\Windows\INetCache\Content.Word\images9FNVLVAH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ROG\AppData\Local\Microsoft\Windows\INetCache\Content.Word\images9FNVLVAH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59847" cy="110036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8914D7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r w:rsidR="000929B3">
                    <w:rPr>
                      <w:rFonts w:hint="eastAsia"/>
                      <w:sz w:val="22"/>
                    </w:rPr>
                    <w:t>건어물여동생</w:t>
                  </w:r>
                  <w:proofErr w:type="gramEnd"/>
                  <w:r w:rsidR="000929B3">
                    <w:rPr>
                      <w:rFonts w:hint="eastAsia"/>
                      <w:sz w:val="22"/>
                    </w:rPr>
                    <w:t xml:space="preserve"> </w:t>
                  </w:r>
                  <w:proofErr w:type="spellStart"/>
                  <w:r w:rsidR="000929B3">
                    <w:rPr>
                      <w:rFonts w:hint="eastAsia"/>
                      <w:sz w:val="22"/>
                    </w:rPr>
                    <w:t>우마루짱</w:t>
                  </w:r>
                  <w:proofErr w:type="spellEnd"/>
                </w:p>
              </w:tc>
              <w:tc>
                <w:tcPr>
                  <w:tcW w:w="7693" w:type="dxa"/>
                  <w:gridSpan w:val="2"/>
                </w:tcPr>
                <w:p w:rsidR="007A3CE1" w:rsidRDefault="007A3CE1" w:rsidP="00866296">
                  <w:pPr>
                    <w:ind w:left="220" w:hangingChars="100" w:hanging="220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아무리 신사라도</w:t>
                  </w:r>
                  <w:r w:rsidR="00E237FE">
                    <w:rPr>
                      <w:rFonts w:hint="eastAsia"/>
                      <w:sz w:val="22"/>
                    </w:rPr>
                    <w:t xml:space="preserve"> 감옥</w:t>
                  </w:r>
                  <w:r>
                    <w:rPr>
                      <w:rFonts w:hint="eastAsia"/>
                      <w:sz w:val="22"/>
                    </w:rPr>
                    <w:t>은 무서운 것 같습니다.</w:t>
                  </w:r>
                </w:p>
                <w:p w:rsidR="007A3CE1" w:rsidRDefault="000929B3" w:rsidP="007A3CE1">
                  <w:pPr>
                    <w:ind w:left="220" w:hangingChars="100" w:hanging="220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신사는 </w:t>
                  </w:r>
                  <w:r w:rsidR="007A3CE1">
                    <w:rPr>
                      <w:rFonts w:hint="eastAsia"/>
                      <w:sz w:val="22"/>
                    </w:rPr>
                    <w:t>두려움</w:t>
                  </w:r>
                  <w:r>
                    <w:rPr>
                      <w:rFonts w:hint="eastAsia"/>
                      <w:sz w:val="22"/>
                    </w:rPr>
                    <w:t xml:space="preserve"> 때문에 랜덤으로 아무거나 눌리고 때문에 </w:t>
                  </w:r>
                </w:p>
                <w:p w:rsidR="000929B3" w:rsidRDefault="000929B3" w:rsidP="007A3CE1">
                  <w:pPr>
                    <w:ind w:left="220" w:hangingChars="100" w:hanging="220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놀라게 하기를 실패 할 수 있습니다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sz w:val="22"/>
                    </w:rPr>
                    <w:t>실패 확률20%)</w:t>
                  </w:r>
                </w:p>
                <w:p w:rsidR="000929B3" w:rsidRDefault="000929B3" w:rsidP="00866296">
                  <w:pPr>
                    <w:ind w:left="220" w:hangingChars="100" w:hanging="220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하지만 기본적으로 공포수치가 빨리 찹니다</w:t>
                  </w:r>
                  <w:proofErr w:type="gramStart"/>
                  <w:r w:rsidR="007A3CE1">
                    <w:rPr>
                      <w:rFonts w:hint="eastAsia"/>
                      <w:sz w:val="22"/>
                    </w:rPr>
                    <w:t>.(</w:t>
                  </w:r>
                  <w:proofErr w:type="gramEnd"/>
                  <w:r w:rsidR="007A3CE1">
                    <w:rPr>
                      <w:rFonts w:hint="eastAsia"/>
                      <w:sz w:val="22"/>
                    </w:rPr>
                    <w:t>공포 추가 3증가)</w:t>
                  </w:r>
                </w:p>
                <w:p w:rsidR="000929B3" w:rsidRDefault="000929B3" w:rsidP="00866296">
                  <w:pPr>
                    <w:ind w:left="220" w:hangingChars="100" w:hanging="220"/>
                    <w:rPr>
                      <w:sz w:val="22"/>
                    </w:rPr>
                  </w:pPr>
                </w:p>
                <w:p w:rsidR="000929B3" w:rsidRPr="008914D7" w:rsidRDefault="000929B3" w:rsidP="00866296">
                  <w:pPr>
                    <w:ind w:left="220" w:hangingChars="100" w:hanging="220"/>
                    <w:rPr>
                      <w:sz w:val="22"/>
                    </w:rPr>
                  </w:pPr>
                  <w:r>
                    <w:rPr>
                      <w:sz w:val="22"/>
                    </w:rPr>
                    <w:t>“</w:t>
                  </w:r>
                  <w:proofErr w:type="spellStart"/>
                  <w:r w:rsidR="00866296">
                    <w:rPr>
                      <w:rFonts w:hint="eastAsia"/>
                      <w:sz w:val="22"/>
                    </w:rPr>
                    <w:t>으</w:t>
                  </w:r>
                  <w:proofErr w:type="spellEnd"/>
                  <w:proofErr w:type="gramStart"/>
                  <w:r w:rsidR="00A6222B">
                    <w:rPr>
                      <w:rFonts w:hint="eastAsia"/>
                      <w:sz w:val="22"/>
                    </w:rPr>
                    <w:t>..</w:t>
                  </w:r>
                  <w:r w:rsidR="00866296">
                    <w:rPr>
                      <w:rFonts w:hint="eastAsia"/>
                      <w:sz w:val="22"/>
                    </w:rPr>
                    <w:t>.</w:t>
                  </w:r>
                  <w:proofErr w:type="spellStart"/>
                  <w:proofErr w:type="gramEnd"/>
                  <w:r w:rsidR="00866296">
                    <w:rPr>
                      <w:rFonts w:hint="eastAsia"/>
                      <w:sz w:val="22"/>
                    </w:rPr>
                    <w:t>으으</w:t>
                  </w:r>
                  <w:proofErr w:type="spellEnd"/>
                  <w:r w:rsidR="00866296">
                    <w:rPr>
                      <w:rFonts w:hint="eastAsia"/>
                      <w:sz w:val="22"/>
                    </w:rPr>
                    <w:t xml:space="preserve"> 이 동네 너무 무서워 귀신이라도 나올 것 같아</w:t>
                  </w:r>
                  <w:r w:rsidR="00866296">
                    <w:rPr>
                      <w:sz w:val="22"/>
                    </w:rPr>
                    <w:t>…</w:t>
                  </w:r>
                  <w:r>
                    <w:rPr>
                      <w:sz w:val="22"/>
                    </w:rPr>
                    <w:t>”</w:t>
                  </w:r>
                </w:p>
              </w:tc>
            </w:tr>
            <w:tr w:rsidR="000929B3" w:rsidRPr="000F23B9" w:rsidTr="00EA7BB5">
              <w:trPr>
                <w:trHeight w:val="258"/>
              </w:trPr>
              <w:tc>
                <w:tcPr>
                  <w:tcW w:w="3672" w:type="dxa"/>
                </w:tcPr>
                <w:p w:rsidR="000929B3" w:rsidRPr="000F23B9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20</w:t>
                  </w:r>
                  <w:r w:rsidRPr="000F23B9">
                    <w:rPr>
                      <w:rFonts w:hint="eastAsia"/>
                      <w:sz w:val="22"/>
                    </w:rPr>
                    <w:t>만구독자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proofErr w:type="spellStart"/>
                  <w:r w:rsidRPr="000F23B9">
                    <w:rPr>
                      <w:rFonts w:hint="eastAsia"/>
                      <w:b/>
                      <w:sz w:val="22"/>
                    </w:rPr>
                    <w:t>유튜버</w:t>
                  </w:r>
                  <w:proofErr w:type="spellEnd"/>
                </w:p>
                <w:p w:rsidR="000929B3" w:rsidRDefault="000929B3" w:rsidP="00866296">
                  <w:pPr>
                    <w:rPr>
                      <w:b/>
                      <w:noProof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37AB7FCC" wp14:editId="495280A3">
                        <wp:extent cx="1892711" cy="1066800"/>
                        <wp:effectExtent l="0" t="0" r="0" b="0"/>
                        <wp:docPr id="180" name="그림 180" descr="스트리머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4" descr="스트리머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88968" cy="10646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03339F" w:rsidRDefault="00774E31" w:rsidP="00EA7BB5">
                  <w:pPr>
                    <w:rPr>
                      <w:b/>
                      <w:noProof/>
                      <w:sz w:val="22"/>
                    </w:rPr>
                  </w:pPr>
                  <w:r>
                    <w:rPr>
                      <w:rFonts w:hint="eastAsia"/>
                      <w:noProof/>
                      <w:sz w:val="22"/>
                    </w:rPr>
                    <w:t>출처:</w:t>
                  </w:r>
                  <w:r w:rsidR="000929B3" w:rsidRPr="00611D70">
                    <w:rPr>
                      <w:rFonts w:hint="eastAsia"/>
                      <w:noProof/>
                      <w:sz w:val="22"/>
                    </w:rPr>
                    <w:t>양아지</w:t>
                  </w:r>
                </w:p>
              </w:tc>
              <w:tc>
                <w:tcPr>
                  <w:tcW w:w="7693" w:type="dxa"/>
                  <w:gridSpan w:val="2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신입 슈퍼 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루키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유튜버입니다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>.</w:t>
                  </w:r>
                </w:p>
                <w:p w:rsidR="007A3CE1" w:rsidRDefault="000929B3" w:rsidP="00866296">
                  <w:pPr>
                    <w:rPr>
                      <w:sz w:val="22"/>
                    </w:rPr>
                  </w:pPr>
                  <w:r w:rsidRPr="000F23B9">
                    <w:rPr>
                      <w:rFonts w:hint="eastAsia"/>
                      <w:sz w:val="22"/>
                    </w:rPr>
                    <w:t xml:space="preserve">비디오를 끄고 </w:t>
                  </w:r>
                  <w:r>
                    <w:rPr>
                      <w:rFonts w:hint="eastAsia"/>
                      <w:sz w:val="22"/>
                    </w:rPr>
                    <w:t>놀라게 하는</w:t>
                  </w:r>
                  <w:r w:rsidRPr="000F23B9">
                    <w:rPr>
                      <w:rFonts w:hint="eastAsia"/>
                      <w:sz w:val="22"/>
                    </w:rPr>
                    <w:t xml:space="preserve"> 것을 </w:t>
                  </w:r>
                  <w:r>
                    <w:rPr>
                      <w:rFonts w:hint="eastAsia"/>
                      <w:sz w:val="22"/>
                    </w:rPr>
                    <w:t>추천합니다.</w:t>
                  </w:r>
                  <w:r w:rsidRPr="000F23B9">
                    <w:rPr>
                      <w:rFonts w:hint="eastAsia"/>
                      <w:sz w:val="22"/>
                    </w:rPr>
                    <w:t xml:space="preserve"> 비디오를 안 끄고 </w:t>
                  </w:r>
                </w:p>
                <w:p w:rsidR="000929B3" w:rsidRPr="000F23B9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놀라게 할 시</w:t>
                  </w:r>
                  <w:r w:rsidRPr="000F23B9">
                    <w:rPr>
                      <w:rFonts w:hint="eastAsia"/>
                      <w:sz w:val="22"/>
                    </w:rPr>
                    <w:t xml:space="preserve"> 무당들이 많이</w:t>
                  </w:r>
                  <w:r>
                    <w:rPr>
                      <w:rFonts w:hint="eastAsia"/>
                      <w:sz w:val="22"/>
                    </w:rPr>
                    <w:t xml:space="preserve"> 옵니다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sz w:val="22"/>
                    </w:rPr>
                    <w:t>무당이 오는 확률 추가</w:t>
                  </w:r>
                  <w:r w:rsidR="007A3CE1">
                    <w:rPr>
                      <w:rFonts w:hint="eastAsia"/>
                      <w:sz w:val="22"/>
                    </w:rPr>
                    <w:t xml:space="preserve"> 2</w:t>
                  </w:r>
                  <w:r>
                    <w:rPr>
                      <w:rFonts w:hint="eastAsia"/>
                      <w:sz w:val="22"/>
                    </w:rPr>
                    <w:t>0%)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0F23B9">
                    <w:rPr>
                      <w:rFonts w:hint="eastAsia"/>
                      <w:sz w:val="22"/>
                    </w:rPr>
                    <w:t>하지만 영상이 꺼졌다는 것을 알면 공포가 추가적으로 올라간다.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Pr="000F23B9" w:rsidRDefault="000929B3" w:rsidP="00866296">
                  <w:pPr>
                    <w:rPr>
                      <w:sz w:val="22"/>
                    </w:rPr>
                  </w:pPr>
                  <w:r>
                    <w:rPr>
                      <w:sz w:val="22"/>
                    </w:rPr>
                    <w:t>“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유튜브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친구들 안녕~오늘은 저의 방에서 귀신이 나왔는데요</w:t>
                  </w:r>
                  <w:r>
                    <w:rPr>
                      <w:sz w:val="22"/>
                    </w:rPr>
                    <w:t>……”</w:t>
                  </w:r>
                </w:p>
              </w:tc>
            </w:tr>
            <w:tr w:rsidR="000929B3" w:rsidRPr="007A60A1" w:rsidTr="005F4015">
              <w:trPr>
                <w:trHeight w:val="1447"/>
              </w:trPr>
              <w:tc>
                <w:tcPr>
                  <w:tcW w:w="3672" w:type="dxa"/>
                </w:tcPr>
                <w:p w:rsidR="000929B3" w:rsidRPr="007A60A1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>프로그래밍하는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 w:rsidRPr="007A60A1">
                    <w:rPr>
                      <w:rFonts w:hint="eastAsia"/>
                      <w:b/>
                      <w:sz w:val="22"/>
                    </w:rPr>
                    <w:t>프로그래머</w:t>
                  </w:r>
                </w:p>
                <w:p w:rsidR="000929B3" w:rsidRPr="0003339F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7D1DCAA6" wp14:editId="7AF42F8C">
                        <wp:extent cx="1841500" cy="1086500"/>
                        <wp:effectExtent l="0" t="0" r="6350" b="0"/>
                        <wp:docPr id="33" name="그림 33" descr="WpFXXdGim68oxt26xohd1eX935cCJbF2L0nr3amr-15045697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3" descr="WpFXXdGim68oxt26xohd1eX935cCJbF2L0nr3amr-15045697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49652" cy="10913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693" w:type="dxa"/>
                  <w:gridSpan w:val="2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데드라인으로 너무 바쁜 프로그래머입니다.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 xml:space="preserve">프로그래머는 10초 마다 저장을 합니다. 저장하기 </w:t>
                  </w:r>
                </w:p>
                <w:p w:rsidR="000929B3" w:rsidRPr="0003339F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>바로 전에 컴퓨터가 꺼지면 진짜 공포겠죠?</w:t>
                  </w:r>
                </w:p>
                <w:p w:rsidR="000929B3" w:rsidRPr="00C1709B" w:rsidRDefault="000929B3" w:rsidP="00866296">
                  <w:pPr>
                    <w:rPr>
                      <w:sz w:val="22"/>
                    </w:rPr>
                  </w:pPr>
                </w:p>
                <w:p w:rsidR="000929B3" w:rsidRPr="007A60A1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sz w:val="22"/>
                    </w:rPr>
                    <w:t>“</w:t>
                  </w:r>
                  <w:proofErr w:type="gramStart"/>
                  <w:r w:rsidRPr="007A60A1">
                    <w:rPr>
                      <w:rFonts w:hint="eastAsia"/>
                      <w:sz w:val="22"/>
                    </w:rPr>
                    <w:t>하하</w:t>
                  </w:r>
                  <w:r w:rsidRPr="007A60A1">
                    <w:rPr>
                      <w:sz w:val="22"/>
                    </w:rPr>
                    <w:t>…</w:t>
                  </w:r>
                  <w:proofErr w:type="gramEnd"/>
                  <w:r w:rsidRPr="007A60A1">
                    <w:rPr>
                      <w:rFonts w:hint="eastAsia"/>
                      <w:sz w:val="22"/>
                    </w:rPr>
                    <w:t>버그다</w:t>
                  </w:r>
                  <w:r w:rsidRPr="007A60A1">
                    <w:rPr>
                      <w:sz w:val="22"/>
                    </w:rPr>
                    <w:t>…</w:t>
                  </w:r>
                  <w:r w:rsidRPr="007A60A1">
                    <w:rPr>
                      <w:rFonts w:hint="eastAsia"/>
                      <w:sz w:val="22"/>
                    </w:rPr>
                    <w:t>하하</w:t>
                  </w:r>
                  <w:r w:rsidRPr="007A60A1">
                    <w:rPr>
                      <w:sz w:val="22"/>
                    </w:rPr>
                    <w:t>…</w:t>
                  </w:r>
                  <w:r w:rsidRPr="007A60A1">
                    <w:rPr>
                      <w:rFonts w:hint="eastAsia"/>
                      <w:sz w:val="22"/>
                    </w:rPr>
                    <w:t>어디가 틀렸지</w:t>
                  </w:r>
                  <w:r w:rsidRPr="007A60A1">
                    <w:rPr>
                      <w:sz w:val="22"/>
                    </w:rPr>
                    <w:t>…</w:t>
                  </w:r>
                  <w:r w:rsidRPr="007A60A1">
                    <w:rPr>
                      <w:rFonts w:hint="eastAsia"/>
                      <w:sz w:val="22"/>
                    </w:rPr>
                    <w:t>(한숨)</w:t>
                  </w:r>
                  <w:r w:rsidRPr="007A60A1">
                    <w:rPr>
                      <w:sz w:val="22"/>
                    </w:rPr>
                    <w:t>”</w:t>
                  </w:r>
                </w:p>
              </w:tc>
            </w:tr>
            <w:tr w:rsidR="000929B3" w:rsidRPr="007A60A1" w:rsidTr="005F4015">
              <w:trPr>
                <w:trHeight w:val="400"/>
              </w:trPr>
              <w:tc>
                <w:tcPr>
                  <w:tcW w:w="3672" w:type="dxa"/>
                </w:tcPr>
                <w:p w:rsidR="000929B3" w:rsidRPr="007A60A1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 xml:space="preserve">자칭 </w:t>
                  </w:r>
                  <w:proofErr w:type="spellStart"/>
                  <w:r w:rsidRPr="007A60A1">
                    <w:rPr>
                      <w:rFonts w:hint="eastAsia"/>
                      <w:sz w:val="22"/>
                    </w:rPr>
                    <w:t>취준생</w:t>
                  </w:r>
                  <w:proofErr w:type="spellEnd"/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 w:rsidRPr="007A60A1">
                    <w:rPr>
                      <w:sz w:val="22"/>
                    </w:rPr>
                    <w:t xml:space="preserve"> “</w:t>
                  </w:r>
                  <w:r w:rsidRPr="007A60A1">
                    <w:rPr>
                      <w:rFonts w:hint="eastAsia"/>
                      <w:sz w:val="22"/>
                    </w:rPr>
                    <w:t xml:space="preserve">백수 </w:t>
                  </w:r>
                  <w:r w:rsidRPr="007A60A1">
                    <w:rPr>
                      <w:rFonts w:hint="eastAsia"/>
                      <w:b/>
                      <w:sz w:val="22"/>
                    </w:rPr>
                    <w:t>삼촌</w:t>
                  </w:r>
                  <w:r w:rsidRPr="007A60A1">
                    <w:rPr>
                      <w:b/>
                      <w:sz w:val="22"/>
                    </w:rPr>
                    <w:t>”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 xml:space="preserve"> </w:t>
                  </w: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04D1079F" wp14:editId="621E18AE">
                        <wp:extent cx="1774653" cy="1085850"/>
                        <wp:effectExtent l="0" t="0" r="0" b="0"/>
                        <wp:docPr id="3" name="그림 3" descr="캡처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 descr="캡처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0031" cy="10952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4A0BD2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 w:rsidRPr="004A0BD2">
                    <w:rPr>
                      <w:rFonts w:hint="eastAsia"/>
                      <w:sz w:val="22"/>
                    </w:rPr>
                    <w:t>에쉬비</w:t>
                  </w:r>
                  <w:proofErr w:type="spellEnd"/>
                  <w:proofErr w:type="gramEnd"/>
                </w:p>
              </w:tc>
              <w:tc>
                <w:tcPr>
                  <w:tcW w:w="7693" w:type="dxa"/>
                  <w:gridSpan w:val="2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>취업 준비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 w:rsidRPr="007A60A1">
                    <w:rPr>
                      <w:rFonts w:hint="eastAsia"/>
                      <w:sz w:val="22"/>
                    </w:rPr>
                    <w:t>생으로서 열심히 공부하는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 w:rsidRPr="007A60A1">
                    <w:rPr>
                      <w:rFonts w:hint="eastAsia"/>
                      <w:sz w:val="22"/>
                    </w:rPr>
                    <w:t xml:space="preserve">척 </w:t>
                  </w:r>
                  <w:r w:rsidR="00866296">
                    <w:rPr>
                      <w:rFonts w:hint="eastAsia"/>
                      <w:sz w:val="22"/>
                    </w:rPr>
                    <w:t>게임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r w:rsidRPr="007A60A1">
                    <w:rPr>
                      <w:rFonts w:hint="eastAsia"/>
                      <w:sz w:val="22"/>
                    </w:rPr>
                    <w:t>만</w:t>
                  </w:r>
                  <w:r w:rsidR="00866296">
                    <w:rPr>
                      <w:rFonts w:hint="eastAsia"/>
                      <w:sz w:val="22"/>
                    </w:rPr>
                    <w:t xml:space="preserve"> 합니다.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 xml:space="preserve">순간적으로 모든 전원을 끄면 백수 삼촌은 무서움을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 xml:space="preserve">탈 준비가 </w:t>
                  </w:r>
                  <w:r w:rsidR="007A3CE1">
                    <w:rPr>
                      <w:rFonts w:hint="eastAsia"/>
                      <w:sz w:val="22"/>
                    </w:rPr>
                    <w:t>되어있습니다</w:t>
                  </w:r>
                  <w:r w:rsidRPr="007A60A1">
                    <w:rPr>
                      <w:rFonts w:hint="eastAsia"/>
                      <w:sz w:val="22"/>
                    </w:rPr>
                    <w:t xml:space="preserve">. 어둠에서 나오는 귀신을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>안</w:t>
                  </w:r>
                  <w:r>
                    <w:rPr>
                      <w:rFonts w:hint="eastAsia"/>
                      <w:sz w:val="22"/>
                    </w:rPr>
                    <w:t xml:space="preserve"> </w:t>
                  </w:r>
                  <w:proofErr w:type="gramStart"/>
                  <w:r w:rsidRPr="007A60A1">
                    <w:rPr>
                      <w:rFonts w:hint="eastAsia"/>
                      <w:sz w:val="22"/>
                    </w:rPr>
                    <w:t>무서워 하는</w:t>
                  </w:r>
                  <w:proofErr w:type="gramEnd"/>
                  <w:r w:rsidRPr="007A60A1">
                    <w:rPr>
                      <w:rFonts w:hint="eastAsia"/>
                      <w:sz w:val="22"/>
                    </w:rPr>
                    <w:t xml:space="preserve"> 사람은 </w:t>
                  </w:r>
                  <w:r>
                    <w:rPr>
                      <w:rFonts w:hint="eastAsia"/>
                      <w:sz w:val="22"/>
                    </w:rPr>
                    <w:t>없겠죠?</w:t>
                  </w:r>
                  <w:r>
                    <w:rPr>
                      <w:sz w:val="22"/>
                    </w:rPr>
                    <w:t>”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Pr="007A60A1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sz w:val="22"/>
                    </w:rPr>
                    <w:t>“</w:t>
                  </w:r>
                  <w:r w:rsidR="00866296">
                    <w:rPr>
                      <w:rFonts w:hint="eastAsia"/>
                      <w:sz w:val="22"/>
                    </w:rPr>
                    <w:t>야</w:t>
                  </w:r>
                  <w:proofErr w:type="gramStart"/>
                  <w:r w:rsidR="00866296">
                    <w:rPr>
                      <w:rFonts w:hint="eastAsia"/>
                      <w:sz w:val="22"/>
                    </w:rPr>
                    <w:t>!야</w:t>
                  </w:r>
                  <w:proofErr w:type="gramEnd"/>
                  <w:r w:rsidR="00866296">
                    <w:rPr>
                      <w:rFonts w:hint="eastAsia"/>
                      <w:sz w:val="22"/>
                    </w:rPr>
                    <w:t xml:space="preserve">! </w:t>
                  </w:r>
                  <w:proofErr w:type="gramStart"/>
                  <w:r w:rsidR="00866296">
                    <w:rPr>
                      <w:rFonts w:hint="eastAsia"/>
                      <w:sz w:val="22"/>
                    </w:rPr>
                    <w:t>저</w:t>
                  </w:r>
                  <w:r w:rsidR="00866296">
                    <w:rPr>
                      <w:sz w:val="22"/>
                    </w:rPr>
                    <w:t>…</w:t>
                  </w:r>
                  <w:proofErr w:type="gramEnd"/>
                  <w:r w:rsidR="00866296">
                    <w:rPr>
                      <w:rFonts w:hint="eastAsia"/>
                      <w:sz w:val="22"/>
                    </w:rPr>
                    <w:t xml:space="preserve">저기 적 죽여 그렇지 </w:t>
                  </w:r>
                  <w:proofErr w:type="spellStart"/>
                  <w:r w:rsidR="00866296">
                    <w:rPr>
                      <w:rFonts w:hint="eastAsia"/>
                      <w:sz w:val="22"/>
                    </w:rPr>
                    <w:t>나이스</w:t>
                  </w:r>
                  <w:proofErr w:type="spellEnd"/>
                  <w:r w:rsidR="00866296">
                    <w:rPr>
                      <w:rFonts w:hint="eastAsia"/>
                      <w:sz w:val="22"/>
                    </w:rPr>
                    <w:t>~~</w:t>
                  </w:r>
                  <w:r w:rsidRPr="007A60A1">
                    <w:rPr>
                      <w:sz w:val="22"/>
                    </w:rPr>
                    <w:t>”</w:t>
                  </w:r>
                </w:p>
              </w:tc>
            </w:tr>
            <w:tr w:rsidR="000929B3" w:rsidRPr="00C572D1" w:rsidTr="005F4015">
              <w:trPr>
                <w:trHeight w:val="1976"/>
              </w:trPr>
              <w:tc>
                <w:tcPr>
                  <w:tcW w:w="3672" w:type="dxa"/>
                </w:tcPr>
                <w:p w:rsidR="000929B3" w:rsidRPr="007A60A1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lastRenderedPageBreak/>
                    <w:t>다이어트중인</w:t>
                  </w:r>
                </w:p>
                <w:p w:rsidR="000929B3" w:rsidRDefault="000929B3" w:rsidP="00866296">
                  <w:pPr>
                    <w:tabs>
                      <w:tab w:val="left" w:pos="1916"/>
                    </w:tabs>
                    <w:rPr>
                      <w:b/>
                      <w:sz w:val="22"/>
                    </w:rPr>
                  </w:pPr>
                  <w:r w:rsidRPr="007A60A1">
                    <w:rPr>
                      <w:rFonts w:hint="eastAsia"/>
                      <w:b/>
                      <w:sz w:val="22"/>
                    </w:rPr>
                    <w:t>80Kg아가씨</w:t>
                  </w:r>
                  <w:r>
                    <w:rPr>
                      <w:b/>
                      <w:sz w:val="22"/>
                    </w:rPr>
                    <w:tab/>
                  </w:r>
                </w:p>
                <w:p w:rsidR="000929B3" w:rsidRDefault="000929B3" w:rsidP="00866296">
                  <w:pPr>
                    <w:tabs>
                      <w:tab w:val="left" w:pos="1916"/>
                    </w:tabs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37A5B4B6" wp14:editId="6B127A5D">
                        <wp:extent cx="1905650" cy="1073150"/>
                        <wp:effectExtent l="0" t="0" r="0" b="0"/>
                        <wp:docPr id="32" name="그림 32" descr="unnam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4" descr="unnamed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08169" cy="10745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tabs>
                      <w:tab w:val="left" w:pos="1916"/>
                    </w:tabs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 w:rsidRPr="004A0BD2">
                    <w:rPr>
                      <w:rFonts w:hint="eastAsia"/>
                      <w:sz w:val="22"/>
                    </w:rPr>
                    <w:t>사이키</w:t>
                  </w:r>
                  <w:proofErr w:type="spellEnd"/>
                  <w:proofErr w:type="gramEnd"/>
                  <w:r w:rsidR="000929B3" w:rsidRPr="004A0BD2">
                    <w:rPr>
                      <w:rFonts w:hint="eastAsia"/>
                      <w:sz w:val="22"/>
                    </w:rPr>
                    <w:t xml:space="preserve"> </w:t>
                  </w:r>
                  <w:proofErr w:type="spellStart"/>
                  <w:r w:rsidR="000929B3" w:rsidRPr="004A0BD2">
                    <w:rPr>
                      <w:rFonts w:hint="eastAsia"/>
                      <w:sz w:val="22"/>
                    </w:rPr>
                    <w:t>쿠스오의</w:t>
                  </w:r>
                  <w:proofErr w:type="spellEnd"/>
                  <w:r w:rsidR="000929B3" w:rsidRPr="004A0BD2">
                    <w:rPr>
                      <w:rFonts w:hint="eastAsia"/>
                      <w:sz w:val="22"/>
                    </w:rPr>
                    <w:t xml:space="preserve"> 재난</w:t>
                  </w:r>
                </w:p>
              </w:tc>
              <w:tc>
                <w:tcPr>
                  <w:tcW w:w="7693" w:type="dxa"/>
                  <w:gridSpan w:val="2"/>
                </w:tcPr>
                <w:p w:rsidR="000929B3" w:rsidRPr="007A60A1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>다이어트 중에는 예민해져서 작은 소리에도 공포가 올라갑니다</w:t>
                  </w:r>
                  <w:proofErr w:type="gramStart"/>
                  <w:r w:rsidRPr="007A60A1">
                    <w:rPr>
                      <w:rFonts w:hint="eastAsia"/>
                      <w:sz w:val="22"/>
                    </w:rPr>
                    <w:t>.</w:t>
                  </w:r>
                  <w:r w:rsidR="007A3CE1">
                    <w:rPr>
                      <w:rFonts w:hint="eastAsia"/>
                      <w:sz w:val="22"/>
                    </w:rPr>
                    <w:t>(</w:t>
                  </w:r>
                  <w:proofErr w:type="gramEnd"/>
                  <w:r w:rsidR="007A3CE1">
                    <w:rPr>
                      <w:rFonts w:hint="eastAsia"/>
                      <w:sz w:val="22"/>
                    </w:rPr>
                    <w:t>2</w:t>
                  </w:r>
                  <w:r>
                    <w:rPr>
                      <w:rFonts w:hint="eastAsia"/>
                      <w:sz w:val="22"/>
                    </w:rPr>
                    <w:t>추가)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rFonts w:hint="eastAsia"/>
                      <w:sz w:val="22"/>
                    </w:rPr>
                    <w:t xml:space="preserve">아무래도 다이어트에 때문에 민감해져 건들기만 해도 공포가 </w:t>
                  </w:r>
                  <w:r>
                    <w:rPr>
                      <w:rFonts w:hint="eastAsia"/>
                      <w:sz w:val="22"/>
                    </w:rPr>
                    <w:t>올라갑니다</w:t>
                  </w:r>
                  <w:r w:rsidRPr="007A60A1">
                    <w:rPr>
                      <w:rFonts w:hint="eastAsia"/>
                      <w:sz w:val="22"/>
                    </w:rPr>
                    <w:t>.</w:t>
                  </w:r>
                </w:p>
                <w:p w:rsidR="000929B3" w:rsidRPr="007A60A1" w:rsidRDefault="000929B3" w:rsidP="00866296">
                  <w:pPr>
                    <w:rPr>
                      <w:sz w:val="22"/>
                    </w:rPr>
                  </w:pPr>
                </w:p>
                <w:p w:rsidR="00866296" w:rsidRDefault="00866296" w:rsidP="00866296">
                  <w:pPr>
                    <w:rPr>
                      <w:sz w:val="22"/>
                    </w:rPr>
                  </w:pPr>
                </w:p>
                <w:p w:rsidR="000929B3" w:rsidRPr="00C572D1" w:rsidRDefault="000929B3" w:rsidP="00866296">
                  <w:pPr>
                    <w:rPr>
                      <w:sz w:val="22"/>
                    </w:rPr>
                  </w:pPr>
                  <w:r w:rsidRPr="007A60A1">
                    <w:rPr>
                      <w:sz w:val="22"/>
                    </w:rPr>
                    <w:t>“</w:t>
                  </w:r>
                  <w:r>
                    <w:rPr>
                      <w:rFonts w:hint="eastAsia"/>
                      <w:sz w:val="22"/>
                    </w:rPr>
                    <w:t xml:space="preserve">이것만 먹고 아니 오늘만 먹고 내일부터 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하는거야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>!</w:t>
                  </w:r>
                  <w:r w:rsidRPr="007A60A1">
                    <w:rPr>
                      <w:sz w:val="22"/>
                    </w:rPr>
                    <w:t>”</w:t>
                  </w:r>
                </w:p>
              </w:tc>
            </w:tr>
            <w:tr w:rsidR="00373313" w:rsidRPr="001A0557" w:rsidTr="008A53A6">
              <w:tc>
                <w:tcPr>
                  <w:tcW w:w="3672" w:type="dxa"/>
                  <w:shd w:val="clear" w:color="auto" w:fill="365F91" w:themeFill="accent1" w:themeFillShade="BF"/>
                </w:tcPr>
                <w:p w:rsidR="00373313" w:rsidRPr="008A53A6" w:rsidRDefault="00373313" w:rsidP="003D3747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공포 걸기(</w:t>
                  </w:r>
                  <w:proofErr w:type="gramStart"/>
                  <w:r w:rsidR="007A65CC"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1 </w:t>
                  </w:r>
                  <w:r w:rsidR="00755621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Stage</w:t>
                  </w:r>
                  <w:proofErr w:type="gramEnd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)</w:t>
                  </w:r>
                </w:p>
              </w:tc>
              <w:tc>
                <w:tcPr>
                  <w:tcW w:w="7693" w:type="dxa"/>
                  <w:gridSpan w:val="2"/>
                  <w:shd w:val="clear" w:color="auto" w:fill="365F91" w:themeFill="accent1" w:themeFillShade="BF"/>
                </w:tcPr>
                <w:p w:rsidR="00373313" w:rsidRPr="008A53A6" w:rsidRDefault="00373313" w:rsidP="003D3747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공포 수치</w:t>
                  </w:r>
                  <w:proofErr w:type="gramStart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,설명</w:t>
                  </w:r>
                  <w:proofErr w:type="gramEnd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(</w:t>
                  </w:r>
                  <w:r w:rsidR="00755621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Stage</w:t>
                  </w: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1에서</w:t>
                  </w:r>
                  <w:r w:rsidR="00E71921"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만</w:t>
                  </w: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사용되는 공포를 거는 방법입니다.)</w:t>
                  </w:r>
                </w:p>
              </w:tc>
            </w:tr>
            <w:tr w:rsidR="000929B3" w:rsidRPr="004E5FC4" w:rsidTr="00866296">
              <w:trPr>
                <w:trHeight w:val="1826"/>
              </w:trPr>
              <w:tc>
                <w:tcPr>
                  <w:tcW w:w="3672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 w:rsidRPr="004E5FC4">
                    <w:rPr>
                      <w:rFonts w:hint="eastAsia"/>
                      <w:sz w:val="22"/>
                    </w:rPr>
                    <w:t>TV</w:t>
                  </w:r>
                  <w:r w:rsidR="00373313">
                    <w:rPr>
                      <w:rFonts w:hint="eastAsia"/>
                      <w:sz w:val="22"/>
                    </w:rPr>
                    <w:t>에서</w:t>
                  </w:r>
                  <w:r w:rsidRPr="004E5FC4">
                    <w:rPr>
                      <w:rFonts w:hint="eastAsia"/>
                      <w:sz w:val="22"/>
                    </w:rPr>
                    <w:t xml:space="preserve"> 나오기</w:t>
                  </w:r>
                </w:p>
                <w:p w:rsidR="000929B3" w:rsidRPr="004E5FC4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noProof/>
                      <w:sz w:val="22"/>
                    </w:rPr>
                    <w:drawing>
                      <wp:inline distT="0" distB="0" distL="0" distR="0" wp14:anchorId="114BC12F" wp14:editId="223ED3C2">
                        <wp:extent cx="1941829" cy="1343770"/>
                        <wp:effectExtent l="0" t="0" r="1905" b="8890"/>
                        <wp:docPr id="4" name="그림 4" descr="C:\Users\ROG\AppData\Local\Microsoft\Windows\INetCache\Content.Word\제목 없음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C:\Users\ROG\AppData\Local\Microsoft\Windows\INetCache\Content.Word\제목 없음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50680" cy="13498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693" w:type="dxa"/>
                  <w:gridSpan w:val="2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 w:rsidRPr="004E5FC4">
                    <w:rPr>
                      <w:rFonts w:hint="eastAsia"/>
                      <w:sz w:val="22"/>
                    </w:rPr>
                    <w:t>귀신이 TV를 틀어 TV에서 나오는 것 입니다.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Pr="0019272B" w:rsidRDefault="000929B3" w:rsidP="00866296">
                  <w:pPr>
                    <w:rPr>
                      <w:sz w:val="22"/>
                    </w:rPr>
                  </w:pPr>
                  <w:r w:rsidRPr="004E5FC4">
                    <w:rPr>
                      <w:rFonts w:hint="eastAsia"/>
                      <w:sz w:val="22"/>
                    </w:rPr>
                    <w:t xml:space="preserve">공포는 </w:t>
                  </w:r>
                  <w:r>
                    <w:rPr>
                      <w:rFonts w:hint="eastAsia"/>
                      <w:sz w:val="22"/>
                    </w:rPr>
                    <w:t>기본</w:t>
                  </w:r>
                  <w:r w:rsidRPr="004E5FC4">
                    <w:rPr>
                      <w:rFonts w:hint="eastAsia"/>
                      <w:sz w:val="22"/>
                    </w:rPr>
                    <w:t xml:space="preserve">적으로 5가 </w:t>
                  </w:r>
                  <w:r>
                    <w:rPr>
                      <w:rFonts w:hint="eastAsia"/>
                      <w:sz w:val="22"/>
                    </w:rPr>
                    <w:t>올라 갑니다.</w:t>
                  </w:r>
                </w:p>
                <w:p w:rsidR="000929B3" w:rsidRPr="004E5FC4" w:rsidRDefault="000929B3" w:rsidP="00866296">
                  <w:pPr>
                    <w:rPr>
                      <w:sz w:val="22"/>
                    </w:rPr>
                  </w:pPr>
                  <w:r w:rsidRPr="004E5FC4">
                    <w:rPr>
                      <w:rFonts w:hint="eastAsia"/>
                      <w:sz w:val="22"/>
                    </w:rPr>
                    <w:t>해병대의 경우 TV에서 나오면 그대로 잡혀 게임은 끝입니다.</w:t>
                  </w:r>
                </w:p>
              </w:tc>
            </w:tr>
            <w:tr w:rsidR="000929B3" w:rsidRPr="003D38C7" w:rsidTr="000929B3">
              <w:trPr>
                <w:trHeight w:val="60"/>
              </w:trPr>
              <w:tc>
                <w:tcPr>
                  <w:tcW w:w="3672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차단기 내리기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noProof/>
                      <w:sz w:val="22"/>
                    </w:rPr>
                    <w:drawing>
                      <wp:inline distT="0" distB="0" distL="0" distR="0" wp14:anchorId="5F4E8F58" wp14:editId="63DE02F3">
                        <wp:extent cx="1969640" cy="1111250"/>
                        <wp:effectExtent l="0" t="0" r="0" b="0"/>
                        <wp:docPr id="15" name="그림 15" descr="maxresdefaul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maxresdefaul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3697" cy="111353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4A0BD2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r w:rsidR="000929B3" w:rsidRPr="004A0BD2">
                    <w:rPr>
                      <w:rFonts w:hint="eastAsia"/>
                      <w:sz w:val="22"/>
                    </w:rPr>
                    <w:t>MBC뉴스</w:t>
                  </w:r>
                  <w:proofErr w:type="gramEnd"/>
                </w:p>
              </w:tc>
              <w:tc>
                <w:tcPr>
                  <w:tcW w:w="7693" w:type="dxa"/>
                  <w:gridSpan w:val="2"/>
                </w:tcPr>
                <w:p w:rsidR="00866296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집안의 모든 불이 꺼집니다.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다음 공격은 추가적으로 3이 올라 갑니다</w:t>
                  </w:r>
                </w:p>
                <w:p w:rsidR="00866296" w:rsidRPr="0019272B" w:rsidRDefault="00866296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프로그래머는 차단기를 내리면 공포가 바로 오릅니다.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세이브 하기 전 1초~10초 까지는 초당 공포가 1씩 더 늘어 납니다.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(1초에 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4공포 ,2초에</w:t>
                  </w:r>
                  <w:proofErr w:type="gramEnd"/>
                  <w:r>
                    <w:rPr>
                      <w:rFonts w:hint="eastAsia"/>
                      <w:sz w:val="22"/>
                    </w:rPr>
                    <w:t xml:space="preserve"> 5공포,</w:t>
                  </w:r>
                  <w:r>
                    <w:rPr>
                      <w:sz w:val="22"/>
                    </w:rPr>
                    <w:t>……</w:t>
                  </w:r>
                  <w:r>
                    <w:rPr>
                      <w:rFonts w:hint="eastAsia"/>
                      <w:sz w:val="22"/>
                    </w:rPr>
                    <w:t>10초에 13공포)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백수는 암전 상태 일 때 추가적으로 4가 올라 갑니다. 백수는 차단기를 올리는 시간이 다른 사람들에 비해 빠릅니다. (10초)</w:t>
                  </w:r>
                </w:p>
                <w:p w:rsidR="00866296" w:rsidRDefault="00866296" w:rsidP="00866296">
                  <w:pPr>
                    <w:rPr>
                      <w:sz w:val="22"/>
                    </w:rPr>
                  </w:pPr>
                </w:p>
                <w:p w:rsidR="000929B3" w:rsidRPr="003D38C7" w:rsidRDefault="000929B3" w:rsidP="00866296">
                  <w:pPr>
                    <w:rPr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sz w:val="22"/>
                    </w:rPr>
                    <w:t>유튜버는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비디오 끄기로 전환이 되고 공포가 3이추가 됩니다. (총 6)</w:t>
                  </w:r>
                </w:p>
              </w:tc>
            </w:tr>
            <w:tr w:rsidR="000929B3" w:rsidRPr="004E5FC4" w:rsidTr="000929B3">
              <w:trPr>
                <w:trHeight w:val="541"/>
              </w:trPr>
              <w:tc>
                <w:tcPr>
                  <w:tcW w:w="3672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장난 전화 걸기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noProof/>
                      <w:sz w:val="22"/>
                    </w:rPr>
                    <w:drawing>
                      <wp:inline distT="0" distB="0" distL="0" distR="0" wp14:anchorId="57241844" wp14:editId="1EC3C970">
                        <wp:extent cx="2047857" cy="1155700"/>
                        <wp:effectExtent l="0" t="0" r="0" b="6350"/>
                        <wp:docPr id="5" name="그림 5" descr="C:\Users\ROG\AppData\Local\Microsoft\Windows\INetCache\Content.Word\OIPK9Q0R3SZ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 descr="C:\Users\ROG\AppData\Local\Microsoft\Windows\INetCache\Content.Word\OIPK9Q0R3SZ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58268" cy="11615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C0F1F" w:rsidRPr="004E5FC4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r w:rsidR="00FC0F1F">
                    <w:rPr>
                      <w:rFonts w:hint="eastAsia"/>
                      <w:sz w:val="22"/>
                    </w:rPr>
                    <w:t>개그콘서트</w:t>
                  </w:r>
                  <w:proofErr w:type="gramEnd"/>
                </w:p>
              </w:tc>
              <w:tc>
                <w:tcPr>
                  <w:tcW w:w="7693" w:type="dxa"/>
                  <w:gridSpan w:val="2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가지고 있는 집 전화기를 이용해 전화를 겁니다.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전화기에서 죽은 신사의 목소리가 나오자 사람은 공포에 질립니다.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(공포 5)</w:t>
                  </w:r>
                </w:p>
                <w:p w:rsidR="00866296" w:rsidRDefault="00866296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대리의 경우 신사의 목소리를 몰라 인사 팀에서 전화건 줄 알고 공포가 추가적으로 더 올라갑니다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sz w:val="22"/>
                    </w:rPr>
                    <w:t>공포 10)</w:t>
                  </w:r>
                </w:p>
                <w:p w:rsidR="00866296" w:rsidRDefault="00866296" w:rsidP="00866296">
                  <w:pPr>
                    <w:rPr>
                      <w:sz w:val="22"/>
                    </w:rPr>
                  </w:pPr>
                </w:p>
                <w:p w:rsidR="000929B3" w:rsidRPr="004E5FC4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해병대의 경우 무전기로 바뀌고 공포가 3이 올라 갑니다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sz w:val="22"/>
                    </w:rPr>
                    <w:t>총 8)</w:t>
                  </w:r>
                </w:p>
              </w:tc>
            </w:tr>
            <w:tr w:rsidR="000929B3" w:rsidRPr="004E5FC4" w:rsidTr="000929B3">
              <w:trPr>
                <w:trHeight w:val="2750"/>
              </w:trPr>
              <w:tc>
                <w:tcPr>
                  <w:tcW w:w="3672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물건 떨어트리기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noProof/>
                      <w:sz w:val="22"/>
                    </w:rPr>
                    <w:drawing>
                      <wp:inline distT="0" distB="0" distL="0" distR="0" wp14:anchorId="58139445" wp14:editId="022BF8F5">
                        <wp:extent cx="2021613" cy="1308100"/>
                        <wp:effectExtent l="0" t="0" r="0" b="6350"/>
                        <wp:docPr id="14" name="그림 14" descr="asdaw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 descr="asdaw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31421" cy="131444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474E75" w:rsidRDefault="00774E31" w:rsidP="00FC0F1F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r w:rsidR="000929B3">
                    <w:rPr>
                      <w:rFonts w:hint="eastAsia"/>
                      <w:sz w:val="22"/>
                    </w:rPr>
                    <w:t>파워무비</w:t>
                  </w:r>
                  <w:proofErr w:type="gramEnd"/>
                </w:p>
              </w:tc>
              <w:tc>
                <w:tcPr>
                  <w:tcW w:w="7693" w:type="dxa"/>
                  <w:gridSpan w:val="2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물건을 떨어트립니다.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Pr="00C572D1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떨어트리면 공포가 15가 오릅니다.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하지만 20%로 주민이 물건을 받으면 공포가 20 줄어듭니다</w:t>
                  </w:r>
                </w:p>
                <w:p w:rsidR="000929B3" w:rsidRPr="004E5FC4" w:rsidRDefault="000929B3" w:rsidP="00866296">
                  <w:pPr>
                    <w:rPr>
                      <w:sz w:val="22"/>
                    </w:rPr>
                  </w:pPr>
                </w:p>
              </w:tc>
            </w:tr>
            <w:tr w:rsidR="000929B3" w:rsidRPr="00372002" w:rsidTr="00866296">
              <w:trPr>
                <w:trHeight w:val="2541"/>
              </w:trPr>
              <w:tc>
                <w:tcPr>
                  <w:tcW w:w="3672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lastRenderedPageBreak/>
                    <w:t>휴지 다 써버리기</w:t>
                  </w:r>
                </w:p>
                <w:p w:rsidR="000929B3" w:rsidRPr="00372002" w:rsidRDefault="000929B3" w:rsidP="00866296">
                  <w:pPr>
                    <w:rPr>
                      <w:sz w:val="22"/>
                    </w:rPr>
                  </w:pPr>
                  <w:r>
                    <w:rPr>
                      <w:noProof/>
                      <w:sz w:val="22"/>
                    </w:rPr>
                    <w:drawing>
                      <wp:inline distT="0" distB="0" distL="0" distR="0" wp14:anchorId="6BFA72F8" wp14:editId="02197522">
                        <wp:extent cx="1882140" cy="1280160"/>
                        <wp:effectExtent l="0" t="0" r="3810" b="0"/>
                        <wp:docPr id="13" name="그림 13" descr="untitled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untitled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82140" cy="12801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693" w:type="dxa"/>
                  <w:gridSpan w:val="2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화장실에 있는 휴지를 다 빼버립니다.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30초가 지나고 공포수치 5가 적용됩니다.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공포수치가 높을수록 공포는 더 올라갑니다.</w:t>
                  </w:r>
                </w:p>
                <w:p w:rsidR="000929B3" w:rsidRPr="00372002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(10일 때 1추가, 20일 때 2추가</w:t>
                  </w:r>
                  <w:r>
                    <w:rPr>
                      <w:sz w:val="22"/>
                    </w:rPr>
                    <w:t>……</w:t>
                  </w:r>
                  <w:r>
                    <w:rPr>
                      <w:rFonts w:hint="eastAsia"/>
                      <w:sz w:val="22"/>
                    </w:rPr>
                    <w:t>90일 때 9추가)</w:t>
                  </w:r>
                </w:p>
              </w:tc>
            </w:tr>
          </w:tbl>
          <w:p w:rsidR="007A3CE1" w:rsidRDefault="007A3CE1" w:rsidP="003154FA">
            <w:pPr>
              <w:rPr>
                <w:b/>
                <w:iCs/>
                <w:color w:val="000000" w:themeColor="text1"/>
                <w:sz w:val="22"/>
              </w:rPr>
            </w:pPr>
          </w:p>
          <w:p w:rsid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</w:t>
            </w:r>
            <w:r w:rsidR="00755621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Stage</w:t>
            </w:r>
            <w:proofErr w:type="gram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1클리어 조건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:마을주민들 모두 이사를 갔을 경우)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아쉽게도</w:t>
            </w:r>
            <w:r w:rsidRPr="007879D4">
              <w:rPr>
                <w:rFonts w:hint="eastAsia"/>
                <w:iCs/>
                <w:color w:val="000000" w:themeColor="text1"/>
                <w:sz w:val="22"/>
              </w:rPr>
              <w:t xml:space="preserve"> 모두 이사를 </w:t>
            </w:r>
            <w:r>
              <w:rPr>
                <w:rFonts w:hint="eastAsia"/>
                <w:iCs/>
                <w:color w:val="000000" w:themeColor="text1"/>
                <w:sz w:val="22"/>
              </w:rPr>
              <w:t>갔습니다</w:t>
            </w:r>
            <w:r w:rsidR="00A6222B">
              <w:rPr>
                <w:rFonts w:hint="eastAsia"/>
                <w:iCs/>
                <w:color w:val="000000" w:themeColor="text1"/>
                <w:sz w:val="22"/>
              </w:rPr>
              <w:t>.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그래도 주인공은 자랑스러운 듯이 악마에게 갔고 악마는 저기 있는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해머정부는 놀라는 사람이 없다고 소문이나 악마들도 재미가 없다며 안가는 곳이라고 소개 해줬습니다.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그러고는 악마는 말했습니다</w:t>
            </w:r>
            <w:r w:rsidR="00A6222B">
              <w:rPr>
                <w:rFonts w:hint="eastAsia"/>
                <w:iCs/>
                <w:color w:val="000000" w:themeColor="text1"/>
                <w:sz w:val="22"/>
              </w:rPr>
              <w:t>.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  <w:r>
              <w:rPr>
                <w:iCs/>
                <w:color w:val="000000" w:themeColor="text1"/>
                <w:sz w:val="22"/>
              </w:rPr>
              <w:t>”</w:t>
            </w:r>
            <w:r>
              <w:rPr>
                <w:rFonts w:hint="eastAsia"/>
                <w:iCs/>
                <w:color w:val="000000" w:themeColor="text1"/>
                <w:sz w:val="22"/>
              </w:rPr>
              <w:t>내가 살리고 싶게끔 행동을 해봐~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신사씨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>?</w:t>
            </w:r>
            <w:r>
              <w:rPr>
                <w:iCs/>
                <w:color w:val="000000" w:themeColor="text1"/>
                <w:sz w:val="22"/>
              </w:rPr>
              <w:t>”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처음으로 신사라고 인정을 </w:t>
            </w:r>
          </w:p>
          <w:p w:rsidR="003154FA" w:rsidRPr="001625A6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받은 주인공은 기합이 들어갔고 해머정부로 향했습니다.</w:t>
            </w:r>
          </w:p>
          <w:p w:rsidR="003154FA" w:rsidRP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</w:p>
          <w:p w:rsid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(베드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:신사가</w:t>
            </w:r>
            <w:proofErr w:type="gramEnd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무당에게 잡혔을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경우)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신사는 무당에게 잡혔습니다. 하지만 신사의 영혼을 봐보니 뱀파이어 사냥으로 죽은걸 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알고  한심한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영혼을 불상하게 여기고 그냥 풀어줬습니다. 그 뒤로 무당에 집에서는 웃음이 끊이지 않는다고 합니다.</w:t>
            </w:r>
          </w:p>
          <w:p w:rsidR="00FC0F1F" w:rsidRDefault="00FC0F1F" w:rsidP="003154FA">
            <w:pPr>
              <w:rPr>
                <w:iCs/>
                <w:color w:val="000000" w:themeColor="text1"/>
                <w:sz w:val="22"/>
              </w:rPr>
            </w:pPr>
          </w:p>
          <w:p w:rsid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(베드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:신사가</w:t>
            </w:r>
            <w:proofErr w:type="gramEnd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>해병대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에게 잡혔을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경우)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신사는 해병대에게 잡혔습니다. 하지만 해병대는 귀신을 잡는 방법을 알지만 귀신을 처리하는 방법 귀신을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가두는 방법을 몰랐습니다. 그래서 신사는 손 쉽게 빠져 나올 수 있었고 해병대의 업적은 동내주민들 모두가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다시 돌아 왔습니다. 신사는 한숨을 쉬며 다시 놀라게 할 준비를 했습니다</w:t>
            </w:r>
            <w:proofErr w:type="gramStart"/>
            <w:r>
              <w:rPr>
                <w:iCs/>
                <w:color w:val="000000" w:themeColor="text1"/>
                <w:sz w:val="22"/>
              </w:rPr>
              <w:t>….</w:t>
            </w:r>
            <w:proofErr w:type="gramEnd"/>
          </w:p>
          <w:p w:rsidR="007A3CE1" w:rsidRDefault="007A3CE1" w:rsidP="003154FA">
            <w:pPr>
              <w:rPr>
                <w:iCs/>
                <w:color w:val="000000" w:themeColor="text1"/>
                <w:sz w:val="22"/>
              </w:rPr>
            </w:pPr>
          </w:p>
          <w:p w:rsidR="003154FA" w:rsidRDefault="003154FA" w:rsidP="003154FA">
            <w:pPr>
              <w:rPr>
                <w:b/>
                <w:iCs/>
                <w:color w:val="FF0000"/>
                <w:sz w:val="22"/>
              </w:rPr>
            </w:pPr>
            <w:proofErr w:type="gramStart"/>
            <w:r w:rsidRPr="00AD6E28">
              <w:rPr>
                <w:rFonts w:hint="eastAsia"/>
                <w:b/>
                <w:iCs/>
                <w:color w:val="FF0000"/>
                <w:sz w:val="22"/>
              </w:rPr>
              <w:t>[</w:t>
            </w:r>
            <w:r w:rsidR="00755621">
              <w:rPr>
                <w:rFonts w:hint="eastAsia"/>
                <w:b/>
                <w:iCs/>
                <w:color w:val="FF0000"/>
                <w:sz w:val="22"/>
              </w:rPr>
              <w:t xml:space="preserve"> Stage</w:t>
            </w:r>
            <w:proofErr w:type="gramEnd"/>
            <w:r w:rsidRPr="00AD6E28">
              <w:rPr>
                <w:rFonts w:hint="eastAsia"/>
                <w:b/>
                <w:iCs/>
                <w:color w:val="FF0000"/>
                <w:sz w:val="22"/>
              </w:rPr>
              <w:t xml:space="preserve"> 2</w:t>
            </w:r>
            <w:r>
              <w:rPr>
                <w:rFonts w:hint="eastAsia"/>
                <w:b/>
                <w:iCs/>
                <w:color w:val="FF0000"/>
                <w:sz w:val="22"/>
              </w:rPr>
              <w:t>:해머정부</w:t>
            </w:r>
            <w:r w:rsidRPr="00AD6E28">
              <w:rPr>
                <w:rFonts w:hint="eastAsia"/>
                <w:b/>
                <w:iCs/>
                <w:color w:val="FF0000"/>
                <w:sz w:val="22"/>
              </w:rPr>
              <w:t>]</w:t>
            </w:r>
            <w:r>
              <w:rPr>
                <w:rFonts w:hint="eastAsia"/>
                <w:b/>
                <w:iCs/>
                <w:color w:val="FF0000"/>
                <w:sz w:val="22"/>
              </w:rPr>
              <w:t xml:space="preserve"> </w:t>
            </w:r>
          </w:p>
          <w:p w:rsidR="00A223AE" w:rsidRDefault="00755621" w:rsidP="003154FA">
            <w:pPr>
              <w:rPr>
                <w:b/>
                <w:iCs/>
                <w:color w:val="FF0000"/>
                <w:sz w:val="22"/>
              </w:rPr>
            </w:pPr>
            <w:r>
              <w:rPr>
                <w:b/>
                <w:iCs/>
                <w:color w:val="FF0000"/>
                <w:sz w:val="22"/>
              </w:rPr>
              <w:pict>
                <v:shape id="_x0000_i1026" type="#_x0000_t75" style="width:298pt;height:252pt">
                  <v:imagedata r:id="rId28" o:title=""/>
                </v:shape>
              </w:pict>
            </w:r>
          </w:p>
          <w:p w:rsidR="003154FA" w:rsidRDefault="003154FA" w:rsidP="003154FA">
            <w:pPr>
              <w:rPr>
                <w:b/>
                <w:iCs/>
                <w:color w:val="7030A0"/>
                <w:sz w:val="22"/>
              </w:rPr>
            </w:pPr>
            <w:r w:rsidRPr="00A45E15">
              <w:rPr>
                <w:rFonts w:hint="eastAsia"/>
                <w:b/>
                <w:iCs/>
                <w:color w:val="7030A0"/>
                <w:sz w:val="22"/>
              </w:rPr>
              <w:t xml:space="preserve">특징: </w:t>
            </w:r>
            <w:r>
              <w:rPr>
                <w:rFonts w:hint="eastAsia"/>
                <w:b/>
                <w:iCs/>
                <w:color w:val="7030A0"/>
                <w:sz w:val="22"/>
              </w:rPr>
              <w:t>공포수치가 100에서 130으로 올라갑니다.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해머정부는 놀랍도록 진지하다 신사가 보이지 않겠지만 신사는 온몸에 기합이 들어갔습니다</w:t>
            </w:r>
            <w:r w:rsidR="00A6222B">
              <w:rPr>
                <w:rFonts w:hint="eastAsia"/>
                <w:iCs/>
                <w:color w:val="000000" w:themeColor="text1"/>
                <w:sz w:val="22"/>
              </w:rPr>
              <w:t>.</w:t>
            </w:r>
            <w:r>
              <w:rPr>
                <w:iCs/>
                <w:color w:val="000000" w:themeColor="text1"/>
                <w:sz w:val="22"/>
              </w:rPr>
              <w:t>”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크게 심호흡 하고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하나</w:t>
            </w:r>
            <w:r>
              <w:rPr>
                <w:iCs/>
                <w:color w:val="000000" w:themeColor="text1"/>
                <w:sz w:val="22"/>
              </w:rPr>
              <w:t>…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>둘</w:t>
            </w:r>
            <w:r>
              <w:rPr>
                <w:iCs/>
                <w:color w:val="000000" w:themeColor="text1"/>
                <w:sz w:val="22"/>
              </w:rPr>
              <w:t>…</w:t>
            </w:r>
            <w:r>
              <w:rPr>
                <w:rFonts w:hint="eastAsia"/>
                <w:iCs/>
                <w:color w:val="000000" w:themeColor="text1"/>
                <w:sz w:val="22"/>
              </w:rPr>
              <w:t>셋</w:t>
            </w:r>
            <w:r>
              <w:rPr>
                <w:iCs/>
                <w:color w:val="000000" w:themeColor="text1"/>
                <w:sz w:val="22"/>
              </w:rPr>
              <w:t>…</w:t>
            </w:r>
            <w:r>
              <w:rPr>
                <w:rFonts w:hint="eastAsia"/>
                <w:iCs/>
                <w:color w:val="000000" w:themeColor="text1"/>
                <w:sz w:val="22"/>
              </w:rPr>
              <w:t>! 전부 놀랄 준비해라!!</w:t>
            </w:r>
            <w:r>
              <w:rPr>
                <w:iCs/>
                <w:color w:val="000000" w:themeColor="text1"/>
                <w:sz w:val="22"/>
              </w:rPr>
              <w:t>”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하지만 귀신의 말소리가 들릴 일은 없다. 그냥 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그렇다고요</w:t>
            </w:r>
            <w:r>
              <w:rPr>
                <w:iCs/>
                <w:color w:val="000000" w:themeColor="text1"/>
                <w:sz w:val="22"/>
              </w:rPr>
              <w:t>…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</w:p>
          <w:p w:rsidR="003154FA" w:rsidRDefault="003D3747" w:rsidP="000929B3">
            <w:pPr>
              <w:rPr>
                <w:b/>
                <w:iCs/>
                <w:color w:val="FF0000"/>
                <w:sz w:val="22"/>
              </w:rPr>
            </w:pPr>
            <w:r>
              <w:rPr>
                <w:rFonts w:hint="eastAsia"/>
                <w:b/>
                <w:iCs/>
                <w:color w:val="FF0000"/>
                <w:sz w:val="22"/>
              </w:rPr>
              <w:t>방해꾼</w:t>
            </w:r>
          </w:p>
          <w:p w:rsidR="003D3747" w:rsidRDefault="003D3747" w:rsidP="003D3747">
            <w:pPr>
              <w:rPr>
                <w:b/>
                <w:iCs/>
                <w:color w:val="0070C0"/>
                <w:sz w:val="22"/>
              </w:rPr>
            </w:pPr>
            <w:r>
              <w:rPr>
                <w:rFonts w:hint="eastAsia"/>
                <w:b/>
                <w:iCs/>
                <w:color w:val="0070C0"/>
                <w:sz w:val="22"/>
              </w:rPr>
              <w:t>2</w:t>
            </w:r>
            <w:r w:rsidR="00755621">
              <w:rPr>
                <w:rFonts w:hint="eastAsia"/>
                <w:b/>
                <w:iCs/>
                <w:color w:val="0070C0"/>
                <w:sz w:val="22"/>
              </w:rPr>
              <w:t xml:space="preserve"> Stage</w:t>
            </w:r>
            <w:r>
              <w:rPr>
                <w:rFonts w:hint="eastAsia"/>
                <w:b/>
                <w:iCs/>
                <w:color w:val="0070C0"/>
                <w:sz w:val="22"/>
              </w:rPr>
              <w:t>(해머마을)</w:t>
            </w:r>
            <w:proofErr w:type="gramStart"/>
            <w:r>
              <w:rPr>
                <w:rFonts w:hint="eastAsia"/>
                <w:b/>
                <w:iCs/>
                <w:color w:val="0070C0"/>
                <w:sz w:val="22"/>
              </w:rPr>
              <w:t>:보안관</w:t>
            </w:r>
            <w:proofErr w:type="gramEnd"/>
          </w:p>
          <w:p w:rsidR="003D3747" w:rsidRDefault="003D3747" w:rsidP="000929B3">
            <w:pPr>
              <w:rPr>
                <w:b/>
                <w:iCs/>
                <w:color w:val="FF0000"/>
                <w:sz w:val="22"/>
              </w:rPr>
            </w:pPr>
            <w:r>
              <w:rPr>
                <w:b/>
                <w:iCs/>
                <w:noProof/>
                <w:color w:val="0070C0"/>
                <w:sz w:val="22"/>
              </w:rPr>
              <w:lastRenderedPageBreak/>
              <w:drawing>
                <wp:inline distT="0" distB="0" distL="0" distR="0" wp14:anchorId="6E2BCDC6" wp14:editId="21821BFE">
                  <wp:extent cx="1980791" cy="2127250"/>
                  <wp:effectExtent l="0" t="0" r="635" b="6350"/>
                  <wp:docPr id="23" name="그림 23" descr="보안관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보안관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044" cy="214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47" w:rsidRDefault="003D3747" w:rsidP="003D3747">
            <w:pPr>
              <w:rPr>
                <w:b/>
                <w:iCs/>
                <w:color w:val="0070C0"/>
                <w:sz w:val="22"/>
              </w:rPr>
            </w:pPr>
            <w:r>
              <w:rPr>
                <w:b/>
                <w:iCs/>
                <w:color w:val="0070C0"/>
                <w:sz w:val="22"/>
              </w:rPr>
              <w:t>“</w:t>
            </w:r>
            <w:r>
              <w:rPr>
                <w:rFonts w:hint="eastAsia"/>
                <w:b/>
                <w:iCs/>
                <w:color w:val="0070C0"/>
                <w:sz w:val="22"/>
              </w:rPr>
              <w:t>귀신이라도 보인다!</w:t>
            </w:r>
            <w:r>
              <w:rPr>
                <w:b/>
                <w:iCs/>
                <w:color w:val="0070C0"/>
                <w:sz w:val="22"/>
              </w:rPr>
              <w:t>”</w:t>
            </w:r>
          </w:p>
          <w:p w:rsidR="003D3747" w:rsidRPr="003D3747" w:rsidRDefault="00774E31" w:rsidP="000929B3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출처:</w:t>
            </w:r>
          </w:p>
          <w:p w:rsidR="003D3747" w:rsidRPr="003D3747" w:rsidRDefault="003D3747" w:rsidP="000929B3">
            <w:pPr>
              <w:rPr>
                <w:iCs/>
                <w:color w:val="000000" w:themeColor="text1"/>
                <w:sz w:val="22"/>
              </w:rPr>
            </w:pPr>
            <w:proofErr w:type="spellStart"/>
            <w:r w:rsidRPr="003D3747">
              <w:rPr>
                <w:rFonts w:hint="eastAsia"/>
                <w:iCs/>
                <w:color w:val="000000" w:themeColor="text1"/>
                <w:sz w:val="22"/>
              </w:rPr>
              <w:t>소드아트온라인</w:t>
            </w:r>
            <w:proofErr w:type="spellEnd"/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770"/>
              <w:gridCol w:w="7642"/>
            </w:tblGrid>
            <w:tr w:rsidR="007A65CC" w:rsidTr="008A53A6">
              <w:tc>
                <w:tcPr>
                  <w:tcW w:w="3770" w:type="dxa"/>
                  <w:shd w:val="clear" w:color="auto" w:fill="365F91" w:themeFill="accent1" w:themeFillShade="BF"/>
                </w:tcPr>
                <w:p w:rsidR="007A65CC" w:rsidRPr="008A53A6" w:rsidRDefault="007A65CC" w:rsidP="00AF18E8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직원들(지도의 번호 순서입니다.)</w:t>
                  </w:r>
                </w:p>
              </w:tc>
              <w:tc>
                <w:tcPr>
                  <w:tcW w:w="7642" w:type="dxa"/>
                  <w:shd w:val="clear" w:color="auto" w:fill="365F91" w:themeFill="accent1" w:themeFillShade="BF"/>
                </w:tcPr>
                <w:p w:rsidR="007A65CC" w:rsidRPr="008A53A6" w:rsidRDefault="007A65CC" w:rsidP="00AF18E8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특징</w:t>
                  </w:r>
                </w:p>
              </w:tc>
            </w:tr>
            <w:tr w:rsidR="000929B3" w:rsidTr="00866296">
              <w:trPr>
                <w:trHeight w:val="812"/>
              </w:trPr>
              <w:tc>
                <w:tcPr>
                  <w:tcW w:w="3770" w:type="dxa"/>
                </w:tcPr>
                <w:p w:rsidR="000929B3" w:rsidRPr="00386ED8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386ED8">
                    <w:rPr>
                      <w:rFonts w:hint="eastAsia"/>
                      <w:color w:val="000000" w:themeColor="text1"/>
                      <w:sz w:val="22"/>
                    </w:rPr>
                    <w:t>해머정부 초보</w:t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 w:rsidRPr="00861186">
                    <w:rPr>
                      <w:rFonts w:hint="eastAsia"/>
                      <w:b/>
                      <w:color w:val="000000" w:themeColor="text1"/>
                      <w:sz w:val="22"/>
                    </w:rPr>
                    <w:t>실무자</w:t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>
                    <w:rPr>
                      <w:b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1778AAE1" wp14:editId="0B4037C8">
                        <wp:extent cx="1949450" cy="1095047"/>
                        <wp:effectExtent l="0" t="0" r="0" b="0"/>
                        <wp:docPr id="31" name="그림 31" descr="다운로드 (2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5" descr="다운로드 (2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5886" cy="11098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861186" w:rsidRDefault="00774E31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 w:rsidRPr="00DD0F87">
                    <w:rPr>
                      <w:rFonts w:hint="eastAsia"/>
                      <w:color w:val="000000" w:themeColor="text1"/>
                      <w:sz w:val="22"/>
                    </w:rPr>
                    <w:t>오타쿠에게</w:t>
                  </w:r>
                  <w:proofErr w:type="spellEnd"/>
                  <w:proofErr w:type="gramEnd"/>
                  <w:r w:rsidR="000929B3" w:rsidRPr="00DD0F87">
                    <w:rPr>
                      <w:rFonts w:hint="eastAsia"/>
                      <w:color w:val="000000" w:themeColor="text1"/>
                      <w:sz w:val="22"/>
                    </w:rPr>
                    <w:t xml:space="preserve"> 사랑은 어려워</w:t>
                  </w:r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4359DE">
                    <w:rPr>
                      <w:rFonts w:hint="eastAsia"/>
                      <w:color w:val="000000" w:themeColor="text1"/>
                      <w:sz w:val="22"/>
                    </w:rPr>
                    <w:t>얼마 온지 안된 실무자 입니다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.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실무자는 인턴생활이 끝나 아직 잡일을 많이 합니다.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서류가 바람에 날라가면 실무가는 공포가 올라갑니다.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Pr="00373064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color w:val="000000" w:themeColor="text1"/>
                      <w:sz w:val="22"/>
                    </w:rPr>
                    <w:t>“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안녕하세요. 이번에 새로 들어온 실무자 입니다! 잘 부탁 드립니다</w:t>
                  </w:r>
                  <w:r>
                    <w:rPr>
                      <w:color w:val="000000" w:themeColor="text1"/>
                      <w:sz w:val="22"/>
                    </w:rPr>
                    <w:t>”</w:t>
                  </w:r>
                </w:p>
              </w:tc>
            </w:tr>
            <w:tr w:rsidR="000929B3" w:rsidTr="00866296">
              <w:trPr>
                <w:trHeight w:val="967"/>
              </w:trPr>
              <w:tc>
                <w:tcPr>
                  <w:tcW w:w="3770" w:type="dxa"/>
                </w:tcPr>
                <w:p w:rsidR="000929B3" w:rsidRPr="00386ED8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386ED8">
                    <w:rPr>
                      <w:rFonts w:hint="eastAsia"/>
                      <w:color w:val="000000" w:themeColor="text1"/>
                      <w:sz w:val="22"/>
                    </w:rPr>
                    <w:t>정부에서 노숙하는</w:t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2"/>
                    </w:rPr>
                    <w:t>노숙자</w:t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b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39A8B66B" wp14:editId="186AFAA5">
                        <wp:extent cx="1907470" cy="1765300"/>
                        <wp:effectExtent l="0" t="0" r="0" b="6350"/>
                        <wp:docPr id="21" name="그림 21" descr="C:\Users\ROG\AppData\Local\Microsoft\Windows\INetCache\Content.Word\노숙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4" descr="C:\Users\ROG\AppData\Local\Microsoft\Windows\INetCache\Content.Word\노숙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30308" cy="17864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 w:rsidRPr="004A0BD2">
                    <w:rPr>
                      <w:rFonts w:hint="eastAsia"/>
                      <w:color w:val="000000" w:themeColor="text1"/>
                      <w:sz w:val="22"/>
                    </w:rPr>
                    <w:t>사이키</w:t>
                  </w:r>
                  <w:proofErr w:type="spellEnd"/>
                  <w:proofErr w:type="gramEnd"/>
                  <w:r w:rsidR="000929B3" w:rsidRPr="004A0BD2"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proofErr w:type="spellStart"/>
                  <w:r w:rsidR="000929B3" w:rsidRPr="004A0BD2">
                    <w:rPr>
                      <w:rFonts w:hint="eastAsia"/>
                      <w:color w:val="000000" w:themeColor="text1"/>
                      <w:sz w:val="22"/>
                    </w:rPr>
                    <w:t>쿠스오의</w:t>
                  </w:r>
                  <w:proofErr w:type="spellEnd"/>
                  <w:r w:rsidR="000929B3" w:rsidRPr="004A0BD2">
                    <w:rPr>
                      <w:rFonts w:hint="eastAsia"/>
                      <w:color w:val="000000" w:themeColor="text1"/>
                      <w:sz w:val="22"/>
                    </w:rPr>
                    <w:t xml:space="preserve"> 재난</w:t>
                  </w:r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071C9D">
                    <w:rPr>
                      <w:rFonts w:hint="eastAsia"/>
                      <w:color w:val="000000" w:themeColor="text1"/>
                      <w:sz w:val="22"/>
                    </w:rPr>
                    <w:t>왜있는지 모르는 노숙자입니다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.</w:t>
                  </w:r>
                  <w:r w:rsidRPr="00071C9D"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</w:p>
                <w:p w:rsidR="000929B3" w:rsidRPr="00071C9D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071C9D">
                    <w:rPr>
                      <w:rFonts w:hint="eastAsia"/>
                      <w:color w:val="000000" w:themeColor="text1"/>
                      <w:sz w:val="22"/>
                    </w:rPr>
                    <w:t>아무도 그를 신경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r w:rsidRPr="00071C9D">
                    <w:rPr>
                      <w:rFonts w:hint="eastAsia"/>
                      <w:color w:val="000000" w:themeColor="text1"/>
                      <w:sz w:val="22"/>
                    </w:rPr>
                    <w:t>쓰지 않는 것이 더 신기합니다.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071C9D">
                    <w:rPr>
                      <w:rFonts w:hint="eastAsia"/>
                      <w:color w:val="000000" w:themeColor="text1"/>
                      <w:sz w:val="22"/>
                    </w:rPr>
                    <w:t xml:space="preserve">보안관은 오지 않지만 이 노숙자는 귀신을 보는 눈을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071C9D">
                    <w:rPr>
                      <w:rFonts w:hint="eastAsia"/>
                      <w:color w:val="000000" w:themeColor="text1"/>
                      <w:sz w:val="22"/>
                    </w:rPr>
                    <w:t>가지고 있습니다</w:t>
                  </w:r>
                  <w:r>
                    <w:rPr>
                      <w:rFonts w:hint="eastAsia"/>
                      <w:b/>
                      <w:color w:val="7030A0"/>
                      <w:sz w:val="22"/>
                    </w:rPr>
                    <w:t xml:space="preserve">. </w:t>
                  </w:r>
                  <w:r w:rsidRPr="00895F62">
                    <w:rPr>
                      <w:rFonts w:hint="eastAsia"/>
                      <w:color w:val="000000" w:themeColor="text1"/>
                      <w:sz w:val="22"/>
                    </w:rPr>
                    <w:t>(노숙자를 공격할 경우 노숙자와 겨루게 됩니다)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b/>
                      <w:color w:val="7030A0"/>
                      <w:sz w:val="22"/>
                    </w:rPr>
                  </w:pPr>
                  <w:r>
                    <w:rPr>
                      <w:color w:val="000000" w:themeColor="text1"/>
                      <w:sz w:val="22"/>
                    </w:rPr>
                    <w:t>“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이 보게 젊은 공무원 친구 돈 좀 있어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..?</w:t>
                  </w:r>
                  <w:proofErr w:type="gramEnd"/>
                  <w:r>
                    <w:rPr>
                      <w:color w:val="000000" w:themeColor="text1"/>
                      <w:sz w:val="22"/>
                    </w:rPr>
                    <w:t>”</w:t>
                  </w:r>
                </w:p>
              </w:tc>
            </w:tr>
            <w:tr w:rsidR="000929B3" w:rsidTr="00866296">
              <w:trPr>
                <w:trHeight w:val="881"/>
              </w:trPr>
              <w:tc>
                <w:tcPr>
                  <w:tcW w:w="3770" w:type="dxa"/>
                </w:tcPr>
                <w:p w:rsidR="000929B3" w:rsidRPr="00386ED8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낙하산으로 </w:t>
                  </w:r>
                  <w:r w:rsidRPr="00386ED8">
                    <w:rPr>
                      <w:rFonts w:hint="eastAsia"/>
                      <w:color w:val="000000" w:themeColor="text1"/>
                      <w:sz w:val="22"/>
                    </w:rPr>
                    <w:t>얻은 직업</w:t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b/>
                      <w:color w:val="000000" w:themeColor="text1"/>
                      <w:sz w:val="22"/>
                    </w:rPr>
                    <w:t>명예 직원</w:t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b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5B1E4243" wp14:editId="32E0F8A1">
                        <wp:extent cx="1543050" cy="2163815"/>
                        <wp:effectExtent l="0" t="0" r="0" b="8255"/>
                        <wp:docPr id="20" name="그림 20" descr="C:\Users\ROG\AppData\Local\Microsoft\Windows\INetCache\Content.Word\업무시간임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4" descr="C:\Users\ROG\AppData\Local\Microsoft\Windows\INetCache\Content.Word\업무시간임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65373" cy="21951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774E31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 w:rsidRPr="004A0BD2">
                    <w:rPr>
                      <w:rFonts w:ascii="Segoe UI" w:hAnsi="Segoe UI" w:cs="Segoe UI"/>
                      <w:bCs/>
                      <w:color w:val="211922"/>
                      <w:sz w:val="21"/>
                      <w:szCs w:val="21"/>
                    </w:rPr>
                    <w:t>큐라레</w:t>
                  </w:r>
                  <w:proofErr w:type="spellEnd"/>
                  <w:proofErr w:type="gramEnd"/>
                  <w:r w:rsidR="000929B3" w:rsidRPr="004A0BD2">
                    <w:rPr>
                      <w:rFonts w:ascii="Segoe UI" w:hAnsi="Segoe UI" w:cs="Segoe UI"/>
                      <w:bCs/>
                      <w:color w:val="211922"/>
                      <w:sz w:val="21"/>
                      <w:szCs w:val="21"/>
                    </w:rPr>
                    <w:t xml:space="preserve"> </w:t>
                  </w:r>
                  <w:r w:rsidR="000929B3" w:rsidRPr="004A0BD2">
                    <w:rPr>
                      <w:rFonts w:ascii="Segoe UI" w:hAnsi="Segoe UI" w:cs="Segoe UI"/>
                      <w:bCs/>
                      <w:color w:val="211922"/>
                      <w:sz w:val="21"/>
                      <w:szCs w:val="21"/>
                    </w:rPr>
                    <w:t>오피스</w:t>
                  </w:r>
                  <w:r w:rsidR="000929B3" w:rsidRPr="004A0BD2">
                    <w:rPr>
                      <w:rFonts w:ascii="Segoe UI" w:hAnsi="Segoe UI" w:cs="Segoe UI"/>
                      <w:bCs/>
                      <w:color w:val="211922"/>
                      <w:sz w:val="21"/>
                      <w:szCs w:val="21"/>
                    </w:rPr>
                    <w:t xml:space="preserve"> </w:t>
                  </w:r>
                  <w:r w:rsidR="000929B3" w:rsidRPr="004A0BD2">
                    <w:rPr>
                      <w:rFonts w:ascii="Segoe UI" w:hAnsi="Segoe UI" w:cs="Segoe UI"/>
                      <w:bCs/>
                      <w:color w:val="211922"/>
                      <w:sz w:val="21"/>
                      <w:szCs w:val="21"/>
                    </w:rPr>
                    <w:t>베니</w:t>
                  </w:r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낙하산으로 명예직원이 됐습니다.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업무 능력도 떨어지고</w:t>
                  </w:r>
                  <w:r w:rsidR="00866296"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항상</w:t>
                  </w:r>
                  <w:r w:rsidR="00866296"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proofErr w:type="spellStart"/>
                  <w:r w:rsidR="00866296">
                    <w:rPr>
                      <w:rFonts w:hint="eastAsia"/>
                      <w:color w:val="000000" w:themeColor="text1"/>
                      <w:sz w:val="22"/>
                    </w:rPr>
                    <w:t>폰으로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r w:rsidR="00866296">
                    <w:rPr>
                      <w:rFonts w:hint="eastAsia"/>
                      <w:color w:val="000000" w:themeColor="text1"/>
                      <w:sz w:val="22"/>
                    </w:rPr>
                    <w:t>자신의 얼굴을 찍습니다.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공포를 받으면 도망갑니다. 만약 도망간 명예직원을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찾지 못 할 경우 공포는 10이 줄어듭니다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>찾을 경우 15증가)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Pr="00F57B59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color w:val="000000" w:themeColor="text1"/>
                      <w:sz w:val="22"/>
                    </w:rPr>
                    <w:t>“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많고 많은 직원들 중에 내가 제일 잘났지!</w:t>
                  </w:r>
                  <w:r>
                    <w:rPr>
                      <w:color w:val="000000" w:themeColor="text1"/>
                      <w:sz w:val="22"/>
                    </w:rPr>
                    <w:t>”</w:t>
                  </w:r>
                </w:p>
              </w:tc>
            </w:tr>
            <w:tr w:rsidR="000929B3" w:rsidTr="00866296">
              <w:trPr>
                <w:trHeight w:val="914"/>
              </w:trPr>
              <w:tc>
                <w:tcPr>
                  <w:tcW w:w="3770" w:type="dxa"/>
                </w:tcPr>
                <w:p w:rsidR="000929B3" w:rsidRPr="00386ED8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386ED8">
                    <w:rPr>
                      <w:rFonts w:hint="eastAsia"/>
                      <w:color w:val="000000" w:themeColor="text1"/>
                      <w:sz w:val="22"/>
                    </w:rPr>
                    <w:lastRenderedPageBreak/>
                    <w:t xml:space="preserve">의외의 </w:t>
                  </w:r>
                  <w:proofErr w:type="spellStart"/>
                  <w:r w:rsidRPr="00386ED8">
                    <w:rPr>
                      <w:rFonts w:hint="eastAsia"/>
                      <w:color w:val="000000" w:themeColor="text1"/>
                      <w:sz w:val="22"/>
                    </w:rPr>
                    <w:t>최강자</w:t>
                  </w:r>
                  <w:proofErr w:type="spellEnd"/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 w:rsidRPr="00861186">
                    <w:rPr>
                      <w:rFonts w:hint="eastAsia"/>
                      <w:b/>
                      <w:color w:val="000000" w:themeColor="text1"/>
                      <w:sz w:val="22"/>
                    </w:rPr>
                    <w:t>청소부</w:t>
                  </w:r>
                  <w:r>
                    <w:rPr>
                      <w:rFonts w:hint="eastAsia"/>
                      <w:b/>
                      <w:color w:val="000000" w:themeColor="text1"/>
                      <w:sz w:val="22"/>
                    </w:rPr>
                    <w:t>(?)</w:t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b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7BAF0EBA" wp14:editId="05D4F866">
                        <wp:extent cx="2079403" cy="1016000"/>
                        <wp:effectExtent l="0" t="0" r="0" b="0"/>
                        <wp:docPr id="22" name="그림 22" descr="청소부입니다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0" descr="청소부입니다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86663" cy="10195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>
                    <w:rPr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564A1A13" wp14:editId="73D72D81">
                        <wp:extent cx="2092852" cy="1022350"/>
                        <wp:effectExtent l="0" t="0" r="3175" b="6350"/>
                        <wp:docPr id="19" name="그림 19" descr="C:\Users\ROG\AppData\Local\Microsoft\Windows\INetCache\Content.Word\청소부.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0" descr="C:\Users\ROG\AppData\Local\Microsoft\Windows\INetCache\Content.Word\청소부.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3441" cy="10324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4A0BD2" w:rsidRDefault="00774E3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>해피슈가라이프</w:t>
                  </w:r>
                  <w:proofErr w:type="spellEnd"/>
                  <w:proofErr w:type="gramEnd"/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color w:val="000000" w:themeColor="text1"/>
                      <w:sz w:val="22"/>
                    </w:rPr>
                    <w:t>늘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묵묵히 청소를 합니다.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만약 놀라게 할 경우 청소부는 주인공도 청소 합니다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>무적)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청소부가 없는 곳에서 물건 떨어트리기 7번을 할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시 청소부는 5분동안 휴가를 가지게 됩니다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(청소부는 사람도 청소하는 무시무시한 사람입니다.)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color w:val="000000" w:themeColor="text1"/>
                      <w:sz w:val="22"/>
                    </w:rPr>
                    <w:t>“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아니 누가 여기에 쓰레기를</w:t>
                  </w:r>
                  <w:proofErr w:type="gramStart"/>
                  <w:r>
                    <w:rPr>
                      <w:color w:val="000000" w:themeColor="text1"/>
                      <w:sz w:val="22"/>
                    </w:rPr>
                    <w:t>…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.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아! </w:t>
                  </w:r>
                </w:p>
                <w:p w:rsidR="000929B3" w:rsidRPr="00895F62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쓰레기를 버린 사람도 죽이면 쓰레기가 없겠네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?!</w:t>
                  </w:r>
                  <w:proofErr w:type="gramEnd"/>
                  <w:r>
                    <w:rPr>
                      <w:color w:val="000000" w:themeColor="text1"/>
                      <w:sz w:val="22"/>
                    </w:rPr>
                    <w:t>”</w:t>
                  </w:r>
                </w:p>
              </w:tc>
            </w:tr>
            <w:tr w:rsidR="000929B3" w:rsidTr="00866296">
              <w:trPr>
                <w:trHeight w:val="825"/>
              </w:trPr>
              <w:tc>
                <w:tcPr>
                  <w:tcW w:w="3770" w:type="dxa"/>
                </w:tcPr>
                <w:p w:rsidR="002D339B" w:rsidRPr="002D339B" w:rsidRDefault="002D339B" w:rsidP="00866296">
                  <w:pPr>
                    <w:rPr>
                      <w:color w:val="000000" w:themeColor="text1"/>
                      <w:sz w:val="22"/>
                    </w:rPr>
                  </w:pPr>
                  <w:r w:rsidRPr="002D339B">
                    <w:rPr>
                      <w:rFonts w:hint="eastAsia"/>
                      <w:color w:val="000000" w:themeColor="text1"/>
                      <w:sz w:val="22"/>
                    </w:rPr>
                    <w:t>내성적인</w:t>
                  </w:r>
                </w:p>
                <w:p w:rsidR="000929B3" w:rsidRPr="00861186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proofErr w:type="spellStart"/>
                  <w:r w:rsidRPr="00861186">
                    <w:rPr>
                      <w:rFonts w:hint="eastAsia"/>
                      <w:b/>
                      <w:color w:val="000000" w:themeColor="text1"/>
                      <w:sz w:val="22"/>
                    </w:rPr>
                    <w:t>귀방부</w:t>
                  </w:r>
                  <w:proofErr w:type="spellEnd"/>
                  <w:r w:rsidRPr="00861186">
                    <w:rPr>
                      <w:rFonts w:hint="eastAsia"/>
                      <w:b/>
                      <w:color w:val="000000" w:themeColor="text1"/>
                      <w:sz w:val="22"/>
                    </w:rPr>
                    <w:t xml:space="preserve"> 장관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proofErr w:type="spellStart"/>
                  <w:r w:rsidRPr="00861186">
                    <w:rPr>
                      <w:rFonts w:hint="eastAsia"/>
                      <w:color w:val="000000" w:themeColor="text1"/>
                      <w:sz w:val="22"/>
                    </w:rPr>
                    <w:t>鬼防部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20F9AF91" wp14:editId="25D11157">
                        <wp:extent cx="1606550" cy="1606550"/>
                        <wp:effectExtent l="0" t="0" r="0" b="0"/>
                        <wp:docPr id="30" name="그림 30" descr="P26n4ddD_400x4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6" descr="P26n4ddD_400x4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92068" cy="15920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861186" w:rsidRDefault="00774E3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>모브사이코</w:t>
                  </w:r>
                  <w:proofErr w:type="spellEnd"/>
                  <w:proofErr w:type="gramEnd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 xml:space="preserve"> 100</w:t>
                  </w:r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2C77CE">
                    <w:rPr>
                      <w:rFonts w:hint="eastAsia"/>
                      <w:color w:val="000000" w:themeColor="text1"/>
                      <w:sz w:val="22"/>
                    </w:rPr>
                    <w:t xml:space="preserve">귀신이 실존하는 지도 모르는데 </w:t>
                  </w:r>
                  <w:proofErr w:type="spellStart"/>
                  <w:r w:rsidRPr="002C77CE">
                    <w:rPr>
                      <w:rFonts w:hint="eastAsia"/>
                      <w:color w:val="000000" w:themeColor="text1"/>
                      <w:sz w:val="22"/>
                    </w:rPr>
                    <w:t>귀방부가</w:t>
                  </w:r>
                  <w:proofErr w:type="spellEnd"/>
                  <w:r w:rsidRPr="002C77CE">
                    <w:rPr>
                      <w:rFonts w:hint="eastAsia"/>
                      <w:color w:val="000000" w:themeColor="text1"/>
                      <w:sz w:val="22"/>
                    </w:rPr>
                    <w:t xml:space="preserve"> 있습니다. 신기하죠?</w:t>
                  </w:r>
                </w:p>
                <w:p w:rsidR="000929B3" w:rsidRPr="002C77CE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color w:val="000000" w:themeColor="text1"/>
                      <w:sz w:val="22"/>
                    </w:rPr>
                    <w:t>귀방부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장관에게 귀신이 있다는 사실을 걸리면 잡혀서 고문을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받게 됩니다. 하지만 처음 보는 사람에게는 낮을 많이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가려 당당하게 앞에 나타나는 것을 추천 합니다.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Pr="002C77CE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color w:val="000000" w:themeColor="text1"/>
                      <w:sz w:val="22"/>
                    </w:rPr>
                    <w:t>“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아</w:t>
                  </w:r>
                  <w:r>
                    <w:rPr>
                      <w:color w:val="000000" w:themeColor="text1"/>
                      <w:sz w:val="22"/>
                    </w:rPr>
                    <w:t>…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>안녕</w:t>
                  </w:r>
                  <w:r>
                    <w:rPr>
                      <w:color w:val="000000" w:themeColor="text1"/>
                      <w:sz w:val="22"/>
                    </w:rPr>
                    <w:t>…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하세</w:t>
                  </w:r>
                  <w:r>
                    <w:rPr>
                      <w:color w:val="000000" w:themeColor="text1"/>
                      <w:sz w:val="22"/>
                    </w:rPr>
                    <w:t>…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요</w:t>
                  </w:r>
                  <w:r>
                    <w:t>…</w:t>
                  </w:r>
                  <w:r w:rsidRPr="002C77CE">
                    <w:rPr>
                      <w:rFonts w:hint="eastAsia"/>
                      <w:color w:val="000000" w:themeColor="text1"/>
                      <w:sz w:val="22"/>
                    </w:rPr>
                    <w:t>↘↘</w:t>
                  </w:r>
                  <w:r>
                    <w:rPr>
                      <w:color w:val="000000" w:themeColor="text1"/>
                      <w:sz w:val="22"/>
                    </w:rPr>
                    <w:t>”</w:t>
                  </w:r>
                </w:p>
              </w:tc>
            </w:tr>
            <w:tr w:rsidR="000929B3" w:rsidRPr="002C77CE" w:rsidTr="001228A7">
              <w:trPr>
                <w:trHeight w:val="400"/>
              </w:trPr>
              <w:tc>
                <w:tcPr>
                  <w:tcW w:w="3770" w:type="dxa"/>
                </w:tcPr>
                <w:p w:rsidR="000929B3" w:rsidRPr="00386ED8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386ED8">
                    <w:rPr>
                      <w:rFonts w:hint="eastAsia"/>
                      <w:color w:val="000000" w:themeColor="text1"/>
                      <w:sz w:val="22"/>
                    </w:rPr>
                    <w:t xml:space="preserve">대통령을 </w:t>
                  </w:r>
                </w:p>
                <w:p w:rsidR="000929B3" w:rsidRPr="00386ED8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386ED8">
                    <w:rPr>
                      <w:rFonts w:hint="eastAsia"/>
                      <w:color w:val="000000" w:themeColor="text1"/>
                      <w:sz w:val="22"/>
                    </w:rPr>
                    <w:t>암살하고 싶은</w:t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 w:rsidRPr="00861186">
                    <w:rPr>
                      <w:rFonts w:hint="eastAsia"/>
                      <w:b/>
                      <w:color w:val="000000" w:themeColor="text1"/>
                      <w:sz w:val="22"/>
                    </w:rPr>
                    <w:t>국무총리</w:t>
                  </w:r>
                </w:p>
                <w:p w:rsidR="000929B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6092EAE7" wp14:editId="7F4A97E0">
                        <wp:extent cx="1604934" cy="2032000"/>
                        <wp:effectExtent l="0" t="0" r="0" b="6350"/>
                        <wp:docPr id="9" name="그림 9" descr="C:\Users\ROG\AppData\Local\Microsoft\Windows\INetCache\Content.Word\국무총리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 descr="C:\Users\ROG\AppData\Local\Microsoft\Windows\INetCache\Content.Word\국무총리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65426" cy="21085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774E31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 w:rsidRPr="004A0BD2">
                    <w:rPr>
                      <w:rFonts w:eastAsiaTheme="minorHAnsi" w:cs="Arial"/>
                      <w:sz w:val="22"/>
                      <w:shd w:val="clear" w:color="auto" w:fill="FFFFFF"/>
                    </w:rPr>
                    <w:t>Baki</w:t>
                  </w:r>
                  <w:proofErr w:type="spellEnd"/>
                  <w:proofErr w:type="gramEnd"/>
                  <w:r w:rsidR="000929B3" w:rsidRPr="004A0BD2">
                    <w:rPr>
                      <w:rFonts w:eastAsiaTheme="minorHAnsi" w:cs="Arial"/>
                      <w:sz w:val="22"/>
                      <w:shd w:val="clear" w:color="auto" w:fill="FFFFFF"/>
                    </w:rPr>
                    <w:t xml:space="preserve"> the Grappler</w:t>
                  </w:r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A433E0">
                    <w:rPr>
                      <w:rFonts w:hint="eastAsia"/>
                      <w:color w:val="000000" w:themeColor="text1"/>
                      <w:sz w:val="22"/>
                    </w:rPr>
                    <w:t>대통령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을 암살하고 싶은 국무 총리 입니다. </w:t>
                  </w:r>
                </w:p>
                <w:p w:rsidR="000929B3" w:rsidRPr="002C77CE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귓속말을 하면 주인공을 도와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대통령에게 빨리 갈 수 있게 됩니다.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국무총리의 경우 공포에서 </w:t>
                  </w:r>
                  <w:r w:rsidR="002A4750">
                    <w:rPr>
                      <w:rFonts w:hint="eastAsia"/>
                      <w:color w:val="000000" w:themeColor="text1"/>
                      <w:sz w:val="22"/>
                    </w:rPr>
                    <w:t>호감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수치로 바뀌게 됩니다.</w:t>
                  </w:r>
                </w:p>
                <w:p w:rsidR="006133E3" w:rsidRDefault="006133E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호감 수치가 100이 되면 국무총리는 주인공에게 협력 합니다.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협력은 주인공이 대통령에게 당할 때 두</w:t>
                  </w:r>
                  <w:r w:rsidR="00FC0F1F"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번 막아 줍니다.</w:t>
                  </w:r>
                </w:p>
                <w:p w:rsidR="000929B3" w:rsidRDefault="002A4750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(국무총리는 게이가 아닙니다.)</w:t>
                  </w:r>
                </w:p>
                <w:p w:rsidR="000929B3" w:rsidRPr="00A25664" w:rsidRDefault="000929B3" w:rsidP="00866296">
                  <w:pPr>
                    <w:rPr>
                      <w:color w:val="7030A0"/>
                      <w:sz w:val="22"/>
                    </w:rPr>
                  </w:pPr>
                  <w:r>
                    <w:rPr>
                      <w:color w:val="000000" w:themeColor="text1"/>
                      <w:sz w:val="22"/>
                    </w:rPr>
                    <w:t>“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대통령님 왕위를 계승하는 중입니다.</w:t>
                  </w:r>
                  <w:r>
                    <w:rPr>
                      <w:color w:val="000000" w:themeColor="text1"/>
                      <w:sz w:val="22"/>
                    </w:rPr>
                    <w:t>”</w:t>
                  </w:r>
                </w:p>
              </w:tc>
            </w:tr>
            <w:tr w:rsidR="000929B3" w:rsidRPr="002769D6" w:rsidTr="00866296">
              <w:trPr>
                <w:trHeight w:val="2463"/>
              </w:trPr>
              <w:tc>
                <w:tcPr>
                  <w:tcW w:w="3770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861186">
                    <w:rPr>
                      <w:rFonts w:hint="eastAsia"/>
                      <w:b/>
                      <w:color w:val="C00000"/>
                      <w:sz w:val="22"/>
                    </w:rPr>
                    <w:t>대통령</w:t>
                  </w:r>
                  <w:r>
                    <w:rPr>
                      <w:rFonts w:hint="eastAsia"/>
                      <w:b/>
                      <w:color w:val="C00000"/>
                      <w:sz w:val="22"/>
                    </w:rPr>
                    <w:t>(BOSS)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6BB16528" wp14:editId="0F82A83E">
                        <wp:extent cx="2119936" cy="1193800"/>
                        <wp:effectExtent l="0" t="0" r="0" b="6350"/>
                        <wp:docPr id="8" name="그림 8" descr="C:\Users\ROG\AppData\Local\Microsoft\Windows\INetCache\Content.Word\대통령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 descr="C:\Users\ROG\AppData\Local\Microsoft\Windows\INetCache\Content.Word\대통령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72753" cy="122354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 w:rsidRPr="004A0BD2">
                    <w:rPr>
                      <w:rFonts w:eastAsiaTheme="minorHAnsi" w:cs="Arial"/>
                      <w:sz w:val="22"/>
                      <w:shd w:val="clear" w:color="auto" w:fill="FFFFFF"/>
                    </w:rPr>
                    <w:t>Baki</w:t>
                  </w:r>
                  <w:proofErr w:type="spellEnd"/>
                  <w:proofErr w:type="gramEnd"/>
                  <w:r w:rsidR="000929B3" w:rsidRPr="004A0BD2">
                    <w:rPr>
                      <w:rFonts w:eastAsiaTheme="minorHAnsi" w:cs="Arial"/>
                      <w:sz w:val="22"/>
                      <w:shd w:val="clear" w:color="auto" w:fill="FFFFFF"/>
                    </w:rPr>
                    <w:t xml:space="preserve"> the Grappler</w:t>
                  </w:r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악마와 계약을 해서 대통령이 됐습니다.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대통령을 바로 죽일 수 있지만 대통령을 바로 노릴 모두에게 적으로 간주되어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귀신은 죽을 때 까지 보안관에게 당합니다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>국무총리의 도움or죽음)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대통령을 죽이면 다음으로 넘어갑니다.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Pr="00861186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color w:val="000000" w:themeColor="text1"/>
                      <w:sz w:val="22"/>
                    </w:rPr>
                    <w:t>“</w:t>
                  </w:r>
                  <w:proofErr w:type="spellStart"/>
                  <w:r>
                    <w:rPr>
                      <w:rFonts w:hint="eastAsia"/>
                      <w:color w:val="000000" w:themeColor="text1"/>
                      <w:sz w:val="22"/>
                    </w:rPr>
                    <w:t>홀홀홀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  <w:color w:val="000000" w:themeColor="text1"/>
                      <w:sz w:val="22"/>
                    </w:rPr>
                    <w:t>라때는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말이여~~</w:t>
                  </w:r>
                  <w:r>
                    <w:rPr>
                      <w:color w:val="000000" w:themeColor="text1"/>
                      <w:sz w:val="22"/>
                    </w:rPr>
                    <w:t>”</w:t>
                  </w:r>
                </w:p>
              </w:tc>
            </w:tr>
            <w:tr w:rsidR="000929B3" w:rsidRPr="001A0557" w:rsidTr="001228A7">
              <w:trPr>
                <w:trHeight w:val="353"/>
              </w:trPr>
              <w:tc>
                <w:tcPr>
                  <w:tcW w:w="11412" w:type="dxa"/>
                  <w:gridSpan w:val="2"/>
                  <w:shd w:val="clear" w:color="auto" w:fill="auto"/>
                </w:tcPr>
                <w:p w:rsidR="000929B3" w:rsidRPr="001A0557" w:rsidRDefault="000929B3" w:rsidP="00866296">
                  <w:pPr>
                    <w:rPr>
                      <w:b/>
                      <w:color w:val="FF0000"/>
                      <w:sz w:val="22"/>
                      <w:highlight w:val="yellow"/>
                    </w:rPr>
                  </w:pPr>
                </w:p>
              </w:tc>
            </w:tr>
            <w:tr w:rsidR="00E71921" w:rsidRPr="001A0557" w:rsidTr="008A53A6">
              <w:tc>
                <w:tcPr>
                  <w:tcW w:w="3770" w:type="dxa"/>
                  <w:shd w:val="clear" w:color="auto" w:fill="365F91" w:themeFill="accent1" w:themeFillShade="BF"/>
                </w:tcPr>
                <w:p w:rsidR="00E71921" w:rsidRPr="008A53A6" w:rsidRDefault="00E71921" w:rsidP="006133E3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lastRenderedPageBreak/>
                    <w:t>공포 걸기(</w:t>
                  </w:r>
                  <w:proofErr w:type="gramStart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2 </w:t>
                  </w:r>
                  <w:r w:rsidR="00755621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Stage</w:t>
                  </w:r>
                  <w:proofErr w:type="gramEnd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)</w:t>
                  </w:r>
                </w:p>
              </w:tc>
              <w:tc>
                <w:tcPr>
                  <w:tcW w:w="7642" w:type="dxa"/>
                  <w:shd w:val="clear" w:color="auto" w:fill="365F91" w:themeFill="accent1" w:themeFillShade="BF"/>
                </w:tcPr>
                <w:p w:rsidR="00E71921" w:rsidRPr="008A53A6" w:rsidRDefault="00E71921" w:rsidP="006133E3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공포 수치</w:t>
                  </w:r>
                  <w:proofErr w:type="gramStart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,설명</w:t>
                  </w:r>
                  <w:proofErr w:type="gramEnd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(</w:t>
                  </w:r>
                  <w:r w:rsidR="00755621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Stage</w:t>
                  </w: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2에서 만 사용되는 공포를 거는 방법입니다.)</w:t>
                  </w:r>
                </w:p>
              </w:tc>
            </w:tr>
            <w:tr w:rsidR="000929B3" w:rsidRPr="000B77EA" w:rsidTr="00866296">
              <w:trPr>
                <w:trHeight w:val="1455"/>
              </w:trPr>
              <w:tc>
                <w:tcPr>
                  <w:tcW w:w="3770" w:type="dxa"/>
                </w:tcPr>
                <w:p w:rsidR="000929B3" w:rsidRPr="006133E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 w:rsidRPr="006133E3">
                    <w:rPr>
                      <w:rFonts w:hint="eastAsia"/>
                      <w:b/>
                      <w:color w:val="000000" w:themeColor="text1"/>
                      <w:sz w:val="22"/>
                    </w:rPr>
                    <w:t>신발끈 풀기</w:t>
                  </w:r>
                </w:p>
                <w:p w:rsidR="000929B3" w:rsidRPr="000B77EA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52EDD3F8" wp14:editId="08E9A684">
                        <wp:extent cx="1797050" cy="1187186"/>
                        <wp:effectExtent l="0" t="0" r="0" b="0"/>
                        <wp:docPr id="29" name="그림 29" descr="business-2049312_19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7" descr="business-2049312_19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12633" cy="119748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642" w:type="dxa"/>
                </w:tcPr>
                <w:p w:rsidR="000929B3" w:rsidRPr="000B77EA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0B77EA">
                    <w:rPr>
                      <w:rFonts w:hint="eastAsia"/>
                      <w:color w:val="000000" w:themeColor="text1"/>
                      <w:sz w:val="22"/>
                    </w:rPr>
                    <w:t>신발끈을 풀어 불량하게 보이게 합니다. 노숙자와 명예직원에게는 효과가 없습니다.</w:t>
                  </w:r>
                </w:p>
                <w:p w:rsidR="000929B3" w:rsidRPr="000B77EA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0B77EA">
                    <w:rPr>
                      <w:rFonts w:hint="eastAsia"/>
                      <w:color w:val="000000" w:themeColor="text1"/>
                      <w:sz w:val="22"/>
                    </w:rPr>
                    <w:t>다른 NPC에게는 공포 5</w:t>
                  </w:r>
                  <w:r w:rsidRPr="000B77EA">
                    <w:rPr>
                      <w:color w:val="000000" w:themeColor="text1"/>
                      <w:sz w:val="22"/>
                    </w:rPr>
                    <w:t>를</w:t>
                  </w:r>
                  <w:r w:rsidRPr="000B77EA">
                    <w:rPr>
                      <w:rFonts w:hint="eastAsia"/>
                      <w:color w:val="000000" w:themeColor="text1"/>
                      <w:sz w:val="22"/>
                    </w:rPr>
                    <w:t xml:space="preserve"> 줍니다.</w:t>
                  </w:r>
                </w:p>
              </w:tc>
            </w:tr>
            <w:tr w:rsidR="000929B3" w:rsidRPr="000B77EA" w:rsidTr="00866296">
              <w:trPr>
                <w:trHeight w:val="1817"/>
              </w:trPr>
              <w:tc>
                <w:tcPr>
                  <w:tcW w:w="3770" w:type="dxa"/>
                </w:tcPr>
                <w:p w:rsidR="000929B3" w:rsidRPr="006133E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 w:rsidRPr="006133E3">
                    <w:rPr>
                      <w:rFonts w:hint="eastAsia"/>
                      <w:b/>
                      <w:color w:val="000000" w:themeColor="text1"/>
                      <w:sz w:val="22"/>
                    </w:rPr>
                    <w:t>물건(쓰레기) 떨어트리기</w:t>
                  </w:r>
                </w:p>
                <w:p w:rsidR="000929B3" w:rsidRPr="000B77EA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06A5CC21" wp14:editId="2194CDFB">
                        <wp:extent cx="1187450" cy="1862603"/>
                        <wp:effectExtent l="0" t="0" r="0" b="4445"/>
                        <wp:docPr id="28" name="그림 28" descr="행정관-서류를-던지는-것-스톡-이미지__dpl10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8" descr="행정관-서류를-던지는-것-스톡-이미지__dpl10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6385" cy="189230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땅에 떨어진 것을 줍는 것은 매우 허리 아픈 일이죠. 또 떨어트리면 참 힘들겠네요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떨어트리기를 할 경우 공포 1을 받습니다. 계속 할 경우 공포가 1식 증가 합니다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>처음에는 1, 그 다음은 2, 3</w:t>
                  </w:r>
                  <w:r>
                    <w:rPr>
                      <w:color w:val="000000" w:themeColor="text1"/>
                      <w:sz w:val="22"/>
                    </w:rPr>
                    <w:t>……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)</w:t>
                  </w:r>
                </w:p>
                <w:p w:rsidR="000929B3" w:rsidRPr="000B77EA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청소부와 실무자의 경우에는 공포를 5식 받습니다.</w:t>
                  </w:r>
                </w:p>
              </w:tc>
            </w:tr>
            <w:tr w:rsidR="000929B3" w:rsidRPr="000B77EA" w:rsidTr="00866296">
              <w:trPr>
                <w:trHeight w:val="2094"/>
              </w:trPr>
              <w:tc>
                <w:tcPr>
                  <w:tcW w:w="3770" w:type="dxa"/>
                </w:tcPr>
                <w:p w:rsidR="006133E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 w:rsidRPr="006133E3">
                    <w:rPr>
                      <w:rFonts w:hint="eastAsia"/>
                      <w:b/>
                      <w:color w:val="000000" w:themeColor="text1"/>
                      <w:sz w:val="22"/>
                    </w:rPr>
                    <w:t xml:space="preserve">같은 공무원으로 나와서 </w:t>
                  </w:r>
                </w:p>
                <w:p w:rsidR="000929B3" w:rsidRPr="006133E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 w:rsidRPr="006133E3">
                    <w:rPr>
                      <w:rFonts w:hint="eastAsia"/>
                      <w:b/>
                      <w:color w:val="000000" w:themeColor="text1"/>
                      <w:sz w:val="22"/>
                    </w:rPr>
                    <w:t>압박감 주기</w:t>
                  </w:r>
                </w:p>
                <w:p w:rsidR="000929B3" w:rsidRPr="000B77EA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64AECE4E" wp14:editId="212D620D">
                        <wp:extent cx="1619250" cy="1210751"/>
                        <wp:effectExtent l="0" t="0" r="0" b="8890"/>
                        <wp:docPr id="27" name="그림 27" descr="image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9" descr="image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22829" cy="12134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642" w:type="dxa"/>
                </w:tcPr>
                <w:p w:rsidR="003D3DA1" w:rsidRDefault="003D3DA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어라 어디서 자신을 욕하는 뒷담 소리가 들리지 않나요?</w:t>
                  </w:r>
                </w:p>
                <w:p w:rsidR="003D3DA1" w:rsidRDefault="003D3DA1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들으면 들을수록 공포가 증가 합니다(1초에 2식 공포증가)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color w:val="000000" w:themeColor="text1"/>
                      <w:sz w:val="22"/>
                    </w:rPr>
                    <w:t>귀방부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장관은 사람과 대면하는 것이 어려워 공포가 증가합니다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(초당 제곱으로 증가 1초에 2, 2초에 4</w:t>
                  </w:r>
                  <w:r>
                    <w:rPr>
                      <w:color w:val="000000" w:themeColor="text1"/>
                      <w:sz w:val="22"/>
                    </w:rPr>
                    <w:t>……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)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시간이 증가 할 때마다 30% 확률로 대화 자리를 피합니다.</w:t>
                  </w:r>
                </w:p>
                <w:p w:rsidR="000929B3" w:rsidRPr="00A2200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(피하지 않을 경우 공포는 무한히 올라 갑니다.)</w:t>
                  </w:r>
                </w:p>
              </w:tc>
            </w:tr>
            <w:tr w:rsidR="000929B3" w:rsidRPr="00A22003" w:rsidTr="00866296">
              <w:trPr>
                <w:trHeight w:val="2106"/>
              </w:trPr>
              <w:tc>
                <w:tcPr>
                  <w:tcW w:w="3770" w:type="dxa"/>
                </w:tcPr>
                <w:p w:rsidR="000929B3" w:rsidRPr="006133E3" w:rsidRDefault="000929B3" w:rsidP="00866296">
                  <w:pPr>
                    <w:rPr>
                      <w:b/>
                      <w:color w:val="000000" w:themeColor="text1"/>
                      <w:sz w:val="22"/>
                    </w:rPr>
                  </w:pPr>
                  <w:r w:rsidRPr="006133E3">
                    <w:rPr>
                      <w:rFonts w:hint="eastAsia"/>
                      <w:b/>
                      <w:color w:val="000000" w:themeColor="text1"/>
                      <w:sz w:val="22"/>
                    </w:rPr>
                    <w:t>중요 문서 찢기</w:t>
                  </w:r>
                </w:p>
                <w:p w:rsidR="000929B3" w:rsidRPr="000B77EA" w:rsidRDefault="006133E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noProof/>
                      <w:color w:val="000000" w:themeColor="text1"/>
                      <w:sz w:val="2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4" behindDoc="0" locked="0" layoutInCell="1" allowOverlap="1" wp14:anchorId="65174CC9" wp14:editId="49E9A079">
                            <wp:simplePos x="0" y="0"/>
                            <wp:positionH relativeFrom="column">
                              <wp:posOffset>351155</wp:posOffset>
                            </wp:positionH>
                            <wp:positionV relativeFrom="paragraph">
                              <wp:posOffset>3810</wp:posOffset>
                            </wp:positionV>
                            <wp:extent cx="452755" cy="278130"/>
                            <wp:effectExtent l="0" t="0" r="23495" b="26670"/>
                            <wp:wrapNone/>
                            <wp:docPr id="18" name="직사각형 1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52755" cy="278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2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2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:rsidR="006617B7" w:rsidRPr="00CE55EF" w:rsidRDefault="006617B7" w:rsidP="000929B3">
                                        <w:pPr>
                                          <w:rPr>
                                            <w:b/>
                                            <w:color w:val="000000" w:themeColor="text1"/>
                                          </w:rPr>
                                        </w:pPr>
                                        <w:r w:rsidRPr="00CE55EF">
                                          <w:rPr>
                                            <w:rFonts w:hint="eastAsia"/>
                                            <w:b/>
                                            <w:color w:val="000000" w:themeColor="text1"/>
                                            <w:sz w:val="22"/>
                                          </w:rPr>
                                          <w:t>1급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직사각형 18" o:spid="_x0000_s1027" style="position:absolute;left:0;text-align:left;margin-left:27.65pt;margin-top:.3pt;width:35.65pt;height:21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" fillcolor="red" strokecolor="red" strokeweight="2pt">
                            <v:textbox>
                              <w:txbxContent>
                                <w:p w:rsidR="006617B7" w:rsidRPr="00CE55EF" w:rsidRDefault="006617B7" w:rsidP="000929B3">
                                  <w:pPr>
                                    <w:rPr>
                                      <w:b/>
                                      <w:color w:val="000000" w:themeColor="text1"/>
                                    </w:rPr>
                                  </w:pPr>
                                  <w:r w:rsidRPr="00CE55EF">
                                    <w:rPr>
                                      <w:rFonts w:hint="eastAsia"/>
                                      <w:b/>
                                      <w:color w:val="000000" w:themeColor="text1"/>
                                      <w:sz w:val="22"/>
                                    </w:rPr>
                                    <w:t>1급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 w:rsidR="000929B3">
                    <w:rPr>
                      <w:rFonts w:hint="eastAsia"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22BE198D" wp14:editId="71E6F6A9">
                        <wp:extent cx="1238250" cy="1620340"/>
                        <wp:effectExtent l="0" t="0" r="0" b="0"/>
                        <wp:docPr id="17" name="그림 17" descr="C:\Users\ROG\AppData\Local\Microsoft\Windows\INetCache\Content.Word\images (1)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6" descr="C:\Users\ROG\AppData\Local\Microsoft\Windows\INetCache\Content.Word\images (1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38239" cy="16203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매우 위험한 일이에요 하지만 무조건 지워야 하는 기밀문서도</w:t>
                  </w:r>
                </w:p>
                <w:p w:rsidR="003D3DA1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존재합니다. </w:t>
                  </w:r>
                </w:p>
                <w:p w:rsidR="003D3DA1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40%확률로 주인공은 무조건 제거해야 하는 문서를 </w:t>
                  </w:r>
                </w:p>
                <w:p w:rsidR="003D3DA1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제거해서 정부는 기쁨에 회식을 열고 모든</w:t>
                  </w:r>
                </w:p>
                <w:p w:rsidR="003D3DA1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NPC들의 공포수치가 20식 줄어듭니다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.제거하면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안 되는 문서를 제거해 모든 NPC는 10의공포 수치를 받습니다.</w:t>
                  </w:r>
                </w:p>
                <w:p w:rsidR="000929B3" w:rsidRPr="00A2200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(중요 문서 찢기는 한정 지역에서 사용이 가능합니다.)</w:t>
                  </w:r>
                </w:p>
              </w:tc>
            </w:tr>
            <w:tr w:rsidR="000929B3" w:rsidRPr="000B77EA" w:rsidTr="001228A7">
              <w:trPr>
                <w:trHeight w:val="1817"/>
              </w:trPr>
              <w:tc>
                <w:tcPr>
                  <w:tcW w:w="3770" w:type="dxa"/>
                </w:tcPr>
                <w:p w:rsidR="000929B3" w:rsidRPr="006133E3" w:rsidRDefault="000929B3" w:rsidP="00866296">
                  <w:pPr>
                    <w:rPr>
                      <w:b/>
                      <w:iCs/>
                      <w:color w:val="000000" w:themeColor="text1"/>
                      <w:sz w:val="22"/>
                    </w:rPr>
                  </w:pPr>
                  <w:r w:rsidRPr="006133E3">
                    <w:rPr>
                      <w:rFonts w:hint="eastAsia"/>
                      <w:b/>
                      <w:iCs/>
                      <w:color w:val="000000" w:themeColor="text1"/>
                      <w:sz w:val="22"/>
                    </w:rPr>
                    <w:t>팝업 창 띄우기</w:t>
                  </w:r>
                </w:p>
                <w:p w:rsidR="000929B3" w:rsidRPr="000B77EA" w:rsidRDefault="00D3205A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44919353" wp14:editId="1FCDC094">
                        <wp:extent cx="2011800" cy="1250950"/>
                        <wp:effectExtent l="0" t="0" r="7620" b="6350"/>
                        <wp:docPr id="16" name="그림 16" descr="C:\Users\ROG\AppData\Local\Microsoft\Windows\INetCache\Content.Word\제목 없음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7" descr="C:\Users\ROG\AppData\Local\Microsoft\Windows\INetCache\Content.Word\제목 없음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76577" cy="129122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 w:rsidRPr="000B77EA"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자신의 아이디가 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해킹이라고</w:t>
                  </w:r>
                  <w:r w:rsidRPr="000B77EA"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알고 공포에 빠집니다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.</w:t>
                  </w:r>
                </w:p>
                <w:p w:rsidR="003D3DA1" w:rsidRDefault="003D3DA1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팝업 창은 처음에는 공포가 없지만 다음부터 1그다음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3그다음5</w:t>
                  </w:r>
                  <w:r>
                    <w:rPr>
                      <w:iCs/>
                      <w:color w:val="000000" w:themeColor="text1"/>
                      <w:sz w:val="22"/>
                    </w:rPr>
                    <w:t>……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으로 추가적으로 올라갑니다.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(쓸 때마다 20%확률로 직원은 해당 프로그램을 지웁니다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,.</w:t>
                  </w:r>
                  <w:proofErr w:type="gramEnd"/>
                </w:p>
                <w:p w:rsidR="000929B3" w:rsidRPr="00CE55EF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각 직원당 1회 사용이 가능합니다.)</w:t>
                  </w:r>
                </w:p>
              </w:tc>
            </w:tr>
            <w:tr w:rsidR="000929B3" w:rsidRPr="003A31E0" w:rsidTr="00866296">
              <w:trPr>
                <w:trHeight w:val="825"/>
              </w:trPr>
              <w:tc>
                <w:tcPr>
                  <w:tcW w:w="3770" w:type="dxa"/>
                </w:tcPr>
                <w:p w:rsidR="000929B3" w:rsidRPr="006133E3" w:rsidRDefault="00152BF6" w:rsidP="00152BF6">
                  <w:pPr>
                    <w:rPr>
                      <w:b/>
                      <w:iCs/>
                      <w:color w:val="000000" w:themeColor="text1"/>
                      <w:sz w:val="22"/>
                    </w:rPr>
                  </w:pPr>
                  <w:r w:rsidRPr="006133E3">
                    <w:rPr>
                      <w:rFonts w:hint="eastAsia"/>
                      <w:b/>
                      <w:iCs/>
                      <w:color w:val="000000" w:themeColor="text1"/>
                      <w:sz w:val="22"/>
                    </w:rPr>
                    <w:t>업무 중 갑자기 게임 키기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3361B70C" wp14:editId="46B81390">
                        <wp:extent cx="2120023" cy="1104900"/>
                        <wp:effectExtent l="0" t="0" r="0" b="0"/>
                        <wp:docPr id="26" name="그림 26" descr="ahfzja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0" descr="ahfzj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52733" cy="11219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3A31E0" w:rsidRDefault="00774E31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lastRenderedPageBreak/>
                    <w:t>출처:</w:t>
                  </w:r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</w:t>
                  </w:r>
                  <w:proofErr w:type="spellStart"/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>뉴게임</w:t>
                  </w:r>
                  <w:proofErr w:type="spellEnd"/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lastRenderedPageBreak/>
                    <w:t>이런! 직장에서 게임을 하면 안되죠!</w:t>
                  </w:r>
                </w:p>
                <w:p w:rsidR="003D3DA1" w:rsidRDefault="003D3DA1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  <w:p w:rsidR="000929B3" w:rsidRPr="000B77EA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직장에서 게임을 한다는 것은 매우 무서운 일입니다. 특히 주변에 누가 있으면 더 위험하죠 주변 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사람수 만큼</w:t>
                  </w:r>
                  <w:proofErr w:type="gramEnd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공포가 3식 증가 합니다.</w:t>
                  </w:r>
                </w:p>
              </w:tc>
            </w:tr>
            <w:tr w:rsidR="000929B3" w:rsidRPr="000B77EA" w:rsidTr="00866296">
              <w:trPr>
                <w:trHeight w:val="1603"/>
              </w:trPr>
              <w:tc>
                <w:tcPr>
                  <w:tcW w:w="3770" w:type="dxa"/>
                </w:tcPr>
                <w:p w:rsidR="000929B3" w:rsidRPr="006133E3" w:rsidRDefault="000929B3" w:rsidP="00866296">
                  <w:pPr>
                    <w:rPr>
                      <w:b/>
                      <w:iCs/>
                      <w:color w:val="000000" w:themeColor="text1"/>
                      <w:sz w:val="22"/>
                    </w:rPr>
                  </w:pPr>
                  <w:r w:rsidRPr="006133E3">
                    <w:rPr>
                      <w:rFonts w:hint="eastAsia"/>
                      <w:b/>
                      <w:iCs/>
                      <w:color w:val="000000" w:themeColor="text1"/>
                      <w:sz w:val="22"/>
                    </w:rPr>
                    <w:lastRenderedPageBreak/>
                    <w:t>괴물 등장!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1ED34ABD" wp14:editId="2AE6FCD1">
                        <wp:extent cx="1524000" cy="2211703"/>
                        <wp:effectExtent l="0" t="0" r="0" b="0"/>
                        <wp:docPr id="10" name="그림 10" descr="C:\Users\ROG\AppData\Local\Microsoft\Windows\INetCache\Content.Word\unnamed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" descr="C:\Users\ROG\AppData\Local\Microsoft\Windows\INetCache\Content.Word\unnamed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8084" cy="22466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0B77EA" w:rsidRDefault="00774E31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:</w:t>
                  </w:r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>아인</w:t>
                  </w:r>
                  <w:proofErr w:type="gramEnd"/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 w:rsidRPr="000B77EA"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같은 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직원</w:t>
                  </w:r>
                  <w:r w:rsidRPr="000B77EA">
                    <w:rPr>
                      <w:rFonts w:hint="eastAsia"/>
                      <w:iCs/>
                      <w:color w:val="000000" w:themeColor="text1"/>
                      <w:sz w:val="22"/>
                    </w:rPr>
                    <w:t>이 괴물처럼 보이게 되는 환각을 줍니다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.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직원을 때릴 경우 환각이 풀리며 상위 계급일 경우 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더 빨리 때립니다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.때리면</w:t>
                  </w:r>
                  <w:proofErr w:type="gramEnd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공포가 늘어 납니다(공포5)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환각은 3번 놀라게 할 때 까지 지속 되며 NPC는 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공포를 받을 때마다 40%확률로 같은 직원을 </w:t>
                  </w:r>
                  <w:proofErr w:type="spell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떄립니다</w:t>
                  </w:r>
                  <w:proofErr w:type="spellEnd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.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(장관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,국무총리,대통령은</w:t>
                  </w:r>
                  <w:proofErr w:type="gramEnd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70%확률로 때립니다.) 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때리지 않을 시 놀라게 할 때마다 </w:t>
                  </w:r>
                </w:p>
                <w:p w:rsidR="000929B3" w:rsidRPr="000B77EA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추가로 2식 공포를 줍니다</w:t>
                  </w:r>
                </w:p>
              </w:tc>
            </w:tr>
            <w:tr w:rsidR="000929B3" w:rsidRPr="000B77EA" w:rsidTr="00866296">
              <w:trPr>
                <w:trHeight w:val="1968"/>
              </w:trPr>
              <w:tc>
                <w:tcPr>
                  <w:tcW w:w="3770" w:type="dxa"/>
                </w:tcPr>
                <w:p w:rsidR="000929B3" w:rsidRPr="006133E3" w:rsidRDefault="000929B3" w:rsidP="00866296">
                  <w:pPr>
                    <w:rPr>
                      <w:b/>
                      <w:iCs/>
                      <w:color w:val="000000" w:themeColor="text1"/>
                      <w:sz w:val="22"/>
                    </w:rPr>
                  </w:pPr>
                  <w:r w:rsidRPr="006133E3">
                    <w:rPr>
                      <w:rFonts w:hint="eastAsia"/>
                      <w:b/>
                      <w:iCs/>
                      <w:color w:val="000000" w:themeColor="text1"/>
                      <w:sz w:val="22"/>
                    </w:rPr>
                    <w:t>귓속말 해주기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7A7DB4B1" wp14:editId="4389D12D">
                        <wp:extent cx="1657350" cy="1657350"/>
                        <wp:effectExtent l="0" t="0" r="0" b="0"/>
                        <wp:docPr id="25" name="그림 25" descr="image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1" descr="image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54248" cy="16542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0B77EA" w:rsidRDefault="00774E31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>짤군</w:t>
                  </w:r>
                  <w:proofErr w:type="spellEnd"/>
                  <w:proofErr w:type="gramEnd"/>
                </w:p>
              </w:tc>
              <w:tc>
                <w:tcPr>
                  <w:tcW w:w="7642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환청이 들리게 해서 공포를 줍니다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국무총리의 경우 처음에는 공포를 받지만 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나중에는 협력수치로 바뀝니다.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  <w:p w:rsidR="000929B3" w:rsidRPr="000B77EA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iCs/>
                      <w:color w:val="000000" w:themeColor="text1"/>
                      <w:sz w:val="22"/>
                    </w:rPr>
                    <w:t>“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이번에 승진 </w:t>
                  </w:r>
                  <w:proofErr w:type="spell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못할꺼야</w:t>
                  </w:r>
                  <w:proofErr w:type="spellEnd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~~</w:t>
                  </w:r>
                  <w:r>
                    <w:rPr>
                      <w:iCs/>
                      <w:color w:val="000000" w:themeColor="text1"/>
                      <w:sz w:val="22"/>
                    </w:rPr>
                    <w:t>”</w:t>
                  </w:r>
                </w:p>
              </w:tc>
            </w:tr>
          </w:tbl>
          <w:p w:rsid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>(2</w:t>
            </w:r>
            <w:r w:rsidR="00755621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Stage</w:t>
            </w:r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>클리어</w:t>
            </w:r>
            <w:proofErr w:type="spellEnd"/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조건</w:t>
            </w:r>
            <w:proofErr w:type="gramStart"/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>:정부</w:t>
            </w:r>
            <w:proofErr w:type="gramEnd"/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대통령 놀라서 심장마비로 암살하기)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iCs/>
                <w:color w:val="000000" w:themeColor="text1"/>
                <w:sz w:val="22"/>
              </w:rPr>
              <w:t>“</w:t>
            </w:r>
            <w:r>
              <w:rPr>
                <w:rFonts w:hint="eastAsia"/>
                <w:iCs/>
                <w:color w:val="000000" w:themeColor="text1"/>
                <w:sz w:val="22"/>
              </w:rPr>
              <w:t>후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.</w:t>
            </w:r>
            <w:r w:rsidR="00A6222B">
              <w:rPr>
                <w:rFonts w:hint="eastAsia"/>
                <w:iCs/>
                <w:color w:val="000000" w:themeColor="text1"/>
                <w:sz w:val="22"/>
              </w:rPr>
              <w:t>.</w:t>
            </w:r>
            <w:r>
              <w:rPr>
                <w:rFonts w:hint="eastAsia"/>
                <w:iCs/>
                <w:color w:val="000000" w:themeColor="text1"/>
                <w:sz w:val="22"/>
              </w:rPr>
              <w:t>.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>힘든 싸움이었다</w:t>
            </w:r>
            <w:r>
              <w:rPr>
                <w:iCs/>
                <w:color w:val="000000" w:themeColor="text1"/>
                <w:sz w:val="22"/>
              </w:rPr>
              <w:t>…”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주인공에게 너무 놀란 나머지 대통령은 심장마비로 암살 당했고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정부와 그 주변 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국가 까지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그 소식이 들려왔습니다. 그리고 주인공은 다시 악마에게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가자 악마는 말했습니다. </w:t>
            </w:r>
            <w:r>
              <w:rPr>
                <w:iCs/>
                <w:color w:val="000000" w:themeColor="text1"/>
                <w:sz w:val="22"/>
              </w:rPr>
              <w:t>“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니가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원하는 생명을 주지</w:t>
            </w:r>
            <w:proofErr w:type="gramStart"/>
            <w:r>
              <w:rPr>
                <w:iCs/>
                <w:color w:val="000000" w:themeColor="text1"/>
                <w:sz w:val="22"/>
              </w:rPr>
              <w:t>…</w:t>
            </w:r>
            <w:r>
              <w:rPr>
                <w:rFonts w:hint="eastAsia"/>
                <w:iCs/>
                <w:color w:val="000000" w:themeColor="text1"/>
                <w:sz w:val="22"/>
              </w:rPr>
              <w:t>.</w:t>
            </w:r>
            <w:proofErr w:type="gramEnd"/>
            <w:r>
              <w:rPr>
                <w:iCs/>
                <w:color w:val="000000" w:themeColor="text1"/>
                <w:sz w:val="22"/>
              </w:rPr>
              <w:t>”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뭔가 엄청나게 커다란 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마법진이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나왔고 다시 사라졌습니다. 근데 주인공은 살아나지 않았고 악마에게 따지자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악마는 뉴스를 틀었습니다. </w:t>
            </w:r>
            <w:r>
              <w:rPr>
                <w:iCs/>
                <w:color w:val="000000" w:themeColor="text1"/>
                <w:sz w:val="22"/>
              </w:rPr>
              <w:t>“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속보: 심장마비로 죽은 줄 알았던 해머마을 대통령이 </w:t>
            </w:r>
          </w:p>
          <w:p w:rsidR="003154FA" w:rsidRPr="000929B3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기적적으로 살아났습니다.</w:t>
            </w:r>
            <w:r>
              <w:rPr>
                <w:iCs/>
                <w:color w:val="000000" w:themeColor="text1"/>
                <w:sz w:val="22"/>
              </w:rPr>
              <w:t>”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그 다음 뉴스입니다.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주인공은 그 말을 듣자마자 바로 눈이 돌아가서 악마들을 놀라게 하기 위해 준비했습니다.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iCs/>
                <w:color w:val="000000" w:themeColor="text1"/>
                <w:sz w:val="22"/>
              </w:rPr>
              <w:t xml:space="preserve">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(베드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보안관or청소부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에게 잡혔을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경우)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왜 가지고 있는지 모를 귀신 찾는 기계의 효율은 진짜 귀신을 찾을 만큼 대단했습니다</w:t>
            </w:r>
            <w:r w:rsidR="00A6222B">
              <w:rPr>
                <w:rFonts w:hint="eastAsia"/>
                <w:iCs/>
                <w:color w:val="000000" w:themeColor="text1"/>
                <w:sz w:val="22"/>
              </w:rPr>
              <w:t>.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더 신기한 건 귀신을 그냥 사람대하듯이 문 밖으로 내던진 다는 것이었습니다.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주인공은 귀신이라 다시 들어갈 수 있었습니다. 다시 한번 생명을 얻기 위해</w:t>
            </w:r>
            <w:r>
              <w:rPr>
                <w:iCs/>
                <w:color w:val="000000" w:themeColor="text1"/>
                <w:sz w:val="22"/>
              </w:rPr>
              <w:t>……</w:t>
            </w:r>
            <w:r>
              <w:rPr>
                <w:rFonts w:hint="eastAsia"/>
                <w:iCs/>
                <w:color w:val="000000" w:themeColor="text1"/>
                <w:sz w:val="22"/>
              </w:rPr>
              <w:t>.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(베드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>
              <w:rPr>
                <w:rFonts w:hint="eastAsia"/>
                <w:b/>
                <w:iCs/>
                <w:color w:val="000000" w:themeColor="text1"/>
                <w:sz w:val="22"/>
              </w:rPr>
              <w:t>귀방부</w:t>
            </w:r>
            <w:proofErr w:type="spell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장관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에게 잡혔을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경우)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귀방부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장관은 매우 기뻐했습니다. 자신의 자리가 위험했지만 귀신을 잡았다는 것이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세계에  퍼지면서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귀방부에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필요성을 다시금 느끼게 해주는 것이다. 하지만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귀신은 눈에 보이지 않을 더러 대부분의 사람들은 그의 말을 믿어주지 않았습니다.</w:t>
            </w:r>
          </w:p>
          <w:p w:rsidR="00FC0F1F" w:rsidRDefault="003154FA" w:rsidP="000929B3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언제부턴가 주인공에게 신경을 안 써서 주인공은 몰래 도망갔습니다.</w:t>
            </w:r>
          </w:p>
          <w:p w:rsidR="002D339B" w:rsidRPr="003D3747" w:rsidRDefault="002D339B" w:rsidP="000929B3">
            <w:pPr>
              <w:rPr>
                <w:iCs/>
                <w:color w:val="000000" w:themeColor="text1"/>
                <w:sz w:val="22"/>
              </w:rPr>
            </w:pPr>
          </w:p>
          <w:p w:rsidR="003154FA" w:rsidRDefault="003154FA" w:rsidP="00774E31">
            <w:pPr>
              <w:ind w:firstLineChars="600" w:firstLine="1320"/>
              <w:rPr>
                <w:b/>
                <w:iCs/>
                <w:color w:val="FF0000"/>
                <w:sz w:val="22"/>
              </w:rPr>
            </w:pPr>
            <w:proofErr w:type="gramStart"/>
            <w:r>
              <w:rPr>
                <w:rFonts w:hint="eastAsia"/>
                <w:b/>
                <w:iCs/>
                <w:color w:val="FF0000"/>
                <w:sz w:val="22"/>
              </w:rPr>
              <w:lastRenderedPageBreak/>
              <w:t>[</w:t>
            </w:r>
            <w:r w:rsidR="00755621">
              <w:rPr>
                <w:rFonts w:hint="eastAsia"/>
                <w:b/>
                <w:iCs/>
                <w:color w:val="FF0000"/>
                <w:sz w:val="22"/>
              </w:rPr>
              <w:t xml:space="preserve"> Stage</w:t>
            </w:r>
            <w:proofErr w:type="gramEnd"/>
            <w:r>
              <w:rPr>
                <w:rFonts w:hint="eastAsia"/>
                <w:b/>
                <w:iCs/>
                <w:color w:val="FF0000"/>
                <w:sz w:val="22"/>
              </w:rPr>
              <w:t xml:space="preserve"> 3:지옥]</w:t>
            </w:r>
          </w:p>
          <w:p w:rsidR="00703B14" w:rsidRDefault="00755621" w:rsidP="003154FA">
            <w:pPr>
              <w:rPr>
                <w:b/>
                <w:iCs/>
                <w:color w:val="FF0000"/>
                <w:sz w:val="22"/>
              </w:rPr>
            </w:pPr>
            <w:r>
              <w:rPr>
                <w:b/>
                <w:iCs/>
                <w:color w:val="FF0000"/>
                <w:sz w:val="22"/>
              </w:rPr>
              <w:pict>
                <v:shape id="_x0000_i1027" type="#_x0000_t75" style="width:338.5pt;height:203.5pt">
                  <v:imagedata r:id="rId46" o:title=""/>
                </v:shape>
              </w:pict>
            </w:r>
          </w:p>
          <w:p w:rsidR="003154FA" w:rsidRDefault="003154FA" w:rsidP="003154FA">
            <w:pPr>
              <w:rPr>
                <w:b/>
                <w:iCs/>
                <w:color w:val="7030A0"/>
                <w:sz w:val="22"/>
              </w:rPr>
            </w:pPr>
            <w:r w:rsidRPr="00A45E15">
              <w:rPr>
                <w:rFonts w:hint="eastAsia"/>
                <w:b/>
                <w:iCs/>
                <w:color w:val="7030A0"/>
                <w:sz w:val="22"/>
              </w:rPr>
              <w:t>특징</w:t>
            </w:r>
            <w:proofErr w:type="gramStart"/>
            <w:r w:rsidRPr="00A45E15">
              <w:rPr>
                <w:rFonts w:hint="eastAsia"/>
                <w:b/>
                <w:iCs/>
                <w:color w:val="7030A0"/>
                <w:sz w:val="22"/>
              </w:rPr>
              <w:t>:악마들은</w:t>
            </w:r>
            <w:proofErr w:type="gramEnd"/>
            <w:r w:rsidRPr="00A45E15">
              <w:rPr>
                <w:rFonts w:hint="eastAsia"/>
                <w:b/>
                <w:iCs/>
                <w:color w:val="7030A0"/>
                <w:sz w:val="22"/>
              </w:rPr>
              <w:t xml:space="preserve"> 8%확률로 놀라지 않고 역으로 주인공을 놀라게 합니다.</w:t>
            </w:r>
          </w:p>
          <w:p w:rsidR="0095067C" w:rsidRDefault="003154FA" w:rsidP="003154FA">
            <w:pPr>
              <w:rPr>
                <w:b/>
                <w:iCs/>
                <w:color w:val="7030A0"/>
                <w:sz w:val="22"/>
              </w:rPr>
            </w:pPr>
            <w:r>
              <w:rPr>
                <w:rFonts w:hint="eastAsia"/>
                <w:b/>
                <w:iCs/>
                <w:color w:val="7030A0"/>
                <w:sz w:val="22"/>
              </w:rPr>
              <w:t>(주인공은 30의공포수치가 생깁니다.)</w:t>
            </w:r>
          </w:p>
          <w:p w:rsidR="0095067C" w:rsidRPr="0095067C" w:rsidRDefault="003D3747" w:rsidP="003154FA">
            <w:pPr>
              <w:rPr>
                <w:b/>
                <w:iCs/>
                <w:color w:val="7030A0"/>
                <w:sz w:val="22"/>
              </w:rPr>
            </w:pPr>
            <w:r>
              <w:rPr>
                <w:rFonts w:hint="eastAsia"/>
                <w:b/>
                <w:iCs/>
                <w:color w:val="7030A0"/>
                <w:sz w:val="22"/>
              </w:rPr>
              <w:t>(공포와 체력은 따로 계산 합니다.)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주인공은 지옥에 계속 있으면서 악마들을 어떻게 놀라게 할지 고민했다. 오랜 생각 뒤 주인공은 그냥 평범하게</w:t>
            </w:r>
          </w:p>
          <w:p w:rsidR="00565E78" w:rsidRDefault="003154FA" w:rsidP="000929B3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놀라게 하기로 했다. 지옥을 본 결과 그냥 현실이랑 다른 것이 없었기 때문입니다</w:t>
            </w:r>
            <w:r w:rsidR="00A6222B">
              <w:rPr>
                <w:rFonts w:hint="eastAsia"/>
                <w:iCs/>
                <w:color w:val="000000" w:themeColor="text1"/>
                <w:sz w:val="22"/>
              </w:rPr>
              <w:t>.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사탄의 일자리가 왜 없어지는지 알 수 있던 시간이었습니다.</w:t>
            </w:r>
          </w:p>
          <w:p w:rsidR="00565E78" w:rsidRPr="00565E78" w:rsidRDefault="00565E78" w:rsidP="000929B3">
            <w:pPr>
              <w:rPr>
                <w:iCs/>
                <w:color w:val="000000" w:themeColor="text1"/>
                <w:sz w:val="22"/>
              </w:rPr>
            </w:pPr>
          </w:p>
          <w:p w:rsidR="003D3747" w:rsidRDefault="003D3747" w:rsidP="003D3747">
            <w:pPr>
              <w:rPr>
                <w:b/>
                <w:iCs/>
                <w:color w:val="0070C0"/>
                <w:sz w:val="22"/>
              </w:rPr>
            </w:pPr>
            <w:r>
              <w:rPr>
                <w:rFonts w:hint="eastAsia"/>
                <w:b/>
                <w:iCs/>
                <w:color w:val="0070C0"/>
                <w:sz w:val="22"/>
              </w:rPr>
              <w:t>3</w:t>
            </w:r>
            <w:r w:rsidR="00755621">
              <w:rPr>
                <w:rFonts w:hint="eastAsia"/>
                <w:b/>
                <w:iCs/>
                <w:color w:val="0070C0"/>
                <w:sz w:val="22"/>
              </w:rPr>
              <w:t xml:space="preserve"> Stage</w:t>
            </w:r>
            <w:r>
              <w:rPr>
                <w:rFonts w:hint="eastAsia"/>
                <w:b/>
                <w:iCs/>
                <w:color w:val="0070C0"/>
                <w:sz w:val="22"/>
              </w:rPr>
              <w:t>(지옥)</w:t>
            </w:r>
            <w:proofErr w:type="gramStart"/>
            <w:r>
              <w:rPr>
                <w:rFonts w:hint="eastAsia"/>
                <w:b/>
                <w:iCs/>
                <w:color w:val="0070C0"/>
                <w:sz w:val="22"/>
              </w:rPr>
              <w:t>:</w:t>
            </w:r>
            <w:proofErr w:type="spellStart"/>
            <w:r>
              <w:rPr>
                <w:rFonts w:hint="eastAsia"/>
                <w:b/>
                <w:iCs/>
                <w:color w:val="0070C0"/>
                <w:sz w:val="22"/>
              </w:rPr>
              <w:t>케르베로스</w:t>
            </w:r>
            <w:proofErr w:type="spellEnd"/>
            <w:proofErr w:type="gramEnd"/>
            <w:r>
              <w:rPr>
                <w:rFonts w:hint="eastAsia"/>
                <w:b/>
                <w:iCs/>
                <w:color w:val="0070C0"/>
                <w:sz w:val="22"/>
              </w:rPr>
              <w:t xml:space="preserve"> </w:t>
            </w:r>
          </w:p>
          <w:p w:rsidR="003D3747" w:rsidRDefault="003D3747" w:rsidP="003D3747">
            <w:pPr>
              <w:rPr>
                <w:b/>
                <w:iCs/>
                <w:color w:val="0070C0"/>
                <w:sz w:val="22"/>
              </w:rPr>
            </w:pPr>
            <w:r>
              <w:rPr>
                <w:b/>
                <w:iCs/>
                <w:noProof/>
                <w:color w:val="0070C0"/>
                <w:sz w:val="22"/>
              </w:rPr>
              <w:drawing>
                <wp:inline distT="0" distB="0" distL="0" distR="0" wp14:anchorId="5642E432" wp14:editId="5F393511">
                  <wp:extent cx="2890298" cy="2133600"/>
                  <wp:effectExtent l="0" t="0" r="5715" b="0"/>
                  <wp:docPr id="7" name="그림 7" descr="케르베로스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케르베로스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770" cy="2146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iCs/>
                <w:color w:val="0070C0"/>
                <w:sz w:val="22"/>
              </w:rPr>
              <w:t xml:space="preserve">     </w:t>
            </w:r>
          </w:p>
          <w:p w:rsidR="003D3747" w:rsidRDefault="003D3747" w:rsidP="003D3747">
            <w:pPr>
              <w:rPr>
                <w:b/>
                <w:iCs/>
                <w:color w:val="0070C0"/>
                <w:sz w:val="22"/>
              </w:rPr>
            </w:pPr>
            <w:r>
              <w:rPr>
                <w:rFonts w:hint="eastAsia"/>
                <w:b/>
                <w:iCs/>
                <w:color w:val="0070C0"/>
                <w:sz w:val="22"/>
              </w:rPr>
              <w:t xml:space="preserve">멍! 멍! </w:t>
            </w:r>
          </w:p>
          <w:p w:rsidR="003D3747" w:rsidRPr="00774E31" w:rsidRDefault="00774E31" w:rsidP="000929B3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출처:</w:t>
            </w:r>
            <w:r w:rsidR="003D3747"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="003D3747">
              <w:rPr>
                <w:rFonts w:hint="eastAsia"/>
                <w:iCs/>
                <w:color w:val="000000" w:themeColor="text1"/>
                <w:sz w:val="22"/>
              </w:rPr>
              <w:t>가브릴드롭아웃</w:t>
            </w:r>
            <w:proofErr w:type="spellEnd"/>
            <w:r w:rsidR="003D3747"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</w:p>
          <w:tbl>
            <w:tblPr>
              <w:tblStyle w:val="a6"/>
              <w:tblW w:w="11506" w:type="dxa"/>
              <w:tblLook w:val="04A0" w:firstRow="1" w:lastRow="0" w:firstColumn="1" w:lastColumn="0" w:noHBand="0" w:noVBand="1"/>
            </w:tblPr>
            <w:tblGrid>
              <w:gridCol w:w="3876"/>
              <w:gridCol w:w="7630"/>
            </w:tblGrid>
            <w:tr w:rsidR="007A65CC" w:rsidRPr="008914D7" w:rsidTr="008A53A6">
              <w:tc>
                <w:tcPr>
                  <w:tcW w:w="3851" w:type="dxa"/>
                  <w:shd w:val="clear" w:color="auto" w:fill="365F91" w:themeFill="accent1" w:themeFillShade="BF"/>
                </w:tcPr>
                <w:p w:rsidR="007A65CC" w:rsidRPr="008A53A6" w:rsidRDefault="007A65CC" w:rsidP="00AF18E8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악마들(지도의 번호 순서입니다.)</w:t>
                  </w:r>
                </w:p>
              </w:tc>
              <w:tc>
                <w:tcPr>
                  <w:tcW w:w="7655" w:type="dxa"/>
                  <w:shd w:val="clear" w:color="auto" w:fill="365F91" w:themeFill="accent1" w:themeFillShade="BF"/>
                </w:tcPr>
                <w:p w:rsidR="007A65CC" w:rsidRPr="008A53A6" w:rsidRDefault="007A65CC" w:rsidP="00AF18E8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특징</w:t>
                  </w:r>
                </w:p>
              </w:tc>
            </w:tr>
            <w:tr w:rsidR="000929B3" w:rsidRPr="00911C42" w:rsidTr="006133E3">
              <w:trPr>
                <w:trHeight w:val="825"/>
              </w:trPr>
              <w:tc>
                <w:tcPr>
                  <w:tcW w:w="3851" w:type="dxa"/>
                </w:tcPr>
                <w:p w:rsidR="000929B3" w:rsidRPr="00911C42" w:rsidRDefault="000929B3" w:rsidP="00866296">
                  <w:pPr>
                    <w:rPr>
                      <w:sz w:val="22"/>
                    </w:rPr>
                  </w:pPr>
                  <w:r w:rsidRPr="00911C42">
                    <w:rPr>
                      <w:rFonts w:hint="eastAsia"/>
                      <w:sz w:val="22"/>
                    </w:rPr>
                    <w:t>주인공과 계약을 한 악마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벨페고르</w:t>
                  </w:r>
                  <w:proofErr w:type="spellEnd"/>
                </w:p>
                <w:p w:rsidR="000929B3" w:rsidRDefault="003D3747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30B5C463" wp14:editId="483BE36E">
                        <wp:extent cx="1447800" cy="1930402"/>
                        <wp:effectExtent l="0" t="0" r="0" b="0"/>
                        <wp:docPr id="24" name="그림 24" descr="cd1f47faa90e854dee2914afd693ab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2" descr="cd1f47faa90e854dee2914afd693ab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67906" cy="1957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5A6C80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 w:rsidRPr="005A6C80">
                    <w:rPr>
                      <w:rFonts w:hint="eastAsia"/>
                      <w:sz w:val="22"/>
                    </w:rPr>
                    <w:t>헬테이커</w:t>
                  </w:r>
                  <w:proofErr w:type="spellEnd"/>
                  <w:proofErr w:type="gramEnd"/>
                </w:p>
              </w:tc>
              <w:tc>
                <w:tcPr>
                  <w:tcW w:w="7655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주인공을 속인 나쁜 </w:t>
                  </w:r>
                  <w:r w:rsidR="0095067C">
                    <w:rPr>
                      <w:rFonts w:hint="eastAsia"/>
                      <w:sz w:val="22"/>
                    </w:rPr>
                    <w:t>악마</w:t>
                  </w:r>
                  <w:r>
                    <w:rPr>
                      <w:rFonts w:hint="eastAsia"/>
                      <w:sz w:val="22"/>
                    </w:rPr>
                    <w:t>입니다.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주인공은 </w:t>
                  </w:r>
                  <w:proofErr w:type="spellStart"/>
                  <w:r w:rsidR="00734745">
                    <w:rPr>
                      <w:rFonts w:hint="eastAsia"/>
                      <w:sz w:val="22"/>
                    </w:rPr>
                    <w:t>벨페고르</w:t>
                  </w:r>
                  <w:r>
                    <w:rPr>
                      <w:rFonts w:hint="eastAsia"/>
                      <w:sz w:val="22"/>
                    </w:rPr>
                    <w:t>를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공격할 때 40%확률로 공포를 피합니다.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아 공격을 피해도 반격은 들어올 수 있으니 조심하세요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주인공은 분노에 이성을 잃어 아무 공격이나 랜덤으로 씁니다.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Pr="00911C42" w:rsidRDefault="000929B3" w:rsidP="00866296">
                  <w:pPr>
                    <w:rPr>
                      <w:sz w:val="22"/>
                    </w:rPr>
                  </w:pPr>
                  <w:r>
                    <w:rPr>
                      <w:sz w:val="22"/>
                    </w:rPr>
                    <w:t>“</w:t>
                  </w:r>
                  <w:r>
                    <w:rPr>
                      <w:rFonts w:hint="eastAsia"/>
                      <w:sz w:val="22"/>
                    </w:rPr>
                    <w:t xml:space="preserve">그걸 믿었구나 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ㅋ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이런 악마를 믿으면 되겠니?</w:t>
                  </w:r>
                  <w:r>
                    <w:rPr>
                      <w:sz w:val="22"/>
                    </w:rPr>
                    <w:t>”</w:t>
                  </w:r>
                </w:p>
              </w:tc>
            </w:tr>
            <w:tr w:rsidR="000929B3" w:rsidTr="00E71921">
              <w:tc>
                <w:tcPr>
                  <w:tcW w:w="3851" w:type="dxa"/>
                </w:tcPr>
                <w:p w:rsidR="000929B3" w:rsidRPr="009571A5" w:rsidRDefault="000929B3" w:rsidP="00866296">
                  <w:pPr>
                    <w:rPr>
                      <w:sz w:val="22"/>
                    </w:rPr>
                  </w:pPr>
                  <w:r w:rsidRPr="009571A5">
                    <w:rPr>
                      <w:rFonts w:hint="eastAsia"/>
                      <w:sz w:val="22"/>
                    </w:rPr>
                    <w:lastRenderedPageBreak/>
                    <w:t xml:space="preserve">마법 쓰는 평범한 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고양이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noProof/>
                      <w:sz w:val="22"/>
                    </w:rPr>
                    <w:drawing>
                      <wp:inline distT="0" distB="0" distL="0" distR="0" wp14:anchorId="3C90C828" wp14:editId="195B6E2A">
                        <wp:extent cx="1591298" cy="939800"/>
                        <wp:effectExtent l="0" t="0" r="9525" b="0"/>
                        <wp:docPr id="12" name="그림 12" descr="C:\Users\ROG\AppData\Local\Microsoft\Windows\INetCache\Content.Word\냥냥 펀치 진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 descr="C:\Users\ROG\AppData\Local\Microsoft\Windows\INetCache\Content.Word\냥냥 펀치 진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03205" cy="9468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r w:rsidR="000929B3" w:rsidRPr="00330332">
                    <w:rPr>
                      <w:sz w:val="22"/>
                    </w:rPr>
                    <w:t>League</w:t>
                  </w:r>
                  <w:proofErr w:type="gramEnd"/>
                  <w:r w:rsidR="000929B3" w:rsidRPr="00330332">
                    <w:rPr>
                      <w:sz w:val="22"/>
                    </w:rPr>
                    <w:t xml:space="preserve"> of Legend</w:t>
                  </w:r>
                  <w:r w:rsidR="000929B3" w:rsidRPr="00330332">
                    <w:rPr>
                      <w:rFonts w:hint="eastAsia"/>
                      <w:sz w:val="22"/>
                    </w:rPr>
                    <w:t>s</w:t>
                  </w:r>
                </w:p>
              </w:tc>
              <w:tc>
                <w:tcPr>
                  <w:tcW w:w="7655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proofErr w:type="gramStart"/>
                  <w:r>
                    <w:rPr>
                      <w:rFonts w:hint="eastAsia"/>
                      <w:sz w:val="22"/>
                    </w:rPr>
                    <w:t>눈에  넣어도</w:t>
                  </w:r>
                  <w:proofErr w:type="gramEnd"/>
                  <w:r>
                    <w:rPr>
                      <w:rFonts w:hint="eastAsia"/>
                      <w:sz w:val="22"/>
                    </w:rPr>
                    <w:t xml:space="preserve"> 아프지 않을 귀여운 고양이 입니다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다만 고양이는 놀라게 하면 고양이는 위험을 느끼고 마법을 씁니다.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고양이에게는 다정하게 다가가 주세요.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Pr="0057092E" w:rsidRDefault="000929B3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 w:rsidRPr="0057092E">
                    <w:rPr>
                      <w:sz w:val="22"/>
                    </w:rPr>
                    <w:t>“</w:t>
                  </w:r>
                  <w:r>
                    <w:rPr>
                      <w:rFonts w:hint="eastAsia"/>
                      <w:sz w:val="22"/>
                    </w:rPr>
                    <w:t xml:space="preserve">야옹 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미야용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야옹</w:t>
                  </w:r>
                  <w:r w:rsidR="00D3205A">
                    <w:rPr>
                      <w:rFonts w:hint="eastAsia"/>
                      <w:sz w:val="22"/>
                    </w:rPr>
                    <w:t xml:space="preserve">(주먹으로 자신의 </w:t>
                  </w:r>
                  <w:r w:rsidR="00734745">
                    <w:rPr>
                      <w:rFonts w:hint="eastAsia"/>
                      <w:sz w:val="22"/>
                    </w:rPr>
                    <w:t>이미지를</w:t>
                  </w:r>
                  <w:r w:rsidR="00D3205A">
                    <w:rPr>
                      <w:rFonts w:hint="eastAsia"/>
                      <w:sz w:val="22"/>
                    </w:rPr>
                    <w:t xml:space="preserve"> 찢어버렸다.</w:t>
                  </w:r>
                  <w:r>
                    <w:rPr>
                      <w:rFonts w:hint="eastAsia"/>
                      <w:sz w:val="22"/>
                    </w:rPr>
                    <w:t>)</w:t>
                  </w:r>
                  <w:r w:rsidRPr="0057092E">
                    <w:rPr>
                      <w:sz w:val="22"/>
                    </w:rPr>
                    <w:t>”</w:t>
                  </w:r>
                </w:p>
              </w:tc>
            </w:tr>
            <w:tr w:rsidR="000929B3" w:rsidRPr="00022373" w:rsidTr="00E71921">
              <w:trPr>
                <w:trHeight w:val="683"/>
              </w:trPr>
              <w:tc>
                <w:tcPr>
                  <w:tcW w:w="3851" w:type="dxa"/>
                </w:tcPr>
                <w:p w:rsidR="000929B3" w:rsidRPr="009571A5" w:rsidRDefault="000929B3" w:rsidP="00866296">
                  <w:pPr>
                    <w:rPr>
                      <w:sz w:val="22"/>
                    </w:rPr>
                  </w:pPr>
                  <w:r w:rsidRPr="009571A5">
                    <w:rPr>
                      <w:rFonts w:hint="eastAsia"/>
                      <w:sz w:val="22"/>
                    </w:rPr>
                    <w:t>듣기만 해도 끔직한 지옥의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발 냄새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639E0D9C" wp14:editId="417CF708">
                        <wp:extent cx="1847850" cy="1366325"/>
                        <wp:effectExtent l="0" t="0" r="0" b="5715"/>
                        <wp:docPr id="91" name="그림 91" descr="발냄새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8" descr="발냄새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79848" cy="13899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r w:rsidR="000929B3" w:rsidRPr="005A6C80">
                    <w:rPr>
                      <w:rFonts w:hint="eastAsia"/>
                      <w:sz w:val="22"/>
                    </w:rPr>
                    <w:t>짱구는</w:t>
                  </w:r>
                  <w:proofErr w:type="gramEnd"/>
                  <w:r w:rsidR="000929B3" w:rsidRPr="005A6C80">
                    <w:rPr>
                      <w:rFonts w:hint="eastAsia"/>
                      <w:sz w:val="22"/>
                    </w:rPr>
                    <w:t xml:space="preserve"> </w:t>
                  </w:r>
                  <w:proofErr w:type="spellStart"/>
                  <w:r w:rsidR="000929B3" w:rsidRPr="005A6C80">
                    <w:rPr>
                      <w:rFonts w:hint="eastAsia"/>
                      <w:sz w:val="22"/>
                    </w:rPr>
                    <w:t>못말려</w:t>
                  </w:r>
                  <w:proofErr w:type="spellEnd"/>
                </w:p>
              </w:tc>
              <w:tc>
                <w:tcPr>
                  <w:tcW w:w="7655" w:type="dxa"/>
                </w:tcPr>
                <w:p w:rsidR="000929B3" w:rsidRPr="0002237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 w:rsidRPr="00022373">
                    <w:rPr>
                      <w:rFonts w:eastAsiaTheme="minorHAnsi" w:hint="eastAsia"/>
                      <w:sz w:val="22"/>
                    </w:rPr>
                    <w:t xml:space="preserve">일명 </w:t>
                  </w:r>
                  <w:r w:rsidRPr="00022373">
                    <w:rPr>
                      <w:rFonts w:eastAsiaTheme="minorHAnsi"/>
                      <w:sz w:val="22"/>
                    </w:rPr>
                    <w:t>“</w:t>
                  </w:r>
                  <w:r w:rsidRPr="00022373">
                    <w:rPr>
                      <w:rFonts w:eastAsiaTheme="minorHAnsi" w:hint="eastAsia"/>
                      <w:sz w:val="22"/>
                    </w:rPr>
                    <w:t>지옥의 발 냄새입니다</w:t>
                  </w:r>
                  <w:r w:rsidRPr="00022373">
                    <w:rPr>
                      <w:rFonts w:eastAsiaTheme="minorHAnsi"/>
                      <w:sz w:val="22"/>
                    </w:rPr>
                    <w:t>”</w:t>
                  </w:r>
                </w:p>
                <w:p w:rsidR="000929B3" w:rsidRPr="0002237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 w:rsidRPr="00022373">
                    <w:rPr>
                      <w:rFonts w:eastAsiaTheme="minorHAnsi" w:hint="eastAsia"/>
                      <w:sz w:val="22"/>
                    </w:rPr>
                    <w:t xml:space="preserve">발 냄새는 형체가 없어 물리적으로 놀라게 하면 </w:t>
                  </w:r>
                </w:p>
                <w:p w:rsidR="000929B3" w:rsidRPr="0002237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 w:rsidRPr="00022373">
                    <w:rPr>
                      <w:rFonts w:eastAsiaTheme="minorHAnsi" w:hint="eastAsia"/>
                      <w:sz w:val="22"/>
                    </w:rPr>
                    <w:t xml:space="preserve">발 냄새는 놀라지만 주인공은 냄새에 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 w:rsidRPr="00022373">
                    <w:rPr>
                      <w:rFonts w:eastAsiaTheme="minorHAnsi" w:hint="eastAsia"/>
                      <w:sz w:val="22"/>
                    </w:rPr>
                    <w:t>더 놀라 주인공은 공포10을 얻습니다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</w:p>
                <w:p w:rsidR="000929B3" w:rsidRPr="0002237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/>
                      <w:sz w:val="22"/>
                    </w:rPr>
                    <w:t>“</w:t>
                  </w:r>
                  <w:proofErr w:type="spellStart"/>
                  <w:r w:rsidR="00D3205A">
                    <w:rPr>
                      <w:rFonts w:eastAsiaTheme="minorHAnsi" w:hint="eastAsia"/>
                      <w:sz w:val="22"/>
                    </w:rPr>
                    <w:t>푸쉬이</w:t>
                  </w:r>
                  <w:r>
                    <w:rPr>
                      <w:rFonts w:eastAsiaTheme="minorHAnsi" w:hint="eastAsia"/>
                      <w:sz w:val="22"/>
                    </w:rPr>
                    <w:t>이이익</w:t>
                  </w:r>
                  <w:proofErr w:type="spellEnd"/>
                  <w:r>
                    <w:rPr>
                      <w:rFonts w:eastAsiaTheme="minorHAnsi" w:hint="eastAsia"/>
                      <w:sz w:val="22"/>
                    </w:rPr>
                    <w:t>(발 냄새는 말 대신 냄새로 대화를 시도합니다)</w:t>
                  </w:r>
                  <w:r>
                    <w:rPr>
                      <w:rFonts w:eastAsiaTheme="minorHAnsi"/>
                      <w:sz w:val="22"/>
                    </w:rPr>
                    <w:t>”</w:t>
                  </w:r>
                </w:p>
              </w:tc>
            </w:tr>
            <w:tr w:rsidR="000929B3" w:rsidRPr="00022373" w:rsidTr="00E71921">
              <w:trPr>
                <w:trHeight w:val="1034"/>
              </w:trPr>
              <w:tc>
                <w:tcPr>
                  <w:tcW w:w="3851" w:type="dxa"/>
                </w:tcPr>
                <w:p w:rsidR="000929B3" w:rsidRPr="009571A5" w:rsidRDefault="000929B3" w:rsidP="00866296">
                  <w:pPr>
                    <w:rPr>
                      <w:sz w:val="22"/>
                    </w:rPr>
                  </w:pPr>
                  <w:r w:rsidRPr="009571A5">
                    <w:rPr>
                      <w:rFonts w:hint="eastAsia"/>
                      <w:sz w:val="22"/>
                    </w:rPr>
                    <w:t>없으면 섭섭한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서큐버스</w:t>
                  </w:r>
                  <w:proofErr w:type="spellEnd"/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721DD42E" wp14:editId="7D61E696">
                        <wp:extent cx="1270000" cy="1996610"/>
                        <wp:effectExtent l="0" t="0" r="6350" b="3810"/>
                        <wp:docPr id="90" name="그림 90" descr="서큐버스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9" descr="서큐버스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91236" cy="2029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 w:rsidRPr="00954680">
                    <w:rPr>
                      <w:rFonts w:hint="eastAsia"/>
                      <w:sz w:val="22"/>
                    </w:rPr>
                    <w:t>소울</w:t>
                  </w:r>
                  <w:proofErr w:type="spellEnd"/>
                  <w:proofErr w:type="gramEnd"/>
                  <w:r w:rsidR="000929B3" w:rsidRPr="00954680">
                    <w:rPr>
                      <w:rFonts w:hint="eastAsia"/>
                      <w:sz w:val="22"/>
                    </w:rPr>
                    <w:t xml:space="preserve"> </w:t>
                  </w:r>
                  <w:proofErr w:type="spellStart"/>
                  <w:r w:rsidR="000929B3" w:rsidRPr="00954680">
                    <w:rPr>
                      <w:rFonts w:hint="eastAsia"/>
                      <w:sz w:val="22"/>
                    </w:rPr>
                    <w:t>워커</w:t>
                  </w:r>
                  <w:proofErr w:type="spellEnd"/>
                </w:p>
              </w:tc>
              <w:tc>
                <w:tcPr>
                  <w:tcW w:w="7655" w:type="dxa"/>
                </w:tcPr>
                <w:p w:rsidR="000929B3" w:rsidRPr="0002237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 w:rsidRPr="00022373">
                    <w:rPr>
                      <w:rFonts w:eastAsiaTheme="minorHAnsi" w:hint="eastAsia"/>
                      <w:sz w:val="22"/>
                    </w:rPr>
                    <w:t xml:space="preserve">역시 지옥에는 </w:t>
                  </w:r>
                  <w:proofErr w:type="spellStart"/>
                  <w:r w:rsidRPr="00022373">
                    <w:rPr>
                      <w:rFonts w:eastAsiaTheme="minorHAnsi" w:hint="eastAsia"/>
                      <w:sz w:val="22"/>
                    </w:rPr>
                    <w:t>서큐버스가</w:t>
                  </w:r>
                  <w:proofErr w:type="spellEnd"/>
                  <w:r w:rsidRPr="00022373">
                    <w:rPr>
                      <w:rFonts w:eastAsiaTheme="minorHAnsi" w:hint="eastAsia"/>
                      <w:sz w:val="22"/>
                    </w:rPr>
                    <w:t xml:space="preserve"> 빠지면 섭섭하죠!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 xml:space="preserve">주인공이 </w:t>
                  </w:r>
                  <w:proofErr w:type="spellStart"/>
                  <w:r>
                    <w:rPr>
                      <w:rFonts w:eastAsiaTheme="minorHAnsi" w:hint="eastAsia"/>
                      <w:sz w:val="22"/>
                    </w:rPr>
                    <w:t>서큐버스를</w:t>
                  </w:r>
                  <w:proofErr w:type="spellEnd"/>
                  <w:r>
                    <w:rPr>
                      <w:rFonts w:eastAsiaTheme="minorHAnsi" w:hint="eastAsia"/>
                      <w:sz w:val="22"/>
                    </w:rPr>
                    <w:t xml:space="preserve"> 만날 때 마다 호감도가 15식 올라갑니다.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>(호감도 10당 주인공의 공포 1이 줄어듭니다)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 w:rsidRPr="00022373">
                    <w:rPr>
                      <w:rFonts w:eastAsiaTheme="minorHAnsi" w:hint="eastAsia"/>
                      <w:sz w:val="22"/>
                    </w:rPr>
                    <w:t xml:space="preserve">호감도가 100이되면 </w:t>
                  </w:r>
                  <w:proofErr w:type="spellStart"/>
                  <w:r w:rsidRPr="00022373">
                    <w:rPr>
                      <w:rFonts w:eastAsiaTheme="minorHAnsi" w:hint="eastAsia"/>
                      <w:sz w:val="22"/>
                    </w:rPr>
                    <w:t>해피엔딩이</w:t>
                  </w:r>
                  <w:proofErr w:type="spellEnd"/>
                  <w:r w:rsidRPr="00022373">
                    <w:rPr>
                      <w:rFonts w:eastAsiaTheme="minorHAnsi" w:hint="eastAsia"/>
                      <w:sz w:val="22"/>
                    </w:rPr>
                    <w:t xml:space="preserve"> 됩니다.</w:t>
                  </w:r>
                </w:p>
                <w:p w:rsidR="000929B3" w:rsidRPr="0002237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>(</w:t>
                  </w:r>
                  <w:proofErr w:type="spellStart"/>
                  <w:r>
                    <w:rPr>
                      <w:rFonts w:eastAsiaTheme="minorHAnsi" w:hint="eastAsia"/>
                      <w:sz w:val="22"/>
                    </w:rPr>
                    <w:t>호감도는</w:t>
                  </w:r>
                  <w:proofErr w:type="spellEnd"/>
                  <w:r>
                    <w:rPr>
                      <w:rFonts w:eastAsiaTheme="minorHAnsi" w:hint="eastAsia"/>
                      <w:sz w:val="22"/>
                    </w:rPr>
                    <w:t xml:space="preserve"> </w:t>
                  </w:r>
                  <w:proofErr w:type="spellStart"/>
                  <w:r>
                    <w:rPr>
                      <w:rFonts w:eastAsiaTheme="minorHAnsi" w:hint="eastAsia"/>
                      <w:sz w:val="22"/>
                    </w:rPr>
                    <w:t>서큐버스와</w:t>
                  </w:r>
                  <w:proofErr w:type="spellEnd"/>
                  <w:r>
                    <w:rPr>
                      <w:rFonts w:eastAsiaTheme="minorHAnsi" w:hint="eastAsia"/>
                      <w:sz w:val="22"/>
                    </w:rPr>
                    <w:t xml:space="preserve"> 상호작용 할 때만 발동합니다.)</w:t>
                  </w:r>
                </w:p>
                <w:p w:rsidR="000929B3" w:rsidRPr="00557535" w:rsidRDefault="000929B3" w:rsidP="00866296">
                  <w:pPr>
                    <w:rPr>
                      <w:rFonts w:eastAsiaTheme="minorHAnsi"/>
                      <w:sz w:val="22"/>
                    </w:rPr>
                  </w:pPr>
                </w:p>
                <w:p w:rsidR="0095067C" w:rsidRDefault="000929B3" w:rsidP="00866296">
                  <w:pPr>
                    <w:rPr>
                      <w:rFonts w:eastAsiaTheme="minorHAnsi" w:cs="Arial"/>
                      <w:color w:val="373A3C"/>
                      <w:sz w:val="22"/>
                    </w:rPr>
                  </w:pPr>
                  <w:r w:rsidRPr="00022373">
                    <w:rPr>
                      <w:rFonts w:eastAsiaTheme="minorHAnsi" w:cs="Arial"/>
                      <w:color w:val="373A3C"/>
                      <w:sz w:val="22"/>
                    </w:rPr>
                    <w:t>"</w:t>
                  </w:r>
                  <w:proofErr w:type="spellStart"/>
                  <w:r w:rsidRPr="00022373">
                    <w:rPr>
                      <w:rFonts w:eastAsiaTheme="minorHAnsi" w:cs="Arial" w:hint="eastAsia"/>
                      <w:color w:val="373A3C"/>
                      <w:sz w:val="22"/>
                    </w:rPr>
                    <w:t>서큐버스</w:t>
                  </w:r>
                  <w:r w:rsidRPr="00022373">
                    <w:rPr>
                      <w:rFonts w:eastAsiaTheme="minorHAnsi" w:cs="Arial"/>
                      <w:color w:val="373A3C"/>
                      <w:sz w:val="22"/>
                    </w:rPr>
                    <w:t>를</w:t>
                  </w:r>
                  <w:proofErr w:type="spellEnd"/>
                  <w:r w:rsidRPr="00022373">
                    <w:rPr>
                      <w:rFonts w:eastAsiaTheme="minorHAnsi" w:cs="Arial"/>
                      <w:color w:val="373A3C"/>
                      <w:sz w:val="22"/>
                    </w:rPr>
                    <w:t xml:space="preserve"> 꼬시려면, 뭐가 필요한지 잘 알고 계시겠죠</w:t>
                  </w:r>
                  <w:proofErr w:type="gramStart"/>
                  <w:r w:rsidR="0095067C">
                    <w:rPr>
                      <w:rFonts w:eastAsiaTheme="minorHAnsi" w:cs="Arial"/>
                      <w:color w:val="373A3C"/>
                      <w:sz w:val="22"/>
                    </w:rPr>
                    <w:t>?</w:t>
                  </w:r>
                  <w:r w:rsidR="0095067C" w:rsidRPr="00022373">
                    <w:rPr>
                      <w:rFonts w:eastAsiaTheme="minorHAnsi" w:cs="Arial"/>
                      <w:color w:val="373A3C"/>
                      <w:sz w:val="22"/>
                    </w:rPr>
                    <w:t>(</w:t>
                  </w:r>
                  <w:proofErr w:type="gramEnd"/>
                  <w:r w:rsidR="0095067C" w:rsidRPr="00022373">
                    <w:rPr>
                      <w:rFonts w:eastAsiaTheme="minorHAnsi" w:cs="Arial"/>
                      <w:color w:val="373A3C"/>
                      <w:sz w:val="22"/>
                    </w:rPr>
                    <w:t>웃음)</w:t>
                  </w:r>
                  <w:r w:rsidR="0095067C">
                    <w:rPr>
                      <w:rFonts w:eastAsiaTheme="minorHAnsi" w:cs="Arial"/>
                      <w:color w:val="373A3C"/>
                      <w:sz w:val="22"/>
                    </w:rPr>
                    <w:t>"</w:t>
                  </w:r>
                </w:p>
                <w:p w:rsidR="000929B3" w:rsidRPr="00022373" w:rsidRDefault="000929B3" w:rsidP="00866296">
                  <w:pPr>
                    <w:rPr>
                      <w:rFonts w:eastAsiaTheme="minorHAnsi"/>
                      <w:sz w:val="22"/>
                    </w:rPr>
                  </w:pPr>
                </w:p>
              </w:tc>
            </w:tr>
            <w:tr w:rsidR="000929B3" w:rsidRPr="005F2E4A" w:rsidTr="00E71921">
              <w:trPr>
                <w:trHeight w:val="1687"/>
              </w:trPr>
              <w:tc>
                <w:tcPr>
                  <w:tcW w:w="3851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날개 달린 악마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아스모데우스</w:t>
                  </w:r>
                  <w:proofErr w:type="spellEnd"/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2FD80EB1" wp14:editId="0EB85C11">
                        <wp:extent cx="2169868" cy="1219200"/>
                        <wp:effectExtent l="0" t="0" r="1905" b="0"/>
                        <wp:docPr id="38" name="그림 38" descr="소악마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소악마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2505" cy="12263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 w:rsidRPr="008C42E6">
                    <w:rPr>
                      <w:rFonts w:hint="eastAsia"/>
                      <w:sz w:val="22"/>
                    </w:rPr>
                    <w:t>알바</w:t>
                  </w:r>
                  <w:proofErr w:type="spellEnd"/>
                  <w:proofErr w:type="gramEnd"/>
                  <w:r w:rsidR="000929B3" w:rsidRPr="008C42E6">
                    <w:rPr>
                      <w:rFonts w:hint="eastAsia"/>
                      <w:sz w:val="22"/>
                    </w:rPr>
                    <w:t xml:space="preserve"> 뛰는 마왕님</w:t>
                  </w:r>
                </w:p>
              </w:tc>
              <w:tc>
                <w:tcPr>
                  <w:tcW w:w="7655" w:type="dxa"/>
                </w:tcPr>
                <w:p w:rsidR="000929B3" w:rsidRPr="005F2E4A" w:rsidRDefault="000929B3" w:rsidP="00866296">
                  <w:pPr>
                    <w:rPr>
                      <w:sz w:val="22"/>
                    </w:rPr>
                  </w:pPr>
                  <w:r w:rsidRPr="005F2E4A">
                    <w:rPr>
                      <w:rFonts w:hint="eastAsia"/>
                      <w:sz w:val="22"/>
                    </w:rPr>
                    <w:t xml:space="preserve">자그마치 날수 있는 악마 입니다. </w:t>
                  </w:r>
                </w:p>
                <w:p w:rsidR="000929B3" w:rsidRDefault="00A6222B" w:rsidP="00866296">
                  <w:pPr>
                    <w:rPr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sz w:val="22"/>
                    </w:rPr>
                    <w:t>아스모데우스</w:t>
                  </w:r>
                  <w:r w:rsidR="000929B3" w:rsidRPr="005F2E4A">
                    <w:rPr>
                      <w:rFonts w:hint="eastAsia"/>
                      <w:sz w:val="22"/>
                    </w:rPr>
                    <w:t>는</w:t>
                  </w:r>
                  <w:proofErr w:type="spellEnd"/>
                  <w:r w:rsidR="000929B3" w:rsidRPr="005F2E4A">
                    <w:rPr>
                      <w:rFonts w:hint="eastAsia"/>
                      <w:sz w:val="22"/>
                    </w:rPr>
                    <w:t xml:space="preserve"> 날개가 있어 간지가 납니다.</w:t>
                  </w:r>
                </w:p>
                <w:p w:rsidR="00A6222B" w:rsidRPr="005F2E4A" w:rsidRDefault="00A6222B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5F2E4A">
                    <w:rPr>
                      <w:rFonts w:hint="eastAsia"/>
                      <w:sz w:val="22"/>
                    </w:rPr>
                    <w:t>하늘에서 있는 시간에는 주인공은 공격을 할 수 없습니다</w:t>
                  </w:r>
                  <w:r>
                    <w:rPr>
                      <w:rFonts w:hint="eastAsia"/>
                      <w:sz w:val="22"/>
                    </w:rPr>
                    <w:t>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60초 동안 땅에 있고 10초동안 하늘을 날아 다닙니다.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(하늘을 나는 동안 공포 5가 줄어 듭니다.)</w:t>
                  </w:r>
                </w:p>
                <w:p w:rsidR="00663F1D" w:rsidRPr="008C42E6" w:rsidRDefault="00663F1D" w:rsidP="00866296">
                  <w:pPr>
                    <w:rPr>
                      <w:sz w:val="22"/>
                    </w:rPr>
                  </w:pPr>
                </w:p>
                <w:p w:rsidR="000929B3" w:rsidRPr="005F2E4A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sz w:val="22"/>
                    </w:rPr>
                    <w:t>“</w:t>
                  </w:r>
                  <w:r>
                    <w:rPr>
                      <w:rFonts w:hint="eastAsia"/>
                      <w:sz w:val="22"/>
                    </w:rPr>
                    <w:t xml:space="preserve">날개가 좋아 보인다고 아니 이것 때문에 항상 </w:t>
                  </w:r>
                  <w:r w:rsidR="00663F1D">
                    <w:rPr>
                      <w:rFonts w:hint="eastAsia"/>
                      <w:sz w:val="22"/>
                    </w:rPr>
                    <w:t>심부름은</w:t>
                  </w:r>
                  <w:r>
                    <w:rPr>
                      <w:rFonts w:hint="eastAsia"/>
                      <w:sz w:val="22"/>
                    </w:rPr>
                    <w:t xml:space="preserve"> 나였지</w:t>
                  </w:r>
                  <w:proofErr w:type="gramStart"/>
                  <w:r>
                    <w:rPr>
                      <w:sz w:val="22"/>
                    </w:rPr>
                    <w:t>…</w:t>
                  </w:r>
                  <w:r>
                    <w:rPr>
                      <w:rFonts w:hint="eastAsia"/>
                      <w:sz w:val="22"/>
                    </w:rPr>
                    <w:t>..</w:t>
                  </w:r>
                  <w:proofErr w:type="gramEnd"/>
                  <w:r>
                    <w:rPr>
                      <w:sz w:val="22"/>
                    </w:rPr>
                    <w:t>”</w:t>
                  </w:r>
                </w:p>
              </w:tc>
            </w:tr>
            <w:tr w:rsidR="000929B3" w:rsidTr="00E71921">
              <w:trPr>
                <w:trHeight w:val="825"/>
              </w:trPr>
              <w:tc>
                <w:tcPr>
                  <w:tcW w:w="3851" w:type="dxa"/>
                </w:tcPr>
                <w:p w:rsidR="000929B3" w:rsidRPr="00506FB1" w:rsidRDefault="000929B3" w:rsidP="00866296">
                  <w:pPr>
                    <w:rPr>
                      <w:sz w:val="22"/>
                    </w:rPr>
                  </w:pPr>
                  <w:r w:rsidRPr="00506FB1">
                    <w:rPr>
                      <w:rFonts w:hint="eastAsia"/>
                      <w:sz w:val="22"/>
                    </w:rPr>
                    <w:t>이름만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마왕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51B0C1C1" wp14:editId="0505F131">
                        <wp:extent cx="2164375" cy="1212850"/>
                        <wp:effectExtent l="0" t="0" r="7620" b="6350"/>
                        <wp:docPr id="89" name="그림 89" descr="다운로드 (4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0" descr="다운로드 (4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1314" cy="12335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r w:rsidR="000929B3" w:rsidRPr="008C42E6">
                    <w:rPr>
                      <w:rFonts w:hint="eastAsia"/>
                      <w:sz w:val="22"/>
                    </w:rPr>
                    <w:t>오버로드</w:t>
                  </w:r>
                  <w:proofErr w:type="gramEnd"/>
                </w:p>
              </w:tc>
              <w:tc>
                <w:tcPr>
                  <w:tcW w:w="7655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 w:rsidRPr="005F2E4A">
                    <w:rPr>
                      <w:rFonts w:hint="eastAsia"/>
                      <w:sz w:val="22"/>
                    </w:rPr>
                    <w:t>결론부터 말하면 마왕이 아닙니다.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약하고 작고 귀여운 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소악마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입니다.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5F2E4A">
                    <w:rPr>
                      <w:rFonts w:hint="eastAsia"/>
                      <w:sz w:val="22"/>
                    </w:rPr>
                    <w:t xml:space="preserve">잘 놀라지만 </w:t>
                  </w:r>
                  <w:proofErr w:type="spellStart"/>
                  <w:r w:rsidRPr="005F2E4A">
                    <w:rPr>
                      <w:rFonts w:hint="eastAsia"/>
                      <w:sz w:val="22"/>
                    </w:rPr>
                    <w:t>소악마는</w:t>
                  </w:r>
                  <w:proofErr w:type="spellEnd"/>
                  <w:r w:rsidRPr="005F2E4A">
                    <w:rPr>
                      <w:rFonts w:hint="eastAsia"/>
                      <w:sz w:val="22"/>
                    </w:rPr>
                    <w:t xml:space="preserve"> 장난이 심해 </w:t>
                  </w:r>
                </w:p>
                <w:p w:rsidR="000929B3" w:rsidRPr="005F2E4A" w:rsidRDefault="000929B3" w:rsidP="00866296">
                  <w:pPr>
                    <w:rPr>
                      <w:sz w:val="22"/>
                    </w:rPr>
                  </w:pPr>
                  <w:r w:rsidRPr="005F2E4A">
                    <w:rPr>
                      <w:rFonts w:hint="eastAsia"/>
                      <w:sz w:val="22"/>
                    </w:rPr>
                    <w:t>주인공을 역으로 더 잘 놀라게 합니다.</w:t>
                  </w:r>
                </w:p>
                <w:p w:rsidR="000929B3" w:rsidRPr="005F2E4A" w:rsidRDefault="000929B3" w:rsidP="00866296">
                  <w:pPr>
                    <w:rPr>
                      <w:sz w:val="22"/>
                    </w:rPr>
                  </w:pPr>
                  <w:r w:rsidRPr="005F2E4A">
                    <w:rPr>
                      <w:rFonts w:hint="eastAsia"/>
                      <w:sz w:val="22"/>
                    </w:rPr>
                    <w:t>(주인공의 공포수치 5-&gt;10증가</w:t>
                  </w:r>
                  <w:proofErr w:type="gramStart"/>
                  <w:r w:rsidRPr="005F2E4A">
                    <w:rPr>
                      <w:rFonts w:hint="eastAsia"/>
                      <w:sz w:val="22"/>
                    </w:rPr>
                    <w:t>,확률</w:t>
                  </w:r>
                  <w:proofErr w:type="gramEnd"/>
                  <w:r w:rsidRPr="005F2E4A">
                    <w:rPr>
                      <w:rFonts w:hint="eastAsia"/>
                      <w:sz w:val="22"/>
                    </w:rPr>
                    <w:t xml:space="preserve"> 15로 증가)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 w:rsidRPr="005F2E4A">
                    <w:rPr>
                      <w:rFonts w:hint="eastAsia"/>
                      <w:sz w:val="22"/>
                    </w:rPr>
                    <w:t xml:space="preserve">(소 악마의 놀라게 할 시 </w:t>
                  </w:r>
                  <w:r w:rsidR="00663F1D">
                    <w:rPr>
                      <w:rFonts w:hint="eastAsia"/>
                      <w:sz w:val="22"/>
                    </w:rPr>
                    <w:t xml:space="preserve">공포 </w:t>
                  </w:r>
                  <w:r w:rsidRPr="005F2E4A">
                    <w:rPr>
                      <w:rFonts w:hint="eastAsia"/>
                      <w:sz w:val="22"/>
                    </w:rPr>
                    <w:t>5추가)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sz w:val="22"/>
                    </w:rPr>
                    <w:t>“</w:t>
                  </w:r>
                  <w:r w:rsidR="00663F1D">
                    <w:rPr>
                      <w:rFonts w:hint="eastAsia"/>
                      <w:sz w:val="22"/>
                    </w:rPr>
                    <w:t>히히 또 한 명 놀라게 했다.</w:t>
                  </w:r>
                  <w:r>
                    <w:rPr>
                      <w:sz w:val="22"/>
                    </w:rPr>
                    <w:t>”</w:t>
                  </w:r>
                </w:p>
              </w:tc>
            </w:tr>
            <w:tr w:rsidR="00E71921" w:rsidRPr="001A0557" w:rsidTr="008A53A6">
              <w:tc>
                <w:tcPr>
                  <w:tcW w:w="3851" w:type="dxa"/>
                  <w:shd w:val="clear" w:color="auto" w:fill="365F91" w:themeFill="accent1" w:themeFillShade="BF"/>
                </w:tcPr>
                <w:p w:rsidR="00E71921" w:rsidRPr="008A53A6" w:rsidRDefault="00E71921" w:rsidP="00E71921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lastRenderedPageBreak/>
                    <w:t>공포 걸기(</w:t>
                  </w:r>
                  <w:proofErr w:type="gramStart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3 </w:t>
                  </w:r>
                  <w:r w:rsidR="00755621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Stage</w:t>
                  </w:r>
                  <w:proofErr w:type="gramEnd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)</w:t>
                  </w:r>
                </w:p>
              </w:tc>
              <w:tc>
                <w:tcPr>
                  <w:tcW w:w="7521" w:type="dxa"/>
                  <w:shd w:val="clear" w:color="auto" w:fill="365F91" w:themeFill="accent1" w:themeFillShade="BF"/>
                </w:tcPr>
                <w:p w:rsidR="00E71921" w:rsidRPr="008A53A6" w:rsidRDefault="00E71921" w:rsidP="006133E3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공포 수치</w:t>
                  </w:r>
                  <w:proofErr w:type="gramStart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,설명</w:t>
                  </w:r>
                  <w:proofErr w:type="gramEnd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(</w:t>
                  </w:r>
                  <w:r w:rsidR="00755621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Stage</w:t>
                  </w: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3에서 만 사용되는 공포를 거는 방법입니다.)</w:t>
                  </w:r>
                </w:p>
              </w:tc>
            </w:tr>
            <w:tr w:rsidR="000929B3" w:rsidRPr="000B77EA" w:rsidTr="00E71921">
              <w:trPr>
                <w:trHeight w:val="825"/>
              </w:trPr>
              <w:tc>
                <w:tcPr>
                  <w:tcW w:w="3851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쓰다듬기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72D95FF0" wp14:editId="18427286">
                        <wp:extent cx="1981200" cy="1240857"/>
                        <wp:effectExtent l="0" t="0" r="0" b="0"/>
                        <wp:docPr id="88" name="그림 88" descr="쓰다듬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1" descr="쓰다듬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93163" cy="1248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r w:rsidR="000929B3" w:rsidRPr="008C42E6">
                    <w:rPr>
                      <w:rFonts w:hint="eastAsia"/>
                      <w:sz w:val="22"/>
                    </w:rPr>
                    <w:t>오버로드</w:t>
                  </w:r>
                  <w:proofErr w:type="gramEnd"/>
                </w:p>
              </w:tc>
              <w:tc>
                <w:tcPr>
                  <w:tcW w:w="7521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악마가 자신보다 나약한 존재에게 쓰다듬을 당하는 것은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정말 치욕스러운 일입니다. 공포 5를 받으며 치욕스러워서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반격을 쓰지 못합니다.</w:t>
                  </w:r>
                </w:p>
                <w:p w:rsidR="000929B3" w:rsidRPr="000B77EA" w:rsidRDefault="000929B3" w:rsidP="00A6222B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(발</w:t>
                  </w:r>
                  <w:r w:rsidR="00DE0844">
                    <w:rPr>
                      <w:rFonts w:hint="eastAsia"/>
                      <w:color w:val="000000" w:themeColor="text1"/>
                      <w:sz w:val="22"/>
                    </w:rPr>
                    <w:t xml:space="preserve"> 냄새 에게는 효과가 없습니다.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)</w:t>
                  </w:r>
                </w:p>
              </w:tc>
            </w:tr>
            <w:tr w:rsidR="000929B3" w:rsidRPr="00B95662" w:rsidTr="00E71921">
              <w:trPr>
                <w:trHeight w:val="2553"/>
              </w:trPr>
              <w:tc>
                <w:tcPr>
                  <w:tcW w:w="3851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소문 퍼트리기</w:t>
                  </w:r>
                </w:p>
                <w:p w:rsidR="000929B3" w:rsidRPr="00F332DC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48304D94" wp14:editId="001D0AE0">
                        <wp:extent cx="1492250" cy="1590104"/>
                        <wp:effectExtent l="0" t="0" r="0" b="0"/>
                        <wp:docPr id="87" name="그림 87" descr="2008012367005_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2" descr="2008012367005_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03823" cy="160243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521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소문은 점점 커지는 법이죠</w:t>
                  </w:r>
                </w:p>
                <w:p w:rsidR="00663F1D" w:rsidRDefault="00663F1D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주인공은</w:t>
                  </w:r>
                  <w:r w:rsidR="00663F1D">
                    <w:rPr>
                      <w:rFonts w:hint="eastAsia"/>
                      <w:color w:val="000000" w:themeColor="text1"/>
                      <w:sz w:val="22"/>
                    </w:rPr>
                    <w:t xml:space="preserve"> NPC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에 대한 이상한 소문을 퍼트립니다.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소문을 들은</w:t>
                  </w:r>
                  <w:r w:rsidR="00663F1D">
                    <w:rPr>
                      <w:rFonts w:hint="eastAsia"/>
                      <w:color w:val="000000" w:themeColor="text1"/>
                      <w:sz w:val="22"/>
                    </w:rPr>
                    <w:t xml:space="preserve"> NPC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는 다른 악마들의 압박감에 공포를 느낍니다.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(공포 5증가)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color w:val="000000" w:themeColor="text1"/>
                      <w:sz w:val="22"/>
                    </w:rPr>
                    <w:t>서큐버스에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대해서는 좋은 소문을 퍼트립니다.</w:t>
                  </w:r>
                </w:p>
                <w:p w:rsidR="000929B3" w:rsidRPr="00B95662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(호감도 25 증가)</w:t>
                  </w:r>
                </w:p>
              </w:tc>
            </w:tr>
            <w:tr w:rsidR="000929B3" w:rsidRPr="002C7FC4" w:rsidTr="00E71921">
              <w:trPr>
                <w:trHeight w:val="978"/>
              </w:trPr>
              <w:tc>
                <w:tcPr>
                  <w:tcW w:w="3851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물건 훔치기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7536DA43" wp14:editId="54602098">
                        <wp:extent cx="1822450" cy="1024419"/>
                        <wp:effectExtent l="0" t="0" r="6350" b="4445"/>
                        <wp:docPr id="86" name="그림 86" descr="hq7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3" descr="hq7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34838" cy="10313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EF4995" w:rsidRDefault="00774E3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>이</w:t>
                  </w:r>
                  <w:proofErr w:type="gramEnd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 xml:space="preserve"> 멋진 세계에 축복을</w:t>
                  </w:r>
                </w:p>
              </w:tc>
              <w:tc>
                <w:tcPr>
                  <w:tcW w:w="7521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중요한 물건 사라진 것 만큼 짜증 나는 것 도 없죠</w:t>
                  </w:r>
                </w:p>
                <w:p w:rsidR="00663F1D" w:rsidRDefault="00663F1D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주인공은 물건을 훔쳐서 대상이 공포를 느끼게 합니다.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물건을 가져가면 30초후에 공포 10이 추가적으로 증가 합니다.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60초가 넘으면 2식 추가 적으로 공포가 증가 합니다.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하지만 악마들이 예민해서 주인공을 찾을 확률이 높아 집니다.</w:t>
                  </w:r>
                </w:p>
                <w:p w:rsidR="000929B3" w:rsidRPr="002C7FC4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</w:t>
                  </w:r>
                  <w:r w:rsidR="00663F1D">
                    <w:rPr>
                      <w:rFonts w:hint="eastAsia"/>
                      <w:color w:val="000000" w:themeColor="text1"/>
                      <w:sz w:val="22"/>
                    </w:rPr>
                    <w:t xml:space="preserve">주인공을 역으로 놀라게 할 확률 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>8%-&gt;20%</w:t>
                  </w:r>
                  <w:proofErr w:type="gramStart"/>
                  <w:r w:rsidR="00A6222B">
                    <w:rPr>
                      <w:rFonts w:hint="eastAsia"/>
                      <w:color w:val="000000" w:themeColor="text1"/>
                      <w:sz w:val="22"/>
                    </w:rPr>
                    <w:t>,무한지속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) </w:t>
                  </w:r>
                </w:p>
              </w:tc>
            </w:tr>
            <w:tr w:rsidR="000929B3" w:rsidRPr="000B77EA" w:rsidTr="00E71921">
              <w:trPr>
                <w:trHeight w:val="400"/>
              </w:trPr>
              <w:tc>
                <w:tcPr>
                  <w:tcW w:w="3851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웃음 총 쏘기</w:t>
                  </w:r>
                </w:p>
                <w:p w:rsidR="00734745" w:rsidRDefault="000929B3" w:rsidP="00866296">
                  <w:pPr>
                    <w:rPr>
                      <w:iCs/>
                      <w:noProof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06CF50CC" wp14:editId="5A5B52F6">
                        <wp:extent cx="1921391" cy="1282700"/>
                        <wp:effectExtent l="0" t="0" r="3175" b="0"/>
                        <wp:docPr id="37" name="그림 37" descr="C:\Users\ROG\AppData\Local\Microsoft\Windows\INetCache\Content.Word\저격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 descr="C:\Users\ROG\AppData\Local\Microsoft\Windows\INetCache\Content.Word\저격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23897" cy="12843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Default="000929B3" w:rsidP="00866296">
                  <w:pPr>
                    <w:rPr>
                      <w:iCs/>
                      <w:noProof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t>조준 중</w:t>
                  </w:r>
                </w:p>
                <w:p w:rsidR="00734745" w:rsidRDefault="000929B3" w:rsidP="00866296">
                  <w:pPr>
                    <w:rPr>
                      <w:iCs/>
                      <w:noProof/>
                      <w:color w:val="000000" w:themeColor="text1"/>
                      <w:sz w:val="22"/>
                    </w:rPr>
                  </w:pPr>
                  <w:r>
                    <w:rPr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7C8A91B0" wp14:editId="6B040379">
                        <wp:extent cx="1942699" cy="1098550"/>
                        <wp:effectExtent l="0" t="0" r="635" b="6350"/>
                        <wp:docPr id="85" name="그림 85" descr="wwahahahah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4" descr="wwahahahah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62231" cy="11095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Default="000929B3" w:rsidP="00866296">
                  <w:pPr>
                    <w:rPr>
                      <w:iCs/>
                      <w:noProof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t>발사 후</w:t>
                  </w:r>
                </w:p>
                <w:p w:rsidR="000929B3" w:rsidRPr="000B77EA" w:rsidRDefault="00774E3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출처:</w:t>
                  </w:r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proofErr w:type="spellStart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>가브리엘</w:t>
                  </w:r>
                  <w:proofErr w:type="spellEnd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proofErr w:type="spellStart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>드롭</w:t>
                  </w:r>
                  <w:proofErr w:type="spellEnd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 xml:space="preserve"> 아웃</w:t>
                  </w:r>
                </w:p>
              </w:tc>
              <w:tc>
                <w:tcPr>
                  <w:tcW w:w="7521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웃음 총에 맞은 사람은 3분동안 웃음이 멈추지 않게 됩니다.</w:t>
                  </w:r>
                </w:p>
                <w:p w:rsidR="00663F1D" w:rsidRDefault="00663F1D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A6222B" w:rsidRDefault="00A6222B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이 총에 맞으면 </w:t>
                  </w:r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 xml:space="preserve">3분동안 무슨 짓을 해도 반격을 </w:t>
                  </w:r>
                </w:p>
                <w:p w:rsidR="00A6222B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할 수 없습니다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.여러분의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에임에 달려 있습니다.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목표가 보이면 에임을 머리에 대고 쏘세요!</w:t>
                  </w:r>
                </w:p>
                <w:p w:rsidR="00A6222B" w:rsidRDefault="00A6222B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못 맞출 경우 해당 악마는 공포 2를 주고 그 악마는 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20초 동안 경계에 들어갑니다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A6222B" w:rsidRDefault="000929B3" w:rsidP="00734745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경계태세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:주인공이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무슨 공격을 </w:t>
                  </w:r>
                  <w:r w:rsidR="00734745">
                    <w:rPr>
                      <w:rFonts w:hint="eastAsia"/>
                      <w:color w:val="000000" w:themeColor="text1"/>
                      <w:sz w:val="22"/>
                    </w:rPr>
                    <w:t>하던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악마는 </w:t>
                  </w:r>
                  <w:r w:rsidR="00A6222B">
                    <w:rPr>
                      <w:rFonts w:hint="eastAsia"/>
                      <w:color w:val="000000" w:themeColor="text1"/>
                      <w:sz w:val="22"/>
                    </w:rPr>
                    <w:t>30초동안</w:t>
                  </w:r>
                </w:p>
                <w:p w:rsidR="000929B3" w:rsidRPr="000B77EA" w:rsidRDefault="000929B3" w:rsidP="00A6222B">
                  <w:pPr>
                    <w:ind w:firstLineChars="400" w:firstLine="880"/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무조건 반격합니다.</w:t>
                  </w:r>
                </w:p>
              </w:tc>
            </w:tr>
            <w:tr w:rsidR="000929B3" w:rsidRPr="0038759B" w:rsidTr="00E71921">
              <w:trPr>
                <w:trHeight w:val="1123"/>
              </w:trPr>
              <w:tc>
                <w:tcPr>
                  <w:tcW w:w="3851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지옥 불구덩이에 밀어 넣기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14062070" wp14:editId="4A171652">
                        <wp:extent cx="2316683" cy="958850"/>
                        <wp:effectExtent l="0" t="0" r="7620" b="0"/>
                        <wp:docPr id="84" name="그림 84" descr="20140907064959_90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5" descr="20140907064959_90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20270" cy="9603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0B77EA" w:rsidRDefault="00774E31" w:rsidP="00774E31">
                  <w:pPr>
                    <w:ind w:firstLineChars="50" w:firstLine="110"/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:</w:t>
                  </w:r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>스파르타</w:t>
                  </w:r>
                  <w:proofErr w:type="gramEnd"/>
                </w:p>
              </w:tc>
              <w:tc>
                <w:tcPr>
                  <w:tcW w:w="7521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불 구덩이에 밀어 넣습니다. 불구덩이 에 밀어 넣으면 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해당 NPC는 불에 타게 돼서 죽을 것 같다는 공포를 느끼게 됩니다.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(공포 30을 받습니다)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같은 NPC를 두 번 구덩이에 넣으면 악마는 죽고 상위 악마가</w:t>
                  </w:r>
                </w:p>
                <w:p w:rsidR="000929B3" w:rsidRPr="0038759B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주인공을 재판을 해서 사형을 합니다.</w:t>
                  </w:r>
                </w:p>
              </w:tc>
            </w:tr>
            <w:tr w:rsidR="000929B3" w:rsidRPr="000B77EA" w:rsidTr="00E71921">
              <w:trPr>
                <w:trHeight w:val="527"/>
              </w:trPr>
              <w:tc>
                <w:tcPr>
                  <w:tcW w:w="3851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lastRenderedPageBreak/>
                    <w:t>보이는 악마의 주문 영창</w:t>
                  </w:r>
                  <w:r w:rsidR="00663F1D"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하기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72C01304" wp14:editId="4DA66861">
                        <wp:extent cx="1894014" cy="838200"/>
                        <wp:effectExtent l="0" t="0" r="0" b="0"/>
                        <wp:docPr id="11" name="그림 11" descr="C:\Users\ROG\AppData\Local\Microsoft\Windows\INetCache\Content.Word\마법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ROG\AppData\Local\Microsoft\Windows\INetCache\Content.Word\마법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13122" cy="84665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3A31E0" w:rsidRDefault="00774E31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:</w:t>
                  </w:r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>해리포터</w:t>
                  </w:r>
                  <w:proofErr w:type="gramEnd"/>
                </w:p>
              </w:tc>
              <w:tc>
                <w:tcPr>
                  <w:tcW w:w="7521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악마의 책을 몰래 봐서 영창 하나를 랜덤으로 외웁니다.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고양이에게 악마의 주문을 영창</w:t>
                  </w:r>
                  <w:r w:rsidR="00663F1D"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하면 </w:t>
                  </w:r>
                </w:p>
                <w:p w:rsidR="000929B3" w:rsidRPr="00F84177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(50%확률로 고양이가 받아내고 주인공을 공격합니다)</w:t>
                  </w:r>
                </w:p>
                <w:p w:rsidR="000929B3" w:rsidRPr="00B91E41" w:rsidRDefault="000929B3" w:rsidP="00B91E41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영창은 총 4개가 있습니다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확률은 25%로 전부 같습니다)</w:t>
                  </w:r>
                </w:p>
                <w:tbl>
                  <w:tblPr>
                    <w:tblStyle w:val="a6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3645"/>
                    <w:gridCol w:w="3645"/>
                  </w:tblGrid>
                  <w:tr w:rsidR="00B91E41" w:rsidTr="00B91E41">
                    <w:tc>
                      <w:tcPr>
                        <w:tcW w:w="3645" w:type="dxa"/>
                      </w:tcPr>
                      <w:p w:rsidR="00B91E41" w:rsidRDefault="00B91E4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로코모토르</w:t>
                        </w:r>
                        <w:proofErr w:type="spellEnd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로르티스</w:t>
                        </w:r>
                        <w:proofErr w:type="spellEnd"/>
                      </w:p>
                      <w:p w:rsidR="00B91E41" w:rsidRDefault="0075562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iCs/>
                            <w:color w:val="000000" w:themeColor="text1"/>
                            <w:sz w:val="22"/>
                          </w:rPr>
                          <w:pict>
                            <v:shape id="_x0000_i1028" type="#_x0000_t75" style="width:61.5pt;height:61.5pt">
                              <v:imagedata r:id="rId61" o:title=""/>
                            </v:shape>
                          </w:pict>
                        </w:r>
                      </w:p>
                      <w:p w:rsidR="00774E31" w:rsidRDefault="00774E3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출처</w:t>
                        </w:r>
                        <w:proofErr w:type="gram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:</w:t>
                        </w:r>
                        <w:proofErr w:type="spell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google</w:t>
                        </w:r>
                        <w:proofErr w:type="spellEnd"/>
                        <w:proofErr w:type="gramEnd"/>
                      </w:p>
                    </w:tc>
                    <w:tc>
                      <w:tcPr>
                        <w:tcW w:w="3645" w:type="dxa"/>
                      </w:tcPr>
                      <w:p w:rsidR="00B91E41" w:rsidRDefault="00B91E41" w:rsidP="00B91E41">
                        <w:pPr>
                          <w:ind w:left="2200" w:hangingChars="1000" w:hanging="2200"/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발을 묶어 공포를 줍니다.</w:t>
                        </w:r>
                      </w:p>
                      <w:p w:rsidR="00B91E41" w:rsidRDefault="00B91E41" w:rsidP="00B91E41">
                        <w:pPr>
                          <w:ind w:left="2200" w:hangingChars="1000" w:hanging="2200"/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(공포 5</w:t>
                        </w:r>
                        <w:proofErr w:type="gram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,발을</w:t>
                        </w:r>
                        <w:proofErr w:type="gramEnd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 묶은 대상은 </w:t>
                        </w:r>
                      </w:p>
                      <w:p w:rsidR="00B91E41" w:rsidRDefault="00B91E41" w:rsidP="00B91E41">
                        <w:pPr>
                          <w:ind w:left="2200" w:hangingChars="1000" w:hanging="2200"/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20초동안 주인공에게 </w:t>
                        </w:r>
                      </w:p>
                      <w:p w:rsidR="00B91E41" w:rsidRPr="00B91E41" w:rsidRDefault="00B91E41" w:rsidP="00B91E41">
                        <w:pPr>
                          <w:ind w:left="2200" w:hangingChars="1000" w:hanging="2200"/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공포를 걸 수 없습니다.)</w:t>
                        </w:r>
                      </w:p>
                    </w:tc>
                  </w:tr>
                  <w:tr w:rsidR="00B91E41" w:rsidTr="00B91E41">
                    <w:tc>
                      <w:tcPr>
                        <w:tcW w:w="3645" w:type="dxa"/>
                      </w:tcPr>
                      <w:p w:rsidR="00B91E41" w:rsidRDefault="00B91E4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세르핀</w:t>
                        </w:r>
                        <w:proofErr w:type="spellEnd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소르시아</w:t>
                        </w:r>
                        <w:proofErr w:type="spellEnd"/>
                      </w:p>
                      <w:p w:rsidR="00B91E41" w:rsidRDefault="0075562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iCs/>
                            <w:color w:val="000000" w:themeColor="text1"/>
                            <w:sz w:val="22"/>
                          </w:rPr>
                          <w:pict>
                            <v:shape id="_x0000_i1029" type="#_x0000_t75" style="width:70.5pt;height:53pt">
                              <v:imagedata r:id="rId62" o:title=""/>
                            </v:shape>
                          </w:pict>
                        </w:r>
                      </w:p>
                      <w:p w:rsidR="00774E31" w:rsidRDefault="00774E3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출처</w:t>
                        </w:r>
                        <w:proofErr w:type="gram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:</w:t>
                        </w:r>
                        <w:proofErr w:type="spell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쿠툴루</w:t>
                        </w:r>
                        <w:proofErr w:type="spellEnd"/>
                        <w:proofErr w:type="gramEnd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 신화</w:t>
                        </w:r>
                      </w:p>
                    </w:tc>
                    <w:tc>
                      <w:tcPr>
                        <w:tcW w:w="3645" w:type="dxa"/>
                      </w:tcPr>
                      <w:p w:rsidR="00B91E41" w:rsidRDefault="00B91E41" w:rsidP="00B91E41">
                        <w:pPr>
                          <w:ind w:left="4620" w:hangingChars="2100" w:hanging="4620"/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괴물을 소환 합니다.</w:t>
                        </w:r>
                      </w:p>
                      <w:p w:rsidR="00B91E41" w:rsidRDefault="00B91E41" w:rsidP="00B91E41">
                        <w:pPr>
                          <w:ind w:left="4620" w:hangingChars="2100" w:hanging="4620"/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(공포15, 20%확률로 </w:t>
                        </w:r>
                      </w:p>
                      <w:p w:rsidR="00B91E41" w:rsidRDefault="00B91E41" w:rsidP="00B91E41">
                        <w:pPr>
                          <w:ind w:left="4620" w:hangingChars="2100" w:hanging="4620"/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무작위 악마 1명에게 </w:t>
                        </w:r>
                      </w:p>
                      <w:p w:rsidR="00B91E41" w:rsidRPr="00B91E41" w:rsidRDefault="00B91E41" w:rsidP="00B91E41">
                        <w:pPr>
                          <w:ind w:left="4620" w:hangingChars="2100" w:hanging="4620"/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공포 5를 줍니다.)</w:t>
                        </w:r>
                      </w:p>
                    </w:tc>
                  </w:tr>
                  <w:tr w:rsidR="00B91E41" w:rsidTr="00B91E41">
                    <w:tc>
                      <w:tcPr>
                        <w:tcW w:w="3645" w:type="dxa"/>
                      </w:tcPr>
                      <w:p w:rsidR="00B91E41" w:rsidRDefault="00B91E41" w:rsidP="00B91E41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스페시리얼스</w:t>
                        </w:r>
                        <w:proofErr w:type="spellEnd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리펠리오</w:t>
                        </w:r>
                        <w:proofErr w:type="spellEnd"/>
                      </w:p>
                      <w:p w:rsidR="00B91E41" w:rsidRDefault="00B91E41" w:rsidP="00B91E41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noProof/>
                            <w:color w:val="000000" w:themeColor="text1"/>
                            <w:sz w:val="22"/>
                          </w:rPr>
                          <w:drawing>
                            <wp:inline distT="0" distB="0" distL="0" distR="0" wp14:anchorId="03FF28AF" wp14:editId="6EC87413">
                              <wp:extent cx="806450" cy="806450"/>
                              <wp:effectExtent l="0" t="0" r="0" b="0"/>
                              <wp:docPr id="55" name="그림 55" descr="C:\Users\ROG\AppData\Local\Microsoft\Windows\INetCache\Content.Word\.아무일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 descr="C:\Users\ROG\AppData\Local\Microsoft\Windows\INetCache\Content.Word\.아무일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3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06450" cy="806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74E31" w:rsidRDefault="00774E31" w:rsidP="00B91E41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출처</w:t>
                        </w:r>
                        <w:proofErr w:type="gram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:원피스</w:t>
                        </w:r>
                        <w:proofErr w:type="gramEnd"/>
                      </w:p>
                    </w:tc>
                    <w:tc>
                      <w:tcPr>
                        <w:tcW w:w="3645" w:type="dxa"/>
                      </w:tcPr>
                      <w:p w:rsidR="00B91E41" w:rsidRDefault="00B91E41" w:rsidP="00B91E41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아무 일도 일어나지 않습니다.</w:t>
                        </w:r>
                      </w:p>
                      <w:p w:rsidR="00B91E41" w:rsidRDefault="00B91E41" w:rsidP="00B91E41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(공포 0)</w:t>
                        </w:r>
                      </w:p>
                      <w:p w:rsidR="00B91E41" w:rsidRPr="00B91E41" w:rsidRDefault="00B91E4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</w:p>
                    </w:tc>
                  </w:tr>
                  <w:tr w:rsidR="00B91E41" w:rsidTr="00B91E41">
                    <w:tc>
                      <w:tcPr>
                        <w:tcW w:w="3645" w:type="dxa"/>
                      </w:tcPr>
                      <w:p w:rsidR="00B91E41" w:rsidRDefault="00B91E4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proofErr w:type="spell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제미니오</w:t>
                        </w:r>
                        <w:proofErr w:type="spellEnd"/>
                      </w:p>
                      <w:p w:rsidR="00B91E41" w:rsidRDefault="00B91E4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noProof/>
                            <w:color w:val="000000" w:themeColor="text1"/>
                            <w:sz w:val="22"/>
                          </w:rPr>
                          <w:drawing>
                            <wp:inline distT="0" distB="0" distL="0" distR="0" wp14:anchorId="1B19E714" wp14:editId="4BC2AC94">
                              <wp:extent cx="483476" cy="584200"/>
                              <wp:effectExtent l="0" t="0" r="0" b="6350"/>
                              <wp:docPr id="50" name="그림 50" descr="C:\Users\ROG\AppData\Local\Microsoft\Windows\INetCache\Content.Word\.콩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 descr="C:\Users\ROG\AppData\Local\Microsoft\Windows\INetCache\Content.Word\.콩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4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3476" cy="5842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hint="eastAsia"/>
                            <w:iCs/>
                            <w:noProof/>
                            <w:color w:val="000000" w:themeColor="text1"/>
                            <w:sz w:val="22"/>
                          </w:rPr>
                          <w:drawing>
                            <wp:inline distT="0" distB="0" distL="0" distR="0" wp14:anchorId="06637A18" wp14:editId="314F9368">
                              <wp:extent cx="483476" cy="584200"/>
                              <wp:effectExtent l="0" t="0" r="0" b="6350"/>
                              <wp:docPr id="52" name="그림 52" descr="C:\Users\ROG\AppData\Local\Microsoft\Windows\INetCache\Content.Word\.콩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" descr="C:\Users\ROG\AppData\Local\Microsoft\Windows\INetCache\Content.Word\.콩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4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83476" cy="5842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74E31" w:rsidRDefault="00774E3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출처</w:t>
                        </w:r>
                        <w:proofErr w:type="gramStart"/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:홍진호</w:t>
                        </w:r>
                        <w:proofErr w:type="gramEnd"/>
                      </w:p>
                    </w:tc>
                    <w:tc>
                      <w:tcPr>
                        <w:tcW w:w="3645" w:type="dxa"/>
                      </w:tcPr>
                      <w:p w:rsidR="00B91E41" w:rsidRDefault="00B91E41" w:rsidP="00866296">
                        <w:pPr>
                          <w:rPr>
                            <w:iCs/>
                            <w:color w:val="000000" w:themeColor="text1"/>
                            <w:sz w:val="22"/>
                          </w:rPr>
                        </w:pP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대상이 2명이 되며 </w:t>
                        </w:r>
                        <w:r w:rsidRPr="0095067C"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>주인공이</w:t>
                        </w:r>
                        <w:r>
                          <w:rPr>
                            <w:rFonts w:hint="eastAsia"/>
                            <w:iCs/>
                            <w:color w:val="000000" w:themeColor="text1"/>
                            <w:sz w:val="22"/>
                          </w:rPr>
                          <w:t xml:space="preserve"> 공포를 받습니다(공포 15)</w:t>
                        </w:r>
                      </w:p>
                    </w:tc>
                  </w:tr>
                </w:tbl>
                <w:p w:rsidR="00B91E41" w:rsidRPr="000B77EA" w:rsidRDefault="00B91E41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</w:tc>
            </w:tr>
          </w:tbl>
          <w:p w:rsid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  <w:r>
              <w:rPr>
                <w:rFonts w:hint="eastAsia"/>
                <w:b/>
                <w:iCs/>
                <w:color w:val="000000" w:themeColor="text1"/>
                <w:sz w:val="22"/>
              </w:rPr>
              <w:t>(3</w:t>
            </w:r>
            <w:r w:rsidR="00755621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Stage</w:t>
            </w:r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>클리어</w:t>
            </w:r>
            <w:proofErr w:type="spellEnd"/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조건</w:t>
            </w:r>
            <w:proofErr w:type="gramStart"/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>:</w:t>
            </w:r>
            <w:proofErr w:type="spellStart"/>
            <w:r w:rsidR="0095067C">
              <w:rPr>
                <w:rFonts w:hint="eastAsia"/>
                <w:b/>
                <w:iCs/>
                <w:color w:val="000000" w:themeColor="text1"/>
                <w:sz w:val="22"/>
              </w:rPr>
              <w:t>벨페고르와</w:t>
            </w:r>
            <w:proofErr w:type="spellEnd"/>
            <w:proofErr w:type="gramEnd"/>
            <w:r w:rsidR="0095067C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친한 악마들의 악마자격 지우기</w:t>
            </w:r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>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주인공이 놀라게 한 악마들은 악마자격을 잃고 더 이상 악하게 굴 필요도 없는 그냥 영혼이 돼버렸다.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주인공은 다시 환생하는 법을 물었고 악마였던 영혼은 짜증난다는 듯이 천사들에게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물어보라고 했습니다. 주인공은 어쩔 수 없이 지옥에서 천당으로 갔습니다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</w:p>
          <w:p w:rsid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</w:t>
            </w:r>
            <w:proofErr w:type="spellStart"/>
            <w:r>
              <w:rPr>
                <w:rFonts w:hint="eastAsia"/>
                <w:b/>
                <w:iCs/>
                <w:color w:val="000000" w:themeColor="text1"/>
                <w:sz w:val="22"/>
              </w:rPr>
              <w:t>해피</w:t>
            </w:r>
            <w:proofErr w:type="spell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</w:t>
            </w:r>
            <w:proofErr w:type="spellStart"/>
            <w:r>
              <w:rPr>
                <w:rFonts w:hint="eastAsia"/>
                <w:b/>
                <w:iCs/>
                <w:color w:val="000000" w:themeColor="text1"/>
                <w:sz w:val="22"/>
              </w:rPr>
              <w:t>서큐버스와</w:t>
            </w:r>
            <w:proofErr w:type="spellEnd"/>
            <w:proofErr w:type="gram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호감도가 100이 되었을 경우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주인공은 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서큐버스의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집 앞으로 가서 꽃을 주면서 고백을 했습니다</w:t>
            </w:r>
          </w:p>
          <w:p w:rsidR="003154FA" w:rsidRPr="002C7FC4" w:rsidRDefault="003154FA" w:rsidP="003154FA">
            <w:pPr>
              <w:rPr>
                <w:iCs/>
                <w:color w:val="000000" w:themeColor="text1"/>
                <w:sz w:val="22"/>
              </w:rPr>
            </w:pPr>
            <w:proofErr w:type="spellStart"/>
            <w:r w:rsidRPr="002C7FC4">
              <w:rPr>
                <w:rFonts w:hint="eastAsia"/>
                <w:iCs/>
                <w:color w:val="000000" w:themeColor="text1"/>
                <w:sz w:val="22"/>
              </w:rPr>
              <w:t>서큐버스는</w:t>
            </w:r>
            <w:proofErr w:type="spellEnd"/>
            <w:r w:rsidRPr="002C7FC4">
              <w:rPr>
                <w:rFonts w:hint="eastAsia"/>
                <w:iCs/>
                <w:color w:val="000000" w:themeColor="text1"/>
                <w:sz w:val="22"/>
              </w:rPr>
              <w:t xml:space="preserve"> 그 고백을 받아주었고 주인공은 더 이상 삶에 집착을 가지지도 않았습니다.</w:t>
            </w:r>
          </w:p>
          <w:p w:rsidR="003154FA" w:rsidRPr="002C7FC4" w:rsidRDefault="003154FA" w:rsidP="003154FA">
            <w:pPr>
              <w:rPr>
                <w:iCs/>
                <w:color w:val="000000" w:themeColor="text1"/>
                <w:sz w:val="22"/>
              </w:rPr>
            </w:pPr>
            <w:r w:rsidRPr="002C7FC4">
              <w:rPr>
                <w:rFonts w:hint="eastAsia"/>
                <w:iCs/>
                <w:color w:val="000000" w:themeColor="text1"/>
                <w:sz w:val="22"/>
              </w:rPr>
              <w:t xml:space="preserve">악마 </w:t>
            </w:r>
            <w:proofErr w:type="spellStart"/>
            <w:r w:rsidR="00734745">
              <w:rPr>
                <w:rFonts w:hint="eastAsia"/>
                <w:iCs/>
                <w:color w:val="000000" w:themeColor="text1"/>
                <w:sz w:val="22"/>
              </w:rPr>
              <w:t>벨페고르</w:t>
            </w:r>
            <w:r w:rsidRPr="002C7FC4">
              <w:rPr>
                <w:rFonts w:hint="eastAsia"/>
                <w:iCs/>
                <w:color w:val="000000" w:themeColor="text1"/>
                <w:sz w:val="22"/>
              </w:rPr>
              <w:t>는</w:t>
            </w:r>
            <w:proofErr w:type="spellEnd"/>
            <w:r w:rsidRPr="002C7FC4">
              <w:rPr>
                <w:rFonts w:hint="eastAsia"/>
                <w:iCs/>
                <w:color w:val="000000" w:themeColor="text1"/>
                <w:sz w:val="22"/>
              </w:rPr>
              <w:t xml:space="preserve"> 주인공이 원하는 삶을 주겠다고 해도 주인공은 거절했습니다.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 w:rsidRPr="002C7FC4">
              <w:rPr>
                <w:rFonts w:hint="eastAsia"/>
                <w:iCs/>
                <w:color w:val="000000" w:themeColor="text1"/>
                <w:sz w:val="22"/>
              </w:rPr>
              <w:t>주인공은 오래오래 행복하게 살았습니다~</w:t>
            </w:r>
            <w:proofErr w:type="gramStart"/>
            <w:r w:rsidRPr="002C7FC4">
              <w:rPr>
                <w:rFonts w:hint="eastAsia"/>
                <w:iCs/>
                <w:color w:val="000000" w:themeColor="text1"/>
                <w:sz w:val="22"/>
              </w:rPr>
              <w:t>~  이</w:t>
            </w:r>
            <w:proofErr w:type="gramEnd"/>
            <w:r w:rsidRPr="002C7FC4">
              <w:rPr>
                <w:rFonts w:hint="eastAsia"/>
                <w:iCs/>
                <w:color w:val="000000" w:themeColor="text1"/>
                <w:sz w:val="22"/>
              </w:rPr>
              <w:t xml:space="preserve"> 행복이 지옥 끝까지 가기를</w:t>
            </w:r>
            <w:r w:rsidRPr="002C7FC4">
              <w:rPr>
                <w:iCs/>
                <w:color w:val="000000" w:themeColor="text1"/>
                <w:sz w:val="22"/>
              </w:rPr>
              <w:t>……</w:t>
            </w:r>
          </w:p>
          <w:p w:rsidR="003154FA" w:rsidRPr="002C7FC4" w:rsidRDefault="003154FA" w:rsidP="003154FA">
            <w:pPr>
              <w:rPr>
                <w:iCs/>
                <w:color w:val="000000" w:themeColor="text1"/>
                <w:sz w:val="22"/>
              </w:rPr>
            </w:pPr>
          </w:p>
          <w:p w:rsid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베드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>주인공의</w:t>
            </w:r>
            <w:proofErr w:type="gram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공포가 30이 다 채워질 경우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주인공은 급격히 공포에 떨게 되었습니다. 뭔가 잘못됨을 깨달았기 때문입니다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분명 자신은 놀라게 하러 왔는데 계속 자신이 놀라고 있던 것이었습니다.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주인공은 자신의 한계를 알고 다시 정비하러 아무도 모르는 동굴에서 패관수련을 하게 됩니다.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iCs/>
                <w:color w:val="000000" w:themeColor="text1"/>
                <w:sz w:val="22"/>
              </w:rPr>
              <w:t>“</w:t>
            </w:r>
            <w:r>
              <w:rPr>
                <w:rFonts w:hint="eastAsia"/>
                <w:iCs/>
                <w:color w:val="000000" w:themeColor="text1"/>
                <w:sz w:val="22"/>
              </w:rPr>
              <w:t>꼭 다음 번에는 모두 놀라게 하겠어!</w:t>
            </w:r>
            <w:r>
              <w:rPr>
                <w:iCs/>
                <w:color w:val="000000" w:themeColor="text1"/>
                <w:sz w:val="22"/>
              </w:rPr>
              <w:t>”</w:t>
            </w:r>
          </w:p>
          <w:p w:rsidR="003154FA" w:rsidRP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</w:p>
          <w:p w:rsid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베드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>주인공이</w:t>
            </w:r>
            <w:proofErr w:type="gram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대 악마에게 재판을 받게 될 경우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주인공은 지옥에서 살인을 저질렀습니다. 그저 보고만 있었던 대 악마들은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lastRenderedPageBreak/>
              <w:t>주인공에게 지옥의 형벌을 모두 경험하게</w:t>
            </w:r>
            <w:r w:rsidR="00BB17EF"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  <w:r>
              <w:rPr>
                <w:rFonts w:hint="eastAsia"/>
                <w:iCs/>
                <w:color w:val="000000" w:themeColor="text1"/>
                <w:sz w:val="22"/>
              </w:rPr>
              <w:t>하는 벌을 내렸습니다.</w:t>
            </w:r>
          </w:p>
          <w:p w:rsidR="003154FA" w:rsidRPr="00E40050" w:rsidRDefault="003154FA" w:rsidP="003154FA">
            <w:pPr>
              <w:rPr>
                <w:b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주인공은 모든 형벌을 다 받고 출소 했습니다. </w:t>
            </w:r>
            <w:r>
              <w:rPr>
                <w:iCs/>
                <w:color w:val="000000" w:themeColor="text1"/>
                <w:sz w:val="22"/>
              </w:rPr>
              <w:t>“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난 아직 잊지 않았다! </w:t>
            </w:r>
            <w:proofErr w:type="spellStart"/>
            <w:r w:rsidRPr="00E40050">
              <w:rPr>
                <w:rFonts w:hint="eastAsia"/>
                <w:sz w:val="22"/>
              </w:rPr>
              <w:t>벨페고르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>!!!</w:t>
            </w:r>
            <w:r>
              <w:rPr>
                <w:iCs/>
                <w:color w:val="000000" w:themeColor="text1"/>
                <w:sz w:val="22"/>
              </w:rPr>
              <w:t>”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아직도 복수를 꿈꾸다니 정말 대단한 끈기군요!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</w:p>
          <w:p w:rsidR="003154FA" w:rsidRDefault="003154FA" w:rsidP="003154FA">
            <w:pPr>
              <w:rPr>
                <w:b/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(베드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:신사가</w:t>
            </w:r>
            <w:proofErr w:type="gramEnd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>
              <w:rPr>
                <w:rFonts w:hint="eastAsia"/>
                <w:b/>
                <w:iCs/>
                <w:color w:val="000000" w:themeColor="text1"/>
                <w:sz w:val="22"/>
              </w:rPr>
              <w:t>케르베로스</w:t>
            </w:r>
            <w:proofErr w:type="spell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>(강아지)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에게 잡혔을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경우)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주인공은 악마보다 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케르베로스가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강할 줄은 몰랐습니다. 사나운 이빨을 신사에게 들이대며 </w:t>
            </w:r>
          </w:p>
          <w:p w:rsidR="003154FA" w:rsidRDefault="003154FA" w:rsidP="003154F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무섭게 주인공을 바라보고 있는 강아지 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였습니다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. 신사는 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케르베로스가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못 따라가는</w:t>
            </w:r>
          </w:p>
          <w:p w:rsidR="003154FA" w:rsidRPr="00FC0F1F" w:rsidRDefault="003154FA" w:rsidP="000929B3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곳까지 도망가서 다시 복수를 꿈꾸게 됩니다.</w:t>
            </w:r>
          </w:p>
          <w:p w:rsidR="00D3205A" w:rsidRDefault="00D3205A" w:rsidP="00D3205A">
            <w:pPr>
              <w:rPr>
                <w:b/>
                <w:iCs/>
                <w:color w:val="FF0000"/>
                <w:sz w:val="22"/>
              </w:rPr>
            </w:pPr>
            <w:proofErr w:type="gramStart"/>
            <w:r>
              <w:rPr>
                <w:rFonts w:hint="eastAsia"/>
                <w:b/>
                <w:iCs/>
                <w:color w:val="FF0000"/>
                <w:sz w:val="22"/>
              </w:rPr>
              <w:t>[</w:t>
            </w:r>
            <w:r w:rsidR="00755621">
              <w:rPr>
                <w:rFonts w:hint="eastAsia"/>
                <w:b/>
                <w:iCs/>
                <w:color w:val="FF0000"/>
                <w:sz w:val="22"/>
              </w:rPr>
              <w:t xml:space="preserve"> Stage</w:t>
            </w:r>
            <w:proofErr w:type="gramEnd"/>
            <w:r>
              <w:rPr>
                <w:rFonts w:hint="eastAsia"/>
                <w:b/>
                <w:iCs/>
                <w:color w:val="FF0000"/>
                <w:sz w:val="22"/>
              </w:rPr>
              <w:t xml:space="preserve"> 4:천당] </w:t>
            </w:r>
          </w:p>
          <w:p w:rsidR="00EA7BB5" w:rsidRDefault="00755621" w:rsidP="00D3205A">
            <w:pPr>
              <w:rPr>
                <w:b/>
                <w:iCs/>
                <w:color w:val="FF0000"/>
                <w:sz w:val="22"/>
              </w:rPr>
            </w:pPr>
            <w:r>
              <w:rPr>
                <w:b/>
                <w:iCs/>
                <w:color w:val="FF0000"/>
                <w:sz w:val="22"/>
              </w:rPr>
              <w:pict>
                <v:shape id="_x0000_i1030" type="#_x0000_t75" style="width:390pt;height:184.5pt">
                  <v:imagedata r:id="rId65" o:title=""/>
                </v:shape>
              </w:pict>
            </w:r>
          </w:p>
          <w:p w:rsidR="00D3205A" w:rsidRPr="00A45E15" w:rsidRDefault="00D3205A" w:rsidP="00D3205A">
            <w:pPr>
              <w:rPr>
                <w:b/>
                <w:iCs/>
                <w:color w:val="7030A0"/>
                <w:sz w:val="22"/>
              </w:rPr>
            </w:pPr>
            <w:r w:rsidRPr="00A45E15">
              <w:rPr>
                <w:rFonts w:hint="eastAsia"/>
                <w:b/>
                <w:iCs/>
                <w:color w:val="7030A0"/>
                <w:sz w:val="22"/>
              </w:rPr>
              <w:t xml:space="preserve">특징: </w:t>
            </w:r>
            <w:r>
              <w:rPr>
                <w:rFonts w:hint="eastAsia"/>
                <w:b/>
                <w:iCs/>
                <w:color w:val="7030A0"/>
                <w:sz w:val="22"/>
              </w:rPr>
              <w:t>상위</w:t>
            </w:r>
            <w:r w:rsidRPr="00A45E15">
              <w:rPr>
                <w:rFonts w:hint="eastAsia"/>
                <w:b/>
                <w:iCs/>
                <w:color w:val="7030A0"/>
                <w:sz w:val="22"/>
              </w:rPr>
              <w:t xml:space="preserve"> 천사들은 주인공이 주변에 있으면 자신이 방해꾼으로 </w:t>
            </w:r>
            <w:r>
              <w:rPr>
                <w:rFonts w:hint="eastAsia"/>
                <w:b/>
                <w:iCs/>
                <w:color w:val="7030A0"/>
                <w:sz w:val="22"/>
              </w:rPr>
              <w:t>변합니다</w:t>
            </w:r>
            <w:proofErr w:type="gramStart"/>
            <w:r>
              <w:rPr>
                <w:rFonts w:hint="eastAsia"/>
                <w:b/>
                <w:iCs/>
                <w:color w:val="7030A0"/>
                <w:sz w:val="22"/>
              </w:rPr>
              <w:t>.</w:t>
            </w:r>
            <w:r w:rsidRPr="00A45E15">
              <w:rPr>
                <w:rFonts w:hint="eastAsia"/>
                <w:b/>
                <w:iCs/>
                <w:color w:val="7030A0"/>
                <w:sz w:val="22"/>
              </w:rPr>
              <w:t>(</w:t>
            </w:r>
            <w:proofErr w:type="gramEnd"/>
            <w:r w:rsidRPr="00A45E15">
              <w:rPr>
                <w:rFonts w:hint="eastAsia"/>
                <w:b/>
                <w:iCs/>
                <w:color w:val="7030A0"/>
                <w:sz w:val="22"/>
              </w:rPr>
              <w:t xml:space="preserve">각3회 </w:t>
            </w:r>
            <w:proofErr w:type="spellStart"/>
            <w:r w:rsidRPr="00A45E15">
              <w:rPr>
                <w:rFonts w:hint="eastAsia"/>
                <w:b/>
                <w:iCs/>
                <w:color w:val="7030A0"/>
                <w:sz w:val="22"/>
              </w:rPr>
              <w:t>쿨타임</w:t>
            </w:r>
            <w:proofErr w:type="spellEnd"/>
            <w:r w:rsidRPr="00A45E15">
              <w:rPr>
                <w:rFonts w:hint="eastAsia"/>
                <w:b/>
                <w:iCs/>
                <w:color w:val="7030A0"/>
                <w:sz w:val="22"/>
              </w:rPr>
              <w:t xml:space="preserve"> 60초)</w:t>
            </w:r>
          </w:p>
          <w:p w:rsidR="00663F1D" w:rsidRDefault="00D3205A" w:rsidP="00D3205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천당에 온 주인공은 지나가는 천사에게 물어봤지만 천사는 생각보다 착하지 않았다. </w:t>
            </w:r>
          </w:p>
          <w:p w:rsidR="00D3205A" w:rsidRDefault="00663F1D" w:rsidP="00D3205A">
            <w:pPr>
              <w:rPr>
                <w:iCs/>
                <w:color w:val="000000" w:themeColor="text1"/>
                <w:sz w:val="22"/>
              </w:rPr>
            </w:pP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가브리엘은</w:t>
            </w:r>
            <w:proofErr w:type="spellEnd"/>
            <w:r w:rsidR="00D3205A">
              <w:rPr>
                <w:rFonts w:hint="eastAsia"/>
                <w:iCs/>
                <w:color w:val="000000" w:themeColor="text1"/>
                <w:sz w:val="22"/>
              </w:rPr>
              <w:t xml:space="preserve"> 말했습니다</w:t>
            </w:r>
            <w:r>
              <w:rPr>
                <w:rFonts w:hint="eastAsia"/>
                <w:iCs/>
                <w:color w:val="000000" w:themeColor="text1"/>
                <w:sz w:val="22"/>
              </w:rPr>
              <w:t>.</w:t>
            </w:r>
            <w:r w:rsidR="00D3205A"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  <w:r w:rsidR="00D3205A">
              <w:rPr>
                <w:iCs/>
                <w:color w:val="000000" w:themeColor="text1"/>
                <w:sz w:val="22"/>
              </w:rPr>
              <w:t>”</w:t>
            </w:r>
            <w:proofErr w:type="spellStart"/>
            <w:r w:rsidR="00D3205A">
              <w:rPr>
                <w:rFonts w:hint="eastAsia"/>
                <w:iCs/>
                <w:color w:val="000000" w:themeColor="text1"/>
                <w:sz w:val="22"/>
              </w:rPr>
              <w:t>너가</w:t>
            </w:r>
            <w:proofErr w:type="spellEnd"/>
            <w:r w:rsidR="00D3205A">
              <w:rPr>
                <w:rFonts w:hint="eastAsia"/>
                <w:iCs/>
                <w:color w:val="000000" w:themeColor="text1"/>
                <w:sz w:val="22"/>
              </w:rPr>
              <w:t xml:space="preserve"> 정말 살고 싶다면 날 </w:t>
            </w:r>
            <w:proofErr w:type="gramStart"/>
            <w:r w:rsidR="00D3205A">
              <w:rPr>
                <w:rFonts w:hint="eastAsia"/>
                <w:iCs/>
                <w:color w:val="000000" w:themeColor="text1"/>
                <w:sz w:val="22"/>
              </w:rPr>
              <w:t>이겨봐</w:t>
            </w:r>
            <w:r w:rsidR="00D3205A">
              <w:rPr>
                <w:iCs/>
                <w:color w:val="000000" w:themeColor="text1"/>
                <w:sz w:val="22"/>
              </w:rPr>
              <w:t>…</w:t>
            </w:r>
            <w:proofErr w:type="gramEnd"/>
            <w:r w:rsidR="00D3205A">
              <w:rPr>
                <w:rFonts w:hint="eastAsia"/>
                <w:iCs/>
                <w:color w:val="000000" w:themeColor="text1"/>
                <w:sz w:val="22"/>
              </w:rPr>
              <w:t>(하품)</w:t>
            </w:r>
            <w:r w:rsidR="00D3205A">
              <w:rPr>
                <w:iCs/>
                <w:color w:val="000000" w:themeColor="text1"/>
                <w:sz w:val="22"/>
              </w:rPr>
              <w:t>”</w:t>
            </w:r>
            <w:r w:rsidR="00D3205A">
              <w:rPr>
                <w:rFonts w:hint="eastAsia"/>
                <w:iCs/>
                <w:color w:val="000000" w:themeColor="text1"/>
                <w:sz w:val="22"/>
              </w:rPr>
              <w:t xml:space="preserve"> 주인공은 천사들을 보면서 </w:t>
            </w:r>
          </w:p>
          <w:p w:rsidR="00D3205A" w:rsidRDefault="00D3205A" w:rsidP="00D3205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다시 한숨만 나올 뿐이었다. </w:t>
            </w:r>
            <w:r>
              <w:rPr>
                <w:iCs/>
                <w:color w:val="000000" w:themeColor="text1"/>
                <w:sz w:val="22"/>
              </w:rPr>
              <w:t>”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여기까지 왔는데 어쩔 수 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없지</w:t>
            </w:r>
            <w:r>
              <w:rPr>
                <w:iCs/>
                <w:color w:val="000000" w:themeColor="text1"/>
                <w:sz w:val="22"/>
              </w:rPr>
              <w:t>…</w:t>
            </w:r>
            <w:proofErr w:type="gramEnd"/>
            <w:r>
              <w:rPr>
                <w:iCs/>
                <w:color w:val="000000" w:themeColor="text1"/>
                <w:sz w:val="22"/>
              </w:rPr>
              <w:t>”</w:t>
            </w:r>
          </w:p>
          <w:p w:rsidR="00D3205A" w:rsidRDefault="00D3205A" w:rsidP="00D3205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주인공은 풀 뿌리라도 잡는 심정으로 천사들을 놀라게 할 궁리를 했습니다.</w:t>
            </w:r>
          </w:p>
          <w:p w:rsidR="003D3747" w:rsidRDefault="003D3747" w:rsidP="003D3747">
            <w:pPr>
              <w:rPr>
                <w:b/>
                <w:iCs/>
                <w:color w:val="0070C0"/>
                <w:sz w:val="22"/>
              </w:rPr>
            </w:pPr>
            <w:r>
              <w:rPr>
                <w:rFonts w:hint="eastAsia"/>
                <w:b/>
                <w:iCs/>
                <w:color w:val="0070C0"/>
                <w:sz w:val="22"/>
              </w:rPr>
              <w:t>4</w:t>
            </w:r>
            <w:r w:rsidR="00755621">
              <w:rPr>
                <w:rFonts w:hint="eastAsia"/>
                <w:b/>
                <w:iCs/>
                <w:color w:val="0070C0"/>
                <w:sz w:val="22"/>
              </w:rPr>
              <w:t xml:space="preserve"> Stage</w:t>
            </w:r>
            <w:r>
              <w:rPr>
                <w:rFonts w:hint="eastAsia"/>
                <w:b/>
                <w:iCs/>
                <w:color w:val="0070C0"/>
                <w:sz w:val="22"/>
              </w:rPr>
              <w:t>(천국)</w:t>
            </w:r>
            <w:proofErr w:type="gramStart"/>
            <w:r>
              <w:rPr>
                <w:rFonts w:hint="eastAsia"/>
                <w:b/>
                <w:iCs/>
                <w:color w:val="0070C0"/>
                <w:sz w:val="22"/>
              </w:rPr>
              <w:t>:천둥</w:t>
            </w:r>
            <w:proofErr w:type="gramEnd"/>
            <w:r>
              <w:rPr>
                <w:rFonts w:hint="eastAsia"/>
                <w:b/>
                <w:iCs/>
                <w:color w:val="0070C0"/>
                <w:sz w:val="22"/>
              </w:rPr>
              <w:t xml:space="preserve"> 구름</w:t>
            </w:r>
          </w:p>
          <w:p w:rsidR="00D3205A" w:rsidRDefault="003D3747" w:rsidP="000929B3">
            <w:pPr>
              <w:rPr>
                <w:b/>
                <w:iCs/>
                <w:color w:val="7030A0"/>
                <w:sz w:val="22"/>
              </w:rPr>
            </w:pPr>
            <w:r>
              <w:rPr>
                <w:b/>
                <w:iCs/>
                <w:noProof/>
                <w:color w:val="0070C0"/>
                <w:sz w:val="22"/>
              </w:rPr>
              <w:drawing>
                <wp:inline distT="0" distB="0" distL="0" distR="0" wp14:anchorId="7DDF2FC8" wp14:editId="7638F766">
                  <wp:extent cx="2330450" cy="1468641"/>
                  <wp:effectExtent l="0" t="0" r="0" b="0"/>
                  <wp:docPr id="46" name="그림 46" descr="번개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번개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7449" cy="1473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D3747" w:rsidRDefault="003D3747" w:rsidP="000929B3">
            <w:pPr>
              <w:rPr>
                <w:b/>
                <w:iCs/>
                <w:color w:val="0070C0"/>
                <w:sz w:val="22"/>
              </w:rPr>
            </w:pPr>
            <w:r>
              <w:rPr>
                <w:b/>
                <w:iCs/>
                <w:color w:val="0070C0"/>
                <w:sz w:val="22"/>
              </w:rPr>
              <w:t>“</w:t>
            </w:r>
            <w:proofErr w:type="spellStart"/>
            <w:r>
              <w:rPr>
                <w:rFonts w:hint="eastAsia"/>
                <w:b/>
                <w:iCs/>
                <w:color w:val="0070C0"/>
                <w:sz w:val="22"/>
              </w:rPr>
              <w:t>쿠궁</w:t>
            </w:r>
            <w:proofErr w:type="spellEnd"/>
            <w:proofErr w:type="gramStart"/>
            <w:r>
              <w:rPr>
                <w:rFonts w:hint="eastAsia"/>
                <w:b/>
                <w:iCs/>
                <w:color w:val="0070C0"/>
                <w:sz w:val="22"/>
              </w:rPr>
              <w:t>..</w:t>
            </w:r>
            <w:proofErr w:type="spellStart"/>
            <w:proofErr w:type="gramEnd"/>
            <w:r>
              <w:rPr>
                <w:rFonts w:hint="eastAsia"/>
                <w:b/>
                <w:iCs/>
                <w:color w:val="0070C0"/>
                <w:sz w:val="22"/>
              </w:rPr>
              <w:t>콰과광</w:t>
            </w:r>
            <w:proofErr w:type="spellEnd"/>
            <w:r>
              <w:rPr>
                <w:rFonts w:hint="eastAsia"/>
                <w:b/>
                <w:iCs/>
                <w:color w:val="0070C0"/>
                <w:sz w:val="22"/>
              </w:rPr>
              <w:t>!!!</w:t>
            </w:r>
            <w:r>
              <w:rPr>
                <w:b/>
                <w:iCs/>
                <w:color w:val="0070C0"/>
                <w:sz w:val="22"/>
              </w:rPr>
              <w:t>”</w:t>
            </w:r>
          </w:p>
          <w:p w:rsidR="003D3747" w:rsidRPr="00E71921" w:rsidRDefault="00774E31" w:rsidP="000929B3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출처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:</w:t>
            </w:r>
            <w:r w:rsidR="003D3747" w:rsidRPr="00E71921">
              <w:rPr>
                <w:rFonts w:hint="eastAsia"/>
                <w:iCs/>
                <w:color w:val="000000" w:themeColor="text1"/>
                <w:sz w:val="22"/>
              </w:rPr>
              <w:t>원피스</w:t>
            </w:r>
            <w:proofErr w:type="gramEnd"/>
          </w:p>
          <w:tbl>
            <w:tblPr>
              <w:tblStyle w:val="a6"/>
              <w:tblW w:w="0" w:type="auto"/>
              <w:tblLook w:val="04A0" w:firstRow="1" w:lastRow="0" w:firstColumn="1" w:lastColumn="0" w:noHBand="0" w:noVBand="1"/>
            </w:tblPr>
            <w:tblGrid>
              <w:gridCol w:w="3906"/>
              <w:gridCol w:w="7514"/>
            </w:tblGrid>
            <w:tr w:rsidR="00E71921" w:rsidTr="008A53A6">
              <w:tc>
                <w:tcPr>
                  <w:tcW w:w="3906" w:type="dxa"/>
                  <w:shd w:val="clear" w:color="auto" w:fill="365F91" w:themeFill="accent1" w:themeFillShade="BF"/>
                </w:tcPr>
                <w:p w:rsidR="00E71921" w:rsidRPr="008A53A6" w:rsidRDefault="00E71921" w:rsidP="006133E3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천사들(지도의 번호 순서입니다.)</w:t>
                  </w:r>
                </w:p>
              </w:tc>
              <w:tc>
                <w:tcPr>
                  <w:tcW w:w="7514" w:type="dxa"/>
                  <w:shd w:val="clear" w:color="auto" w:fill="365F91" w:themeFill="accent1" w:themeFillShade="BF"/>
                </w:tcPr>
                <w:p w:rsidR="00E71921" w:rsidRPr="008A53A6" w:rsidRDefault="00E71921" w:rsidP="006133E3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특징</w:t>
                  </w:r>
                </w:p>
              </w:tc>
            </w:tr>
            <w:tr w:rsidR="000929B3" w:rsidTr="00E71921">
              <w:trPr>
                <w:trHeight w:val="683"/>
              </w:trPr>
              <w:tc>
                <w:tcPr>
                  <w:tcW w:w="3906" w:type="dxa"/>
                </w:tcPr>
                <w:p w:rsidR="000929B3" w:rsidRPr="00D71999" w:rsidRDefault="000929B3" w:rsidP="00866296">
                  <w:pPr>
                    <w:rPr>
                      <w:sz w:val="22"/>
                    </w:rPr>
                  </w:pPr>
                  <w:r w:rsidRPr="00D71999">
                    <w:rPr>
                      <w:rFonts w:hint="eastAsia"/>
                      <w:sz w:val="22"/>
                    </w:rPr>
                    <w:t>주인공을 싫어하는 천사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우라엘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>(상위천사)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02780BE7" wp14:editId="526D5C88">
                        <wp:extent cx="1898650" cy="1526360"/>
                        <wp:effectExtent l="0" t="0" r="6350" b="0"/>
                        <wp:docPr id="75" name="그림 75" descr="100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4" descr="100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37533" cy="15576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r w:rsidR="000929B3" w:rsidRPr="006A734A">
                    <w:rPr>
                      <w:rFonts w:hint="eastAsia"/>
                      <w:sz w:val="22"/>
                    </w:rPr>
                    <w:t>SCP</w:t>
                  </w:r>
                  <w:proofErr w:type="gramEnd"/>
                  <w:r w:rsidR="000929B3" w:rsidRPr="006A734A">
                    <w:rPr>
                      <w:rFonts w:hint="eastAsia"/>
                      <w:sz w:val="22"/>
                    </w:rPr>
                    <w:t xml:space="preserve"> 재단</w:t>
                  </w:r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지옥에서 온 주인공이 마음에 들지 않는 모양 입니다.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sz w:val="22"/>
                    </w:rPr>
                    <w:t>우라엘은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자신에게 가까이 오는 모든 적을 죽인다는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전설이 내려옵니다.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(직접 적인 공격을 할 경우 주인공은 즉사 합니다.)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Pr="006411D2" w:rsidRDefault="000929B3" w:rsidP="00866296">
                  <w:pPr>
                    <w:rPr>
                      <w:rFonts w:eastAsiaTheme="minorHAnsi"/>
                      <w:b/>
                      <w:sz w:val="22"/>
                    </w:rPr>
                  </w:pPr>
                  <w:r w:rsidRPr="006411D2">
                    <w:rPr>
                      <w:rStyle w:val="a9"/>
                      <w:rFonts w:eastAsiaTheme="minorHAnsi" w:cs="Arial"/>
                      <w:b w:val="0"/>
                      <w:color w:val="373A3C"/>
                      <w:sz w:val="22"/>
                    </w:rPr>
                    <w:t>"모두가 내 전능함을 경외하리라."</w:t>
                  </w:r>
                </w:p>
              </w:tc>
            </w:tr>
            <w:tr w:rsidR="000929B3" w:rsidRPr="00B82E10" w:rsidTr="00E71921">
              <w:trPr>
                <w:trHeight w:val="825"/>
              </w:trPr>
              <w:tc>
                <w:tcPr>
                  <w:tcW w:w="3906" w:type="dxa"/>
                </w:tcPr>
                <w:p w:rsidR="000929B3" w:rsidRPr="00D71999" w:rsidRDefault="000929B3" w:rsidP="00866296">
                  <w:pPr>
                    <w:rPr>
                      <w:sz w:val="22"/>
                    </w:rPr>
                  </w:pPr>
                  <w:r w:rsidRPr="00D71999">
                    <w:rPr>
                      <w:rFonts w:hint="eastAsia"/>
                      <w:sz w:val="22"/>
                    </w:rPr>
                    <w:lastRenderedPageBreak/>
                    <w:t>귀찮은 천사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가브리엘</w:t>
                  </w:r>
                  <w:proofErr w:type="spellEnd"/>
                  <w:r>
                    <w:rPr>
                      <w:rFonts w:hint="eastAsia"/>
                      <w:b/>
                      <w:sz w:val="22"/>
                    </w:rPr>
                    <w:t>(상위천사)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4883AF6A" wp14:editId="7EED5676">
                        <wp:extent cx="1409700" cy="1409700"/>
                        <wp:effectExtent l="0" t="0" r="0" b="0"/>
                        <wp:docPr id="74" name="그림 74" descr="다운로드 (6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5" descr="다운로드 (6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11917" cy="14119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 w:rsidRPr="007B16F8">
                    <w:rPr>
                      <w:rFonts w:hint="eastAsia"/>
                      <w:sz w:val="22"/>
                    </w:rPr>
                    <w:t>가브릴</w:t>
                  </w:r>
                  <w:proofErr w:type="spellEnd"/>
                  <w:proofErr w:type="gramEnd"/>
                  <w:r w:rsidR="000929B3" w:rsidRPr="007B16F8">
                    <w:rPr>
                      <w:rFonts w:hint="eastAsia"/>
                      <w:sz w:val="22"/>
                    </w:rPr>
                    <w:t xml:space="preserve"> </w:t>
                  </w:r>
                  <w:proofErr w:type="spellStart"/>
                  <w:r w:rsidR="000929B3" w:rsidRPr="007B16F8">
                    <w:rPr>
                      <w:rFonts w:hint="eastAsia"/>
                      <w:sz w:val="22"/>
                    </w:rPr>
                    <w:t>드롭</w:t>
                  </w:r>
                  <w:proofErr w:type="spellEnd"/>
                  <w:r w:rsidR="000929B3" w:rsidRPr="007B16F8">
                    <w:rPr>
                      <w:rFonts w:hint="eastAsia"/>
                      <w:sz w:val="22"/>
                    </w:rPr>
                    <w:t xml:space="preserve"> 아웃</w:t>
                  </w:r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 w:rsidRPr="00F84177">
                    <w:rPr>
                      <w:rFonts w:hint="eastAsia"/>
                      <w:sz w:val="22"/>
                    </w:rPr>
                    <w:t>귀찮아도 대충하면 대충 세상이 날라갈 정도로 강한 천사 입니다.</w:t>
                  </w:r>
                </w:p>
                <w:p w:rsidR="00AF18E8" w:rsidRDefault="00AF18E8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뭐든지 귀찮아 하지만 게임의 출석체크는 무조건 하는 게임 광입니다.</w:t>
                  </w:r>
                </w:p>
                <w:p w:rsidR="00D42A00" w:rsidRDefault="000929B3" w:rsidP="00D42A00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(</w:t>
                  </w:r>
                  <w:r w:rsidR="00D42A00">
                    <w:rPr>
                      <w:rFonts w:hint="eastAsia"/>
                      <w:sz w:val="22"/>
                    </w:rPr>
                    <w:t>5초에 한번씩 2초동안 게임 출석 체크를 합니다</w:t>
                  </w:r>
                  <w:proofErr w:type="gramStart"/>
                  <w:r w:rsidR="00D42A00">
                    <w:rPr>
                      <w:rFonts w:hint="eastAsia"/>
                      <w:sz w:val="22"/>
                    </w:rPr>
                    <w:t>.</w:t>
                  </w:r>
                  <w:r w:rsidR="00AF18E8">
                    <w:rPr>
                      <w:rFonts w:hint="eastAsia"/>
                      <w:sz w:val="22"/>
                    </w:rPr>
                    <w:t>게임의</w:t>
                  </w:r>
                  <w:proofErr w:type="gramEnd"/>
                  <w:r w:rsidR="00AF18E8">
                    <w:rPr>
                      <w:rFonts w:hint="eastAsia"/>
                      <w:sz w:val="22"/>
                    </w:rPr>
                    <w:t xml:space="preserve"> </w:t>
                  </w:r>
                </w:p>
                <w:p w:rsidR="000929B3" w:rsidRPr="00D42A00" w:rsidRDefault="00D42A00" w:rsidP="00D42A00">
                  <w:pPr>
                    <w:ind w:firstLineChars="100" w:firstLine="220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출석을 할 때 놀라게 할 경우 주인공의 체력은 무조건 -1됩니다</w:t>
                  </w:r>
                  <w:r w:rsidR="000929B3">
                    <w:rPr>
                      <w:rFonts w:hint="eastAsia"/>
                      <w:sz w:val="22"/>
                    </w:rPr>
                    <w:t>.)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Pr="00F84177" w:rsidRDefault="000929B3" w:rsidP="00866296">
                  <w:pPr>
                    <w:rPr>
                      <w:sz w:val="22"/>
                    </w:rPr>
                  </w:pPr>
                  <w:r>
                    <w:rPr>
                      <w:sz w:val="22"/>
                    </w:rPr>
                    <w:t>“</w:t>
                  </w:r>
                  <w:r>
                    <w:rPr>
                      <w:rFonts w:hint="eastAsia"/>
                      <w:sz w:val="22"/>
                    </w:rPr>
                    <w:t xml:space="preserve">아 인간들 알아서 멸망 안 하나 너무 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귀찮아</w:t>
                  </w:r>
                  <w:r>
                    <w:rPr>
                      <w:sz w:val="22"/>
                    </w:rPr>
                    <w:t>…</w:t>
                  </w:r>
                  <w:proofErr w:type="gramEnd"/>
                  <w:r>
                    <w:rPr>
                      <w:sz w:val="22"/>
                    </w:rPr>
                    <w:t>”</w:t>
                  </w:r>
                </w:p>
              </w:tc>
            </w:tr>
            <w:tr w:rsidR="000929B3" w:rsidRPr="00406E4E" w:rsidTr="00E71921">
              <w:trPr>
                <w:trHeight w:val="3504"/>
              </w:trPr>
              <w:tc>
                <w:tcPr>
                  <w:tcW w:w="3906" w:type="dxa"/>
                </w:tcPr>
                <w:p w:rsidR="000929B3" w:rsidRPr="00F84177" w:rsidRDefault="000929B3" w:rsidP="00866296">
                  <w:pPr>
                    <w:rPr>
                      <w:sz w:val="22"/>
                    </w:rPr>
                  </w:pPr>
                  <w:r w:rsidRPr="00F84177">
                    <w:rPr>
                      <w:rFonts w:hint="eastAsia"/>
                      <w:sz w:val="22"/>
                    </w:rPr>
                    <w:t>착한 악마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비네트</w:t>
                  </w:r>
                  <w:proofErr w:type="spellEnd"/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721AEEB7" wp14:editId="0E44DA72">
                        <wp:extent cx="1841500" cy="1030611"/>
                        <wp:effectExtent l="0" t="0" r="6350" b="0"/>
                        <wp:docPr id="73" name="그림 73" descr="다운로드 (7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6" descr="다운로드 (7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54479" cy="10378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774E31" w:rsidRDefault="00774E31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 w:rsidRPr="007B16F8">
                    <w:rPr>
                      <w:rFonts w:hint="eastAsia"/>
                      <w:sz w:val="22"/>
                    </w:rPr>
                    <w:t>가브릴</w:t>
                  </w:r>
                  <w:proofErr w:type="spellEnd"/>
                  <w:proofErr w:type="gramEnd"/>
                  <w:r w:rsidR="000929B3" w:rsidRPr="007B16F8">
                    <w:rPr>
                      <w:rFonts w:hint="eastAsia"/>
                      <w:sz w:val="22"/>
                    </w:rPr>
                    <w:t xml:space="preserve"> </w:t>
                  </w:r>
                  <w:proofErr w:type="spellStart"/>
                  <w:r w:rsidR="000929B3" w:rsidRPr="007B16F8">
                    <w:rPr>
                      <w:rFonts w:hint="eastAsia"/>
                      <w:sz w:val="22"/>
                    </w:rPr>
                    <w:t>드롭</w:t>
                  </w:r>
                  <w:proofErr w:type="spellEnd"/>
                  <w:r w:rsidR="000929B3" w:rsidRPr="007B16F8">
                    <w:rPr>
                      <w:rFonts w:hint="eastAsia"/>
                      <w:sz w:val="22"/>
                    </w:rPr>
                    <w:t xml:space="preserve"> 아웃</w:t>
                  </w:r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>악마지만 길을 잃어 천국에 잘못 들어온 악마입니다.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>천사들은 이 악마의 존재를 아는지도 모릅니다.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>(방해꾼이 오지 않지만 공포를 줄 때마다</w:t>
                  </w:r>
                </w:p>
                <w:p w:rsidR="000929B3" w:rsidRDefault="000929B3" w:rsidP="00866296">
                  <w:pPr>
                    <w:ind w:firstLineChars="100" w:firstLine="220"/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>15%확률로 삼지창에 찔려</w:t>
                  </w:r>
                  <w:r w:rsidR="00663F1D">
                    <w:rPr>
                      <w:rFonts w:eastAsiaTheme="minorHAnsi" w:hint="eastAsia"/>
                      <w:sz w:val="22"/>
                    </w:rPr>
                    <w:t xml:space="preserve"> 게임이 </w:t>
                  </w:r>
                  <w:r w:rsidR="00A6222B">
                    <w:rPr>
                      <w:rFonts w:eastAsiaTheme="minorHAnsi" w:hint="eastAsia"/>
                      <w:sz w:val="22"/>
                    </w:rPr>
                    <w:t>끝납</w:t>
                  </w:r>
                  <w:r w:rsidR="00663F1D">
                    <w:rPr>
                      <w:rFonts w:eastAsiaTheme="minorHAnsi" w:hint="eastAsia"/>
                      <w:sz w:val="22"/>
                    </w:rPr>
                    <w:t>니다</w:t>
                  </w:r>
                  <w:r>
                    <w:rPr>
                      <w:rFonts w:eastAsiaTheme="minorHAnsi" w:hint="eastAsia"/>
                      <w:sz w:val="22"/>
                    </w:rPr>
                    <w:t>.)</w:t>
                  </w:r>
                </w:p>
                <w:p w:rsidR="000929B3" w:rsidRDefault="000929B3" w:rsidP="00866296">
                  <w:pPr>
                    <w:ind w:firstLineChars="100" w:firstLine="220"/>
                    <w:rPr>
                      <w:rFonts w:eastAsiaTheme="minorHAnsi"/>
                      <w:sz w:val="22"/>
                    </w:rPr>
                  </w:pPr>
                </w:p>
                <w:p w:rsidR="000929B3" w:rsidRDefault="000929B3" w:rsidP="00866296">
                  <w:pPr>
                    <w:ind w:firstLineChars="100" w:firstLine="220"/>
                    <w:rPr>
                      <w:rFonts w:eastAsiaTheme="minorHAnsi"/>
                      <w:sz w:val="22"/>
                    </w:rPr>
                  </w:pPr>
                </w:p>
                <w:p w:rsidR="000929B3" w:rsidRDefault="000929B3" w:rsidP="00866296">
                  <w:pPr>
                    <w:ind w:firstLineChars="100" w:firstLine="220"/>
                    <w:rPr>
                      <w:rFonts w:eastAsiaTheme="minorHAnsi"/>
                      <w:sz w:val="22"/>
                    </w:rPr>
                  </w:pPr>
                </w:p>
                <w:p w:rsidR="000929B3" w:rsidRDefault="000929B3" w:rsidP="00866296">
                  <w:pPr>
                    <w:ind w:firstLineChars="100" w:firstLine="220"/>
                    <w:rPr>
                      <w:rFonts w:eastAsiaTheme="minorHAnsi"/>
                      <w:sz w:val="22"/>
                    </w:rPr>
                  </w:pPr>
                </w:p>
                <w:p w:rsidR="000929B3" w:rsidRPr="0002237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/>
                      <w:sz w:val="22"/>
                    </w:rPr>
                    <w:t>“</w:t>
                  </w:r>
                  <w:r>
                    <w:rPr>
                      <w:rFonts w:eastAsiaTheme="minorHAnsi" w:hint="eastAsia"/>
                      <w:sz w:val="22"/>
                    </w:rPr>
                    <w:t xml:space="preserve">혹시 길을 </w:t>
                  </w:r>
                  <w:r>
                    <w:rPr>
                      <w:rFonts w:eastAsiaTheme="minorHAnsi"/>
                      <w:sz w:val="22"/>
                    </w:rPr>
                    <w:t>‘</w:t>
                  </w:r>
                  <w:r>
                    <w:rPr>
                      <w:rFonts w:eastAsiaTheme="minorHAnsi" w:hint="eastAsia"/>
                      <w:sz w:val="22"/>
                    </w:rPr>
                    <w:t>물어</w:t>
                  </w:r>
                  <w:r>
                    <w:rPr>
                      <w:rFonts w:eastAsiaTheme="minorHAnsi"/>
                      <w:sz w:val="22"/>
                    </w:rPr>
                    <w:t>’</w:t>
                  </w:r>
                  <w:r>
                    <w:rPr>
                      <w:rFonts w:eastAsiaTheme="minorHAnsi" w:hint="eastAsia"/>
                      <w:sz w:val="22"/>
                    </w:rPr>
                    <w:t xml:space="preserve"> 볼 수 있나요?</w:t>
                  </w:r>
                  <w:r>
                    <w:rPr>
                      <w:rFonts w:eastAsiaTheme="minorHAnsi"/>
                      <w:sz w:val="22"/>
                    </w:rPr>
                    <w:t>”</w:t>
                  </w:r>
                </w:p>
              </w:tc>
            </w:tr>
            <w:tr w:rsidR="000929B3" w:rsidTr="00E71921">
              <w:trPr>
                <w:trHeight w:val="541"/>
              </w:trPr>
              <w:tc>
                <w:tcPr>
                  <w:tcW w:w="3906" w:type="dxa"/>
                </w:tcPr>
                <w:p w:rsidR="000929B3" w:rsidRPr="00F84177" w:rsidRDefault="000929B3" w:rsidP="00866296">
                  <w:pPr>
                    <w:rPr>
                      <w:sz w:val="22"/>
                    </w:rPr>
                  </w:pPr>
                  <w:r w:rsidRPr="00F84177">
                    <w:rPr>
                      <w:rFonts w:hint="eastAsia"/>
                      <w:sz w:val="22"/>
                    </w:rPr>
                    <w:t>헬</w:t>
                  </w:r>
                  <w:r>
                    <w:rPr>
                      <w:rFonts w:hint="eastAsia"/>
                      <w:sz w:val="22"/>
                    </w:rPr>
                    <w:t>스를</w:t>
                  </w:r>
                  <w:r w:rsidRPr="00F84177">
                    <w:rPr>
                      <w:rFonts w:hint="eastAsia"/>
                      <w:sz w:val="22"/>
                    </w:rPr>
                    <w:t xml:space="preserve"> 좋</w:t>
                  </w:r>
                  <w:r>
                    <w:rPr>
                      <w:rFonts w:hint="eastAsia"/>
                      <w:sz w:val="22"/>
                    </w:rPr>
                    <w:t>아하는</w:t>
                  </w:r>
                  <w:r w:rsidRPr="00F84177">
                    <w:rPr>
                      <w:rFonts w:hint="eastAsia"/>
                      <w:sz w:val="22"/>
                    </w:rPr>
                    <w:t xml:space="preserve"> 천사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리드완</w:t>
                  </w:r>
                </w:p>
                <w:p w:rsidR="000929B3" w:rsidRPr="00774E31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027CF38D" wp14:editId="0E981B2D">
                        <wp:extent cx="2065866" cy="1162050"/>
                        <wp:effectExtent l="0" t="0" r="0" b="0"/>
                        <wp:docPr id="72" name="그림 72" descr="다운로드 (9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7" descr="다운로드 (9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84663" cy="11726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Default="00774E31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>
                    <w:rPr>
                      <w:rFonts w:hint="eastAsia"/>
                      <w:sz w:val="22"/>
                    </w:rPr>
                    <w:t>원펀맨</w:t>
                  </w:r>
                  <w:proofErr w:type="spellEnd"/>
                  <w:proofErr w:type="gramEnd"/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>저 주먹에 맞으면 뼈도 안 남을 것 같다는 것을 명심합시다.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>무식하고 나는 법도 모르지만 주변에 있는 것 만으로도 힘듭니다.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  <w:r>
                    <w:rPr>
                      <w:rFonts w:eastAsiaTheme="minorHAnsi" w:hint="eastAsia"/>
                      <w:sz w:val="22"/>
                    </w:rPr>
                    <w:t>(리드완 주변에 60초 이상 있으면 주인공의 피가 1이 사라집니다.)</w:t>
                  </w:r>
                </w:p>
                <w:p w:rsidR="000929B3" w:rsidRDefault="000929B3" w:rsidP="00866296">
                  <w:pPr>
                    <w:rPr>
                      <w:rFonts w:eastAsiaTheme="minorHAnsi"/>
                      <w:sz w:val="22"/>
                    </w:rPr>
                  </w:pPr>
                </w:p>
                <w:p w:rsidR="000929B3" w:rsidRPr="006411D2" w:rsidRDefault="000929B3" w:rsidP="00866296">
                  <w:pPr>
                    <w:rPr>
                      <w:rFonts w:eastAsiaTheme="minorHAnsi"/>
                      <w:b/>
                      <w:sz w:val="22"/>
                    </w:rPr>
                  </w:pPr>
                  <w:r w:rsidRPr="006411D2">
                    <w:rPr>
                      <w:rStyle w:val="a9"/>
                      <w:rFonts w:eastAsiaTheme="minorHAnsi" w:cs="Arial"/>
                      <w:b w:val="0"/>
                      <w:color w:val="373A3C"/>
                      <w:sz w:val="22"/>
                    </w:rPr>
                    <w:t>"희망의 빛이 보이십니까? 그게 바로</w:t>
                  </w:r>
                  <w:proofErr w:type="gramStart"/>
                  <w:r w:rsidRPr="006411D2">
                    <w:rPr>
                      <w:rStyle w:val="a9"/>
                      <w:rFonts w:eastAsiaTheme="minorHAnsi" w:cs="Arial"/>
                      <w:b w:val="0"/>
                      <w:color w:val="373A3C"/>
                      <w:sz w:val="22"/>
                    </w:rPr>
                    <w:t>...</w:t>
                  </w:r>
                  <w:proofErr w:type="gramEnd"/>
                  <w:r w:rsidRPr="006411D2">
                    <w:rPr>
                      <w:rStyle w:val="a9"/>
                      <w:rFonts w:eastAsiaTheme="minorHAnsi" w:cs="Arial"/>
                      <w:b w:val="0"/>
                      <w:color w:val="373A3C"/>
                      <w:sz w:val="22"/>
                    </w:rPr>
                    <w:t xml:space="preserve"> 접니다."</w:t>
                  </w:r>
                </w:p>
              </w:tc>
            </w:tr>
            <w:tr w:rsidR="000929B3" w:rsidTr="00E71921">
              <w:trPr>
                <w:trHeight w:val="825"/>
              </w:trPr>
              <w:tc>
                <w:tcPr>
                  <w:tcW w:w="3906" w:type="dxa"/>
                </w:tcPr>
                <w:p w:rsidR="000929B3" w:rsidRPr="00F84177" w:rsidRDefault="000929B3" w:rsidP="00866296">
                  <w:pPr>
                    <w:rPr>
                      <w:sz w:val="22"/>
                    </w:rPr>
                  </w:pPr>
                  <w:r w:rsidRPr="00F84177">
                    <w:rPr>
                      <w:rFonts w:hint="eastAsia"/>
                      <w:sz w:val="22"/>
                    </w:rPr>
                    <w:t>꼬마 천사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proofErr w:type="spellStart"/>
                  <w:r>
                    <w:rPr>
                      <w:rFonts w:hint="eastAsia"/>
                      <w:b/>
                      <w:sz w:val="22"/>
                    </w:rPr>
                    <w:t>나키르</w:t>
                  </w:r>
                  <w:proofErr w:type="spellEnd"/>
                </w:p>
                <w:p w:rsidR="000929B3" w:rsidRPr="00774E31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7C57549A" wp14:editId="3D55A530">
                        <wp:extent cx="1473200" cy="1361827"/>
                        <wp:effectExtent l="0" t="0" r="0" b="0"/>
                        <wp:docPr id="71" name="그림 71" descr="10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8" descr="10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99169" cy="138583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Default="00774E31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 w:rsidRPr="00E35CE6">
                    <w:rPr>
                      <w:rFonts w:hint="eastAsia"/>
                      <w:sz w:val="22"/>
                    </w:rPr>
                    <w:t>일곱개의</w:t>
                  </w:r>
                  <w:proofErr w:type="spellEnd"/>
                  <w:proofErr w:type="gramEnd"/>
                  <w:r w:rsidR="000929B3" w:rsidRPr="00E35CE6">
                    <w:rPr>
                      <w:rFonts w:hint="eastAsia"/>
                      <w:sz w:val="22"/>
                    </w:rPr>
                    <w:t xml:space="preserve"> 대죄</w:t>
                  </w:r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 w:rsidRPr="00F84177">
                    <w:rPr>
                      <w:rFonts w:hint="eastAsia"/>
                      <w:sz w:val="22"/>
                    </w:rPr>
                    <w:t>꼬마</w:t>
                  </w:r>
                  <w:r>
                    <w:rPr>
                      <w:rFonts w:hint="eastAsia"/>
                      <w:sz w:val="22"/>
                    </w:rPr>
                    <w:t>라고 했지만 꼬마라고 하기에는 너무 강력합니다.</w:t>
                  </w:r>
                </w:p>
                <w:p w:rsidR="000929B3" w:rsidRDefault="000929B3" w:rsidP="00955F9F">
                  <w:pPr>
                    <w:ind w:right="66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꼬마 천사는 어렸을 때부터 타고난 재능을 가지고 있었습니다.</w:t>
                  </w:r>
                </w:p>
                <w:p w:rsidR="000929B3" w:rsidRDefault="000929B3" w:rsidP="00866296">
                  <w:pPr>
                    <w:ind w:right="66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꼬마 천사를 공격 할 때 마다 30%확률 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디버프를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받습니다.</w:t>
                  </w:r>
                </w:p>
                <w:p w:rsidR="000929B3" w:rsidRDefault="000929B3" w:rsidP="00866296">
                  <w:pPr>
                    <w:ind w:right="66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1. 5번 동안 공포를 줄 때 공포가 3이 감소 합니다.</w:t>
                  </w:r>
                </w:p>
                <w:p w:rsidR="000929B3" w:rsidRDefault="000929B3" w:rsidP="00866296">
                  <w:pPr>
                    <w:ind w:right="660"/>
                    <w:jc w:val="left"/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2. 모든 </w:t>
                  </w:r>
                  <w:proofErr w:type="spellStart"/>
                  <w:r>
                    <w:rPr>
                      <w:rFonts w:hint="eastAsia"/>
                      <w:sz w:val="22"/>
                    </w:rPr>
                    <w:t>버프를</w:t>
                  </w:r>
                  <w:proofErr w:type="spellEnd"/>
                  <w:r>
                    <w:rPr>
                      <w:rFonts w:hint="eastAsia"/>
                      <w:sz w:val="22"/>
                    </w:rPr>
                    <w:t xml:space="preserve"> 지웁니다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.(</w:t>
                  </w:r>
                  <w:proofErr w:type="gramEnd"/>
                  <w:r>
                    <w:rPr>
                      <w:rFonts w:hint="eastAsia"/>
                      <w:sz w:val="22"/>
                    </w:rPr>
                    <w:t>신의 이름 부르기 포함)</w:t>
                  </w:r>
                </w:p>
                <w:p w:rsidR="000929B3" w:rsidRDefault="000929B3" w:rsidP="00866296">
                  <w:pPr>
                    <w:ind w:right="660"/>
                    <w:jc w:val="left"/>
                    <w:rPr>
                      <w:sz w:val="22"/>
                    </w:rPr>
                  </w:pPr>
                </w:p>
                <w:p w:rsidR="000929B3" w:rsidRPr="003F54C7" w:rsidRDefault="000929B3" w:rsidP="00866296">
                  <w:pPr>
                    <w:ind w:right="660"/>
                    <w:jc w:val="left"/>
                    <w:rPr>
                      <w:sz w:val="22"/>
                    </w:rPr>
                  </w:pPr>
                  <w:r w:rsidRPr="00897DEF">
                    <w:rPr>
                      <w:rFonts w:ascii="Arial" w:hAnsi="Arial" w:cs="Arial"/>
                      <w:color w:val="373A3C"/>
                      <w:sz w:val="22"/>
                    </w:rPr>
                    <w:t>“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>너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 xml:space="preserve"> 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>정말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 xml:space="preserve"> 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>천사를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 xml:space="preserve"> 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>이길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 xml:space="preserve"> 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>수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 xml:space="preserve"> 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>있다고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 xml:space="preserve"> 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>생각한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 xml:space="preserve"> 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>거야</w:t>
                  </w:r>
                  <w:r>
                    <w:rPr>
                      <w:rFonts w:ascii="Arial" w:hAnsi="Arial" w:cs="Arial" w:hint="eastAsia"/>
                      <w:color w:val="373A3C"/>
                      <w:sz w:val="22"/>
                    </w:rPr>
                    <w:t>?</w:t>
                  </w:r>
                  <w:r w:rsidRPr="00897DEF">
                    <w:rPr>
                      <w:rFonts w:ascii="Arial" w:hAnsi="Arial" w:cs="Arial"/>
                      <w:color w:val="373A3C"/>
                      <w:sz w:val="22"/>
                    </w:rPr>
                    <w:t>“</w:t>
                  </w:r>
                </w:p>
              </w:tc>
            </w:tr>
            <w:tr w:rsidR="000929B3" w:rsidRPr="000D7627" w:rsidTr="004A3594">
              <w:trPr>
                <w:trHeight w:val="825"/>
              </w:trPr>
              <w:tc>
                <w:tcPr>
                  <w:tcW w:w="3906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천사 같은 마음씨</w:t>
                  </w:r>
                </w:p>
                <w:p w:rsidR="000929B3" w:rsidRDefault="000929B3" w:rsidP="00866296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b/>
                      <w:sz w:val="22"/>
                    </w:rPr>
                    <w:t>자원 봉사자</w:t>
                  </w:r>
                </w:p>
                <w:p w:rsidR="000929B3" w:rsidRPr="00774E31" w:rsidRDefault="00774E31" w:rsidP="00866296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noProof/>
                      <w:sz w:val="22"/>
                    </w:rPr>
                    <w:drawing>
                      <wp:inline distT="0" distB="0" distL="0" distR="0" wp14:anchorId="19AEE50D" wp14:editId="6595E98E">
                        <wp:extent cx="1727200" cy="1043021"/>
                        <wp:effectExtent l="0" t="0" r="6350" b="5080"/>
                        <wp:docPr id="70" name="그림 70" descr="봉사자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9" descr="봉사자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47580" cy="10553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Default="00774E31" w:rsidP="00774E31">
                  <w:pPr>
                    <w:rPr>
                      <w:b/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sz w:val="22"/>
                    </w:rPr>
                    <w:t>:</w:t>
                  </w:r>
                  <w:proofErr w:type="spellStart"/>
                  <w:r w:rsidR="000929B3" w:rsidRPr="00E35CE6">
                    <w:rPr>
                      <w:rFonts w:hint="eastAsia"/>
                      <w:sz w:val="22"/>
                    </w:rPr>
                    <w:t>사신짱</w:t>
                  </w:r>
                  <w:proofErr w:type="spellEnd"/>
                  <w:proofErr w:type="gramEnd"/>
                  <w:r w:rsidR="000929B3" w:rsidRPr="00E35CE6">
                    <w:rPr>
                      <w:rFonts w:hint="eastAsia"/>
                      <w:sz w:val="22"/>
                    </w:rPr>
                    <w:t xml:space="preserve"> </w:t>
                  </w:r>
                  <w:proofErr w:type="spellStart"/>
                  <w:r w:rsidR="000929B3" w:rsidRPr="00E35CE6">
                    <w:rPr>
                      <w:rFonts w:hint="eastAsia"/>
                      <w:sz w:val="22"/>
                    </w:rPr>
                    <w:t>드롭킥</w:t>
                  </w:r>
                  <w:proofErr w:type="spellEnd"/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지구에도 날개 없는 천사는 존재 </w:t>
                  </w:r>
                  <w:r w:rsidR="00A741A5">
                    <w:rPr>
                      <w:rFonts w:hint="eastAsia"/>
                      <w:sz w:val="22"/>
                    </w:rPr>
                    <w:t>합니다</w:t>
                  </w:r>
                  <w:r>
                    <w:rPr>
                      <w:rFonts w:hint="eastAsia"/>
                      <w:sz w:val="22"/>
                    </w:rPr>
                    <w:t>.</w:t>
                  </w:r>
                </w:p>
                <w:p w:rsidR="00A741A5" w:rsidRDefault="00A741A5" w:rsidP="00866296">
                  <w:pPr>
                    <w:rPr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주인공도 놀라게 할 수 없는 무적의 </w:t>
                  </w:r>
                  <w:r w:rsidR="00A741A5">
                    <w:rPr>
                      <w:rFonts w:hint="eastAsia"/>
                      <w:sz w:val="22"/>
                    </w:rPr>
                    <w:t>존재입니다.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천사가 감동을 받아서 천국으로 대리고 </w:t>
                  </w:r>
                  <w:r w:rsidR="00A741A5">
                    <w:rPr>
                      <w:rFonts w:hint="eastAsia"/>
                      <w:sz w:val="22"/>
                    </w:rPr>
                    <w:t>왔습니다</w:t>
                  </w:r>
                  <w:r>
                    <w:rPr>
                      <w:rFonts w:hint="eastAsia"/>
                      <w:sz w:val="22"/>
                    </w:rPr>
                    <w:t>.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(자원 봉사자를 놀라게 하러 오면 주인공은 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  <w:r>
                    <w:rPr>
                      <w:rFonts w:hint="eastAsia"/>
                      <w:sz w:val="22"/>
                    </w:rPr>
                    <w:t xml:space="preserve"> 노래에 감동을 받아서 체력을 </w:t>
                  </w:r>
                  <w:r w:rsidR="00A741A5">
                    <w:rPr>
                      <w:rFonts w:hint="eastAsia"/>
                      <w:sz w:val="22"/>
                    </w:rPr>
                    <w:t>기부합니다</w:t>
                  </w:r>
                  <w:r>
                    <w:rPr>
                      <w:rFonts w:hint="eastAsia"/>
                      <w:sz w:val="22"/>
                    </w:rPr>
                    <w:t>.)</w:t>
                  </w:r>
                </w:p>
                <w:p w:rsidR="000929B3" w:rsidRDefault="000929B3" w:rsidP="00866296">
                  <w:pPr>
                    <w:rPr>
                      <w:sz w:val="22"/>
                    </w:rPr>
                  </w:pPr>
                </w:p>
                <w:p w:rsidR="000929B3" w:rsidRPr="00897DEF" w:rsidRDefault="000929B3" w:rsidP="00866296">
                  <w:pPr>
                    <w:rPr>
                      <w:sz w:val="22"/>
                    </w:rPr>
                  </w:pPr>
                  <w:r>
                    <w:rPr>
                      <w:sz w:val="22"/>
                    </w:rPr>
                    <w:t>“</w:t>
                  </w:r>
                  <w:r w:rsidRPr="00406E4E">
                    <w:rPr>
                      <w:rFonts w:ascii="Arial" w:hAnsi="Arial" w:cs="Arial" w:hint="eastAsia"/>
                      <w:color w:val="373A3C"/>
                      <w:sz w:val="22"/>
                    </w:rPr>
                    <w:t>천사는</w:t>
                  </w:r>
                  <w:r w:rsidRPr="00406E4E">
                    <w:rPr>
                      <w:rFonts w:ascii="Arial" w:hAnsi="Arial" w:cs="Arial"/>
                      <w:color w:val="373A3C"/>
                      <w:sz w:val="22"/>
                    </w:rPr>
                    <w:t xml:space="preserve"> </w:t>
                  </w:r>
                  <w:r w:rsidRPr="00406E4E">
                    <w:rPr>
                      <w:rFonts w:ascii="Arial" w:hAnsi="Arial" w:cs="Arial"/>
                      <w:color w:val="373A3C"/>
                      <w:sz w:val="22"/>
                    </w:rPr>
                    <w:t>누구신가</w:t>
                  </w:r>
                  <w:r w:rsidRPr="00406E4E">
                    <w:rPr>
                      <w:rFonts w:ascii="Arial" w:hAnsi="Arial" w:cs="Arial"/>
                      <w:color w:val="373A3C"/>
                      <w:sz w:val="22"/>
                    </w:rPr>
                    <w:t xml:space="preserve"> </w:t>
                  </w:r>
                  <w:proofErr w:type="spellStart"/>
                  <w:r w:rsidRPr="00406E4E">
                    <w:rPr>
                      <w:rFonts w:ascii="Arial" w:hAnsi="Arial" w:cs="Arial"/>
                      <w:color w:val="373A3C"/>
                      <w:sz w:val="22"/>
                    </w:rPr>
                    <w:t>우는자의</w:t>
                  </w:r>
                  <w:proofErr w:type="spellEnd"/>
                  <w:r w:rsidRPr="00406E4E">
                    <w:rPr>
                      <w:rFonts w:ascii="Arial" w:hAnsi="Arial" w:cs="Arial"/>
                      <w:color w:val="373A3C"/>
                      <w:sz w:val="22"/>
                    </w:rPr>
                    <w:t xml:space="preserve"> </w:t>
                  </w:r>
                  <w:r w:rsidRPr="00406E4E">
                    <w:rPr>
                      <w:rFonts w:ascii="Arial" w:hAnsi="Arial" w:cs="Arial"/>
                      <w:color w:val="373A3C"/>
                      <w:sz w:val="22"/>
                    </w:rPr>
                    <w:t>위로와</w:t>
                  </w:r>
                  <w:r w:rsidRPr="00406E4E">
                    <w:rPr>
                      <w:rFonts w:ascii="Arial" w:hAnsi="Arial" w:cs="Arial" w:hint="eastAsia"/>
                      <w:color w:val="373A3C"/>
                      <w:sz w:val="22"/>
                    </w:rPr>
                    <w:t xml:space="preserve"> </w:t>
                  </w:r>
                  <w:proofErr w:type="spellStart"/>
                  <w:r w:rsidRPr="00406E4E">
                    <w:rPr>
                      <w:rFonts w:ascii="Arial" w:hAnsi="Arial" w:cs="Arial"/>
                      <w:color w:val="373A3C"/>
                      <w:sz w:val="22"/>
                    </w:rPr>
                    <w:t>없는자의</w:t>
                  </w:r>
                  <w:proofErr w:type="spellEnd"/>
                  <w:r w:rsidRPr="00406E4E">
                    <w:rPr>
                      <w:rFonts w:ascii="Arial" w:hAnsi="Arial" w:cs="Arial"/>
                      <w:color w:val="373A3C"/>
                      <w:sz w:val="22"/>
                    </w:rPr>
                    <w:t xml:space="preserve"> </w:t>
                  </w:r>
                  <w:r w:rsidRPr="00406E4E">
                    <w:rPr>
                      <w:rFonts w:ascii="Arial" w:hAnsi="Arial" w:cs="Arial"/>
                      <w:color w:val="373A3C"/>
                      <w:sz w:val="22"/>
                    </w:rPr>
                    <w:t>풍성이며</w:t>
                  </w:r>
                  <w:r>
                    <w:rPr>
                      <w:rFonts w:ascii="Arial" w:hAnsi="Arial" w:cs="Arial"/>
                      <w:color w:val="373A3C"/>
                      <w:sz w:val="22"/>
                    </w:rPr>
                    <w:t>……”</w:t>
                  </w:r>
                </w:p>
              </w:tc>
            </w:tr>
            <w:tr w:rsidR="00E71921" w:rsidRPr="000B77EA" w:rsidTr="008A53A6">
              <w:trPr>
                <w:trHeight w:val="297"/>
              </w:trPr>
              <w:tc>
                <w:tcPr>
                  <w:tcW w:w="3906" w:type="dxa"/>
                  <w:shd w:val="clear" w:color="auto" w:fill="365F91" w:themeFill="accent1" w:themeFillShade="BF"/>
                </w:tcPr>
                <w:p w:rsidR="00E71921" w:rsidRPr="008A53A6" w:rsidRDefault="00E71921" w:rsidP="006133E3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lastRenderedPageBreak/>
                    <w:t>공포 걸기(</w:t>
                  </w:r>
                  <w:proofErr w:type="gramStart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4 </w:t>
                  </w:r>
                  <w:r w:rsidR="00755621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Stage</w:t>
                  </w:r>
                  <w:proofErr w:type="gramEnd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)</w:t>
                  </w:r>
                </w:p>
              </w:tc>
              <w:tc>
                <w:tcPr>
                  <w:tcW w:w="7514" w:type="dxa"/>
                  <w:shd w:val="clear" w:color="auto" w:fill="365F91" w:themeFill="accent1" w:themeFillShade="BF"/>
                </w:tcPr>
                <w:p w:rsidR="00E71921" w:rsidRPr="008A53A6" w:rsidRDefault="00E71921" w:rsidP="006133E3">
                  <w:pPr>
                    <w:jc w:val="center"/>
                    <w:rPr>
                      <w:b/>
                      <w:color w:val="FFFFFF" w:themeColor="background1"/>
                      <w:sz w:val="22"/>
                    </w:rPr>
                  </w:pP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공포 수치</w:t>
                  </w:r>
                  <w:proofErr w:type="gramStart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,설명</w:t>
                  </w:r>
                  <w:proofErr w:type="gramEnd"/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>(</w:t>
                  </w:r>
                  <w:r w:rsidR="00755621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Stage</w:t>
                  </w:r>
                  <w:r w:rsidRPr="008A53A6">
                    <w:rPr>
                      <w:rFonts w:hint="eastAsia"/>
                      <w:b/>
                      <w:color w:val="FFFFFF" w:themeColor="background1"/>
                      <w:sz w:val="22"/>
                    </w:rPr>
                    <w:t xml:space="preserve"> 4에서 만 사용되는 공포를 거는 방법입니다.)</w:t>
                  </w:r>
                </w:p>
              </w:tc>
            </w:tr>
            <w:tr w:rsidR="000929B3" w:rsidRPr="000B77EA" w:rsidTr="00E71921">
              <w:trPr>
                <w:trHeight w:val="1817"/>
              </w:trPr>
              <w:tc>
                <w:tcPr>
                  <w:tcW w:w="3906" w:type="dxa"/>
                </w:tcPr>
                <w:p w:rsidR="000929B3" w:rsidRPr="00A741A5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 w:rsidRPr="00CF2ED2">
                    <w:rPr>
                      <w:rFonts w:hint="eastAsia"/>
                      <w:color w:val="000000" w:themeColor="text1"/>
                      <w:sz w:val="22"/>
                    </w:rPr>
                    <w:t>1.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</w:t>
                  </w:r>
                  <w:r w:rsidRPr="00CF2ED2">
                    <w:rPr>
                      <w:rFonts w:hint="eastAsia"/>
                      <w:color w:val="000000" w:themeColor="text1"/>
                      <w:sz w:val="22"/>
                    </w:rPr>
                    <w:t>주변 조사하기</w:t>
                  </w:r>
                  <w:r w:rsidR="00A741A5">
                    <w:rPr>
                      <w:rFonts w:hint="eastAsia"/>
                      <w:color w:val="000000" w:themeColor="text1"/>
                      <w:sz w:val="22"/>
                    </w:rPr>
                    <w:t>(4번)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2. </w:t>
                  </w:r>
                  <w:r w:rsidRPr="00C36A9A">
                    <w:rPr>
                      <w:rFonts w:hint="eastAsia"/>
                      <w:color w:val="000000" w:themeColor="text1"/>
                      <w:sz w:val="22"/>
                    </w:rPr>
                    <w:t>신의 진짜 이름 부르기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31FBE01C" wp14:editId="26D157C8">
                        <wp:extent cx="992553" cy="1727200"/>
                        <wp:effectExtent l="0" t="0" r="0" b="6350"/>
                        <wp:docPr id="43" name="그림 43" descr="C:\Users\ROG\AppData\Local\Microsoft\Windows\INetCache\Content.Word\영창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 descr="C:\Users\ROG\AppData\Local\Microsoft\Windows\INetCache\Content.Word\영창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01456" cy="174269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C36A9A" w:rsidRDefault="00774E3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>와빌</w:t>
                  </w:r>
                  <w:proofErr w:type="spellEnd"/>
                  <w:proofErr w:type="gramEnd"/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신의 이름을 부르면 그 신과 같은 힘을 가진다는 말이 있습니다.</w:t>
                  </w:r>
                </w:p>
                <w:p w:rsidR="00A741A5" w:rsidRDefault="00A741A5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신의 </w:t>
                  </w:r>
                  <w:r w:rsidR="00A741A5">
                    <w:rPr>
                      <w:rFonts w:hint="eastAsia"/>
                      <w:color w:val="000000" w:themeColor="text1"/>
                      <w:sz w:val="22"/>
                    </w:rPr>
                    <w:t>능력을 얻고</w:t>
                  </w: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공포가 추가적으로 4증가됩니다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.</w:t>
                  </w:r>
                  <w:r w:rsidR="00A741A5">
                    <w:rPr>
                      <w:rFonts w:hint="eastAsia"/>
                      <w:color w:val="000000" w:themeColor="text1"/>
                      <w:sz w:val="22"/>
                    </w:rPr>
                    <w:t>(</w:t>
                  </w:r>
                  <w:proofErr w:type="gramEnd"/>
                  <w:r w:rsidR="00A741A5">
                    <w:rPr>
                      <w:rFonts w:hint="eastAsia"/>
                      <w:color w:val="000000" w:themeColor="text1"/>
                      <w:sz w:val="22"/>
                    </w:rPr>
                    <w:t>무한 지속)</w:t>
                  </w:r>
                </w:p>
                <w:p w:rsidR="004E3E3C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(4번 주변을 조사하고 신의 이름을 찾아 신의 이름을 </w:t>
                  </w:r>
                </w:p>
                <w:p w:rsidR="000929B3" w:rsidRDefault="000929B3" w:rsidP="004E3E3C">
                  <w:pPr>
                    <w:ind w:firstLineChars="100" w:firstLine="220"/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부를 수 있습니다.)</w:t>
                  </w:r>
                </w:p>
                <w:p w:rsidR="00663F1D" w:rsidRPr="009D5F25" w:rsidRDefault="00663F1D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</w:t>
                  </w:r>
                  <w:proofErr w:type="spellStart"/>
                  <w:r>
                    <w:rPr>
                      <w:rFonts w:hint="eastAsia"/>
                      <w:color w:val="000000" w:themeColor="text1"/>
                      <w:sz w:val="22"/>
                    </w:rPr>
                    <w:t>비네트의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삼지창의 맞을 확률이 5%로 줄어 듭니다.)</w:t>
                  </w:r>
                </w:p>
              </w:tc>
            </w:tr>
            <w:tr w:rsidR="000929B3" w:rsidRPr="000B77EA" w:rsidTr="00E71921">
              <w:trPr>
                <w:trHeight w:val="2330"/>
              </w:trPr>
              <w:tc>
                <w:tcPr>
                  <w:tcW w:w="3906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1.천사</w:t>
                  </w:r>
                  <w:proofErr w:type="gram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날개 깃털 뽑기</w:t>
                  </w:r>
                </w:p>
                <w:p w:rsidR="000929B3" w:rsidRPr="000B77EA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482163AE" wp14:editId="43F9E3C0">
                        <wp:extent cx="1166517" cy="1574800"/>
                        <wp:effectExtent l="0" t="0" r="0" b="6350"/>
                        <wp:docPr id="40" name="그림 40" descr="C:\Users\ROG\AppData\Local\Microsoft\Windows\INetCache\Content.Word\adasda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 descr="C:\Users\ROG\AppData\Local\Microsoft\Windows\INetCache\Content.Word\adasda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68849" cy="157794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손님 조금 </w:t>
                  </w:r>
                  <w:proofErr w:type="spellStart"/>
                  <w:r>
                    <w:rPr>
                      <w:rFonts w:hint="eastAsia"/>
                      <w:color w:val="000000" w:themeColor="text1"/>
                      <w:sz w:val="22"/>
                    </w:rPr>
                    <w:t>따끔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할거에요!</w:t>
                  </w:r>
                </w:p>
                <w:p w:rsidR="004E3E3C" w:rsidRDefault="004E3E3C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천사의 깃털을 뽑습니다.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천사에게 공포 2를 줍니다.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(깃털 뽑기를 할 때는 방해꾼이 오지 않습니다.)</w:t>
                  </w:r>
                </w:p>
                <w:p w:rsidR="000929B3" w:rsidRPr="00C36A9A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</w:t>
                  </w:r>
                  <w:proofErr w:type="spellStart"/>
                  <w:r>
                    <w:rPr>
                      <w:rFonts w:hint="eastAsia"/>
                      <w:color w:val="000000" w:themeColor="text1"/>
                      <w:sz w:val="22"/>
                    </w:rPr>
                    <w:t>비네르에게는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쓸 수 없습니다.)</w:t>
                  </w:r>
                </w:p>
              </w:tc>
            </w:tr>
            <w:tr w:rsidR="000929B3" w:rsidRPr="000B77EA" w:rsidTr="00E71921">
              <w:trPr>
                <w:trHeight w:val="1109"/>
              </w:trPr>
              <w:tc>
                <w:tcPr>
                  <w:tcW w:w="3906" w:type="dxa"/>
                </w:tcPr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트로이 선물주기</w:t>
                  </w:r>
                </w:p>
                <w:p w:rsidR="000929B3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64A318E9" wp14:editId="5FFF8C84">
                        <wp:extent cx="1470991" cy="1560140"/>
                        <wp:effectExtent l="0" t="0" r="0" b="2540"/>
                        <wp:docPr id="42" name="그림 42" descr="C:\Users\ROG\AppData\Local\Microsoft\Windows\INetCache\Content.Word\박스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 descr="C:\Users\ROG\AppData\Local\Microsoft\Windows\INetCache\Content.Word\박스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77513" cy="156705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0B77EA" w:rsidRDefault="00774E31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929B3">
                    <w:rPr>
                      <w:rFonts w:hint="eastAsia"/>
                      <w:color w:val="000000" w:themeColor="text1"/>
                      <w:sz w:val="22"/>
                    </w:rPr>
                    <w:t>포베</w:t>
                  </w:r>
                  <w:proofErr w:type="spellEnd"/>
                  <w:proofErr w:type="gramEnd"/>
                </w:p>
              </w:tc>
              <w:tc>
                <w:tcPr>
                  <w:tcW w:w="7514" w:type="dxa"/>
                </w:tcPr>
                <w:p w:rsidR="00A741A5" w:rsidRDefault="000929B3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평범하게 놀라게 할 거에요</w:t>
                  </w:r>
                  <w:r w:rsidR="00A741A5">
                    <w:rPr>
                      <w:rFonts w:hint="eastAsia"/>
                      <w:color w:val="000000" w:themeColor="text1"/>
                      <w:sz w:val="22"/>
                    </w:rPr>
                    <w:t>!</w:t>
                  </w:r>
                </w:p>
                <w:p w:rsidR="004E3E3C" w:rsidRDefault="004E3E3C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0929B3" w:rsidRDefault="00A741A5" w:rsidP="00A741A5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(신사는 천사에게 선물을 주고 천사는 그 선물을 5초뒤에 엽니다.)</w:t>
                  </w:r>
                </w:p>
                <w:p w:rsidR="006A734A" w:rsidRDefault="006A734A" w:rsidP="00A741A5">
                  <w:pPr>
                    <w:rPr>
                      <w:color w:val="000000" w:themeColor="text1"/>
                      <w:sz w:val="22"/>
                    </w:rPr>
                  </w:pPr>
                </w:p>
                <w:p w:rsidR="00A741A5" w:rsidRDefault="00A741A5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공포 당하기 전에 도망갔을 경우 (공포 5)</w:t>
                  </w:r>
                </w:p>
                <w:p w:rsidR="00A741A5" w:rsidRDefault="00A741A5" w:rsidP="00866296">
                  <w:pPr>
                    <w:rPr>
                      <w:color w:val="000000" w:themeColor="text1"/>
                      <w:sz w:val="22"/>
                    </w:rPr>
                  </w:pPr>
                </w:p>
                <w:p w:rsidR="00A741A5" w:rsidRDefault="00A741A5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공포 얻었음에도 신사가 도망가지 않을 경우 </w:t>
                  </w:r>
                </w:p>
                <w:p w:rsidR="00A741A5" w:rsidRPr="000B77EA" w:rsidRDefault="00A741A5" w:rsidP="00866296">
                  <w:pPr>
                    <w:rPr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(공포 5, 신사의 체력 -1)</w:t>
                  </w:r>
                </w:p>
              </w:tc>
            </w:tr>
            <w:tr w:rsidR="000929B3" w:rsidRPr="00CE55EF" w:rsidTr="00E71921">
              <w:trPr>
                <w:trHeight w:val="683"/>
              </w:trPr>
              <w:tc>
                <w:tcPr>
                  <w:tcW w:w="3906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깃털 을 검은색으로 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칠해 타락한 것처럼 하기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69BE970A" wp14:editId="4FB55AD6">
                        <wp:extent cx="1949450" cy="1091692"/>
                        <wp:effectExtent l="0" t="0" r="0" b="0"/>
                        <wp:docPr id="41" name="그림 41" descr="C:\Users\ROG\AppData\Local\Microsoft\Windows\INetCache\Content.Word\다크엔젤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 descr="C:\Users\ROG\AppData\Local\Microsoft\Windows\INetCache\Content.Word\다크엔젤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70180" cy="11033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0B77EA" w:rsidRDefault="00774E31" w:rsidP="00055342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:</w:t>
                  </w:r>
                  <w:proofErr w:type="spell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원펀맨</w:t>
                  </w:r>
                  <w:proofErr w:type="spellEnd"/>
                  <w:proofErr w:type="gramEnd"/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날개에 검은색 잉크를 부어 타락 </w:t>
                  </w:r>
                  <w:r w:rsidR="00A741A5">
                    <w:rPr>
                      <w:rFonts w:hint="eastAsia"/>
                      <w:iCs/>
                      <w:color w:val="000000" w:themeColor="text1"/>
                      <w:sz w:val="22"/>
                    </w:rPr>
                    <w:t>천사처럼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만들어 버립니다.</w:t>
                  </w:r>
                </w:p>
                <w:p w:rsidR="004E3E3C" w:rsidRDefault="004E3E3C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천국에서 퇴출 당할 줄 알고 공포에 떨게 됩니다.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잉크인 것을 알고 공포가 사라집니다.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(공포30 증가 30초뒤 20감소 </w:t>
                  </w:r>
                </w:p>
                <w:p w:rsidR="000929B3" w:rsidRDefault="000929B3" w:rsidP="00866296">
                  <w:pPr>
                    <w:ind w:firstLineChars="100" w:firstLine="220"/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공포가 줄기 전에 빨리 100을 만드세요!)</w:t>
                  </w:r>
                </w:p>
                <w:p w:rsidR="006A734A" w:rsidRDefault="006A734A" w:rsidP="006A734A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  <w:p w:rsidR="000929B3" w:rsidRPr="006A734A" w:rsidRDefault="006A734A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color w:val="000000" w:themeColor="text1"/>
                      <w:sz w:val="22"/>
                    </w:rPr>
                    <w:t>(</w:t>
                  </w:r>
                  <w:proofErr w:type="spellStart"/>
                  <w:r>
                    <w:rPr>
                      <w:rFonts w:hint="eastAsia"/>
                      <w:color w:val="000000" w:themeColor="text1"/>
                      <w:sz w:val="22"/>
                    </w:rPr>
                    <w:t>비네트에게는</w:t>
                  </w:r>
                  <w:proofErr w:type="spellEnd"/>
                  <w:r>
                    <w:rPr>
                      <w:rFonts w:hint="eastAsia"/>
                      <w:color w:val="000000" w:themeColor="text1"/>
                      <w:sz w:val="22"/>
                    </w:rPr>
                    <w:t xml:space="preserve"> 쓸 수 없습니다.)</w:t>
                  </w:r>
                </w:p>
              </w:tc>
            </w:tr>
            <w:tr w:rsidR="000929B3" w:rsidRPr="000B77EA" w:rsidTr="00E71921">
              <w:trPr>
                <w:trHeight w:val="1550"/>
              </w:trPr>
              <w:tc>
                <w:tcPr>
                  <w:tcW w:w="3906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구름 바닥 뚫기</w:t>
                  </w:r>
                </w:p>
                <w:p w:rsidR="000929B3" w:rsidRDefault="001228A7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iCs/>
                      <w:noProof/>
                      <w:color w:val="000000" w:themeColor="text1"/>
                      <w:sz w:val="22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0288" behindDoc="0" locked="0" layoutInCell="1" allowOverlap="1" wp14:anchorId="7B6A9569" wp14:editId="42F2DCE6">
                            <wp:simplePos x="0" y="0"/>
                            <wp:positionH relativeFrom="column">
                              <wp:posOffset>737235</wp:posOffset>
                            </wp:positionH>
                            <wp:positionV relativeFrom="paragraph">
                              <wp:posOffset>427990</wp:posOffset>
                            </wp:positionV>
                            <wp:extent cx="457200" cy="177800"/>
                            <wp:effectExtent l="57150" t="38100" r="38100" b="88900"/>
                            <wp:wrapNone/>
                            <wp:docPr id="182" name="타원 18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57200" cy="177800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solidFill>
                                        <a:srgbClr val="0070C0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5"/>
                                    </a:lnRef>
                                    <a:fillRef idx="2">
                                      <a:schemeClr val="accent5"/>
                                    </a:fillRef>
                                    <a:effectRef idx="1">
                                      <a:schemeClr val="accent5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oval id="타원 182" o:spid="_x0000_s1026" style="position:absolute;left:0;text-align:left;margin-left:58.05pt;margin-top:33.7pt;width:36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" fillcolor="#a5d5e2 [1624]" strokecolor="#0070c0">
                            <v:fill color2="#e4f2f6 [504]" rotate="t" angle="180" colors="0 #9eeaff;22938f #bbefff;1 #e4f9ff" focus="100%" type="gradient"/>
                            <v:shadow on="t" color="black" opacity="24903f" origin=",.5" offset="0,.55556mm"/>
                          </v:oval>
                        </w:pict>
                      </mc:Fallback>
                    </mc:AlternateContent>
                  </w:r>
                  <w:r w:rsidR="000929B3">
                    <w:rPr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7A1131DA" wp14:editId="00B27149">
                        <wp:extent cx="2006600" cy="840915"/>
                        <wp:effectExtent l="0" t="0" r="0" b="0"/>
                        <wp:docPr id="69" name="그림 69" descr="구멍꿇기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0" descr="구멍꿇기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11042" cy="8427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55342" w:rsidRPr="003A31E0" w:rsidRDefault="00774E31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:</w:t>
                  </w:r>
                  <w:proofErr w:type="spellStart"/>
                  <w:r w:rsidR="00055342">
                    <w:rPr>
                      <w:rFonts w:hint="eastAsia"/>
                      <w:iCs/>
                      <w:color w:val="000000" w:themeColor="text1"/>
                      <w:sz w:val="22"/>
                    </w:rPr>
                    <w:t>코바야시네</w:t>
                  </w:r>
                  <w:proofErr w:type="spellEnd"/>
                  <w:proofErr w:type="gramEnd"/>
                  <w:r w:rsidR="00055342"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</w:t>
                  </w:r>
                  <w:proofErr w:type="spellStart"/>
                  <w:r w:rsidR="00055342">
                    <w:rPr>
                      <w:rFonts w:hint="eastAsia"/>
                      <w:iCs/>
                      <w:color w:val="000000" w:themeColor="text1"/>
                      <w:sz w:val="22"/>
                    </w:rPr>
                    <w:t>메이드드레곤</w:t>
                  </w:r>
                  <w:proofErr w:type="spellEnd"/>
                </w:p>
              </w:tc>
              <w:tc>
                <w:tcPr>
                  <w:tcW w:w="7514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구름 바닥을 먹어 떨어질뻔한 아찔한 함정을 만드는 것 입니다.</w:t>
                  </w:r>
                </w:p>
                <w:p w:rsidR="004E3E3C" w:rsidRDefault="004E3E3C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천사는 날개가 있어서 크게 다치진 않지만 그래도 무섭겠죠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(공포 5증가)</w:t>
                  </w:r>
                </w:p>
                <w:p w:rsidR="006A734A" w:rsidRDefault="006A734A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</w:t>
                  </w:r>
                  <w:proofErr w:type="spell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비네트의</w:t>
                  </w:r>
                  <w:proofErr w:type="spellEnd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경우 10%의 확률로 지옥까지 떨어져서 </w:t>
                  </w:r>
                </w:p>
                <w:p w:rsidR="00A741A5" w:rsidRPr="00A43875" w:rsidRDefault="006A734A" w:rsidP="006A734A">
                  <w:pPr>
                    <w:ind w:firstLineChars="100" w:firstLine="220"/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다시는 안 올 수 있습니다.)</w:t>
                  </w:r>
                </w:p>
              </w:tc>
            </w:tr>
            <w:tr w:rsidR="000929B3" w:rsidRPr="000B77EA" w:rsidTr="00E71921">
              <w:trPr>
                <w:trHeight w:val="1603"/>
              </w:trPr>
              <w:tc>
                <w:tcPr>
                  <w:tcW w:w="3906" w:type="dxa"/>
                </w:tcPr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lastRenderedPageBreak/>
                    <w:t>천국에 낙서 하기</w:t>
                  </w:r>
                </w:p>
                <w:p w:rsidR="000929B3" w:rsidRPr="000B77EA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58B09F03" wp14:editId="0AD1175A">
                        <wp:extent cx="2314224" cy="1301750"/>
                        <wp:effectExtent l="0" t="0" r="0" b="0"/>
                        <wp:docPr id="39" name="그림 39" descr="C:\Users\ROG\AppData\Local\Microsoft\Windows\INetCache\Content.Word\낙서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 descr="C:\Users\ROG\AppData\Local\Microsoft\Windows\INetCache\Content.Word\낙서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22030" cy="13061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514" w:type="dxa"/>
                </w:tcPr>
                <w:p w:rsidR="004E3E3C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신성한 천국에 낙서를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!?</w:t>
                  </w:r>
                  <w:proofErr w:type="gramEnd"/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낙서를 하면 지워야 하고 누가 낙서했는지 알아내야겠죠</w:t>
                  </w:r>
                </w:p>
                <w:p w:rsidR="004E3E3C" w:rsidRDefault="004E3E3C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대 천사들이 격노하는 모습은 정말 공포스럽겠군요!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(모든 천사들은 비상에 걸리며 공포 5가 걸립니다)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(상위 천사의 특징 효과가 남아 있으면</w:t>
                  </w:r>
                </w:p>
                <w:p w:rsidR="000929B3" w:rsidRDefault="000929B3" w:rsidP="00866296">
                  <w:pPr>
                    <w:ind w:firstLineChars="100" w:firstLine="220"/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상위 천사가 당신을 쫓아 옵니다.)</w:t>
                  </w:r>
                </w:p>
                <w:p w:rsidR="006A734A" w:rsidRPr="000B77EA" w:rsidRDefault="006A734A" w:rsidP="006A734A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</w:t>
                  </w:r>
                  <w:proofErr w:type="spell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비네트는</w:t>
                  </w:r>
                  <w:proofErr w:type="spellEnd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의심을 더 받아서 공포 10이 걸립니다)</w:t>
                  </w:r>
                </w:p>
              </w:tc>
            </w:tr>
            <w:tr w:rsidR="000929B3" w:rsidRPr="000B77EA" w:rsidTr="00E71921">
              <w:trPr>
                <w:trHeight w:val="400"/>
              </w:trPr>
              <w:tc>
                <w:tcPr>
                  <w:tcW w:w="3906" w:type="dxa"/>
                </w:tcPr>
                <w:p w:rsidR="000929B3" w:rsidRPr="000B77EA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살려달라고 빌기.</w:t>
                  </w: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noProof/>
                      <w:color w:val="000000" w:themeColor="text1"/>
                      <w:sz w:val="22"/>
                    </w:rPr>
                    <w:drawing>
                      <wp:inline distT="0" distB="0" distL="0" distR="0" wp14:anchorId="12798DCC" wp14:editId="5C418421">
                        <wp:extent cx="2178657" cy="1217006"/>
                        <wp:effectExtent l="0" t="0" r="0" b="2540"/>
                        <wp:docPr id="34" name="그림 34" descr="C:\Users\ROG\AppData\Local\Microsoft\Windows\INetCache\Content.Word\47dafb49422ee6b77cc80cc097585044ee2b0046_hq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 descr="C:\Users\ROG\AppData\Local\Microsoft\Windows\INetCache\Content.Word\47dafb49422ee6b77cc80cc097585044ee2b0046_hq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3782" cy="121986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929B3" w:rsidRPr="000B77EA" w:rsidRDefault="00774E31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출처</w:t>
                  </w:r>
                  <w:proofErr w:type="gram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:</w:t>
                  </w:r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>AMINO</w:t>
                  </w:r>
                  <w:proofErr w:type="gramEnd"/>
                </w:p>
              </w:tc>
              <w:tc>
                <w:tcPr>
                  <w:tcW w:w="7514" w:type="dxa"/>
                </w:tcPr>
                <w:p w:rsidR="006A734A" w:rsidRDefault="006A734A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iCs/>
                      <w:color w:val="000000" w:themeColor="text1"/>
                      <w:sz w:val="22"/>
                    </w:rPr>
                    <w:t>“</w:t>
                  </w:r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>내가 무릎을 꿇은 건 추진력을 얻기 위함이다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!</w:t>
                  </w:r>
                  <w:r>
                    <w:rPr>
                      <w:iCs/>
                      <w:color w:val="000000" w:themeColor="text1"/>
                      <w:sz w:val="22"/>
                    </w:rPr>
                    <w:t>”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</w:t>
                  </w:r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두 손을 모아 </w:t>
                  </w:r>
                </w:p>
                <w:p w:rsidR="00A741A5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싹싹 빌어봅시다. </w:t>
                  </w:r>
                  <w:r w:rsidR="00A741A5">
                    <w:rPr>
                      <w:rFonts w:hint="eastAsia"/>
                      <w:iCs/>
                      <w:color w:val="000000" w:themeColor="text1"/>
                      <w:sz w:val="22"/>
                    </w:rPr>
                    <w:t>(체력이 1개 남았을 때만 사용가능 합니다)</w:t>
                  </w:r>
                </w:p>
                <w:p w:rsidR="006A734A" w:rsidRDefault="006A734A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</w:p>
                <w:p w:rsidR="000929B3" w:rsidRDefault="000929B3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천사의 마음은 관대해 주인공을 용서 해줄 수도 있습니다.</w:t>
                  </w:r>
                </w:p>
                <w:p w:rsidR="006A734A" w:rsidRDefault="006A734A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(5</w:t>
                  </w:r>
                  <w:r w:rsidR="000929B3"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0%확률로 주인공은 </w:t>
                  </w: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체력이 1차게 됩니다. 하지만 50%확률로</w:t>
                  </w:r>
                </w:p>
                <w:p w:rsidR="006A734A" w:rsidRDefault="006A734A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주인공을 공격해서 주인공은 죽게 됩니다.)</w:t>
                  </w:r>
                </w:p>
                <w:p w:rsidR="006A734A" w:rsidRPr="000B77EA" w:rsidRDefault="006A734A" w:rsidP="00866296">
                  <w:pPr>
                    <w:rPr>
                      <w:iCs/>
                      <w:color w:val="000000" w:themeColor="text1"/>
                      <w:sz w:val="22"/>
                    </w:rPr>
                  </w:pPr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(</w:t>
                  </w:r>
                  <w:proofErr w:type="spellStart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>비네트는</w:t>
                  </w:r>
                  <w:proofErr w:type="spellEnd"/>
                  <w:r>
                    <w:rPr>
                      <w:rFonts w:hint="eastAsia"/>
                      <w:iCs/>
                      <w:color w:val="000000" w:themeColor="text1"/>
                      <w:sz w:val="22"/>
                    </w:rPr>
                    <w:t xml:space="preserve"> 용서하지 않습니다.)</w:t>
                  </w:r>
                </w:p>
              </w:tc>
            </w:tr>
          </w:tbl>
          <w:p w:rsidR="00D3205A" w:rsidRDefault="00D3205A"/>
          <w:p w:rsidR="00D3205A" w:rsidRDefault="00D3205A" w:rsidP="00D3205A">
            <w:pPr>
              <w:rPr>
                <w:b/>
                <w:iCs/>
                <w:color w:val="000000" w:themeColor="text1"/>
                <w:sz w:val="22"/>
              </w:rPr>
            </w:pPr>
            <w:r>
              <w:rPr>
                <w:rFonts w:hint="eastAsia"/>
                <w:b/>
                <w:iCs/>
                <w:color w:val="000000" w:themeColor="text1"/>
                <w:sz w:val="22"/>
              </w:rPr>
              <w:t>(4</w:t>
            </w:r>
            <w:r w:rsidR="00755621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Stage</w:t>
            </w:r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>클리어</w:t>
            </w:r>
            <w:proofErr w:type="spellEnd"/>
            <w:r w:rsidRPr="00AF2E92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조건: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상위 천사들이 주인공을 인정할 정도로 놀라게 하기)</w:t>
            </w:r>
          </w:p>
          <w:p w:rsidR="00D3205A" w:rsidRDefault="00D3205A" w:rsidP="00D3205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천사를 한방 먹인 주인공은 기분이 좋아졌고 4대 천사 중 1명인 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가브리엘에게</w:t>
            </w:r>
            <w:proofErr w:type="spellEnd"/>
          </w:p>
          <w:p w:rsidR="00D3205A" w:rsidRDefault="00D3205A" w:rsidP="00D3205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 물어봤습니다. 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가브리엘은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주인공을 살려 줬고 주인공은 작은 마을에서 태어났습니다.</w:t>
            </w:r>
          </w:p>
          <w:p w:rsidR="00D3205A" w:rsidRDefault="00D3205A" w:rsidP="00D3205A">
            <w:pPr>
              <w:rPr>
                <w:iCs/>
                <w:color w:val="000000" w:themeColor="text1"/>
                <w:sz w:val="22"/>
              </w:rPr>
            </w:pPr>
            <w:r>
              <w:rPr>
                <w:iCs/>
                <w:color w:val="000000" w:themeColor="text1"/>
                <w:sz w:val="22"/>
              </w:rPr>
              <w:t>”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어</w:t>
            </w:r>
            <w:r>
              <w:rPr>
                <w:iCs/>
                <w:color w:val="000000" w:themeColor="text1"/>
                <w:sz w:val="22"/>
              </w:rPr>
              <w:t>…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>어라 여기가 아닌데</w:t>
            </w:r>
            <w:r>
              <w:rPr>
                <w:iCs/>
                <w:color w:val="000000" w:themeColor="text1"/>
                <w:sz w:val="22"/>
              </w:rPr>
              <w:t>…</w:t>
            </w:r>
            <w:r>
              <w:rPr>
                <w:rFonts w:hint="eastAsia"/>
                <w:iCs/>
                <w:color w:val="000000" w:themeColor="text1"/>
                <w:sz w:val="22"/>
              </w:rPr>
              <w:t>?</w:t>
            </w:r>
            <w:r>
              <w:rPr>
                <w:iCs/>
                <w:color w:val="000000" w:themeColor="text1"/>
                <w:sz w:val="22"/>
              </w:rPr>
              <w:t>”</w:t>
            </w:r>
          </w:p>
          <w:p w:rsidR="00D3205A" w:rsidRDefault="00D3205A" w:rsidP="00D3205A">
            <w:pPr>
              <w:rPr>
                <w:iCs/>
                <w:color w:val="000000" w:themeColor="text1"/>
                <w:sz w:val="22"/>
              </w:rPr>
            </w:pPr>
          </w:p>
          <w:p w:rsidR="00D3205A" w:rsidRDefault="00D3205A" w:rsidP="00D3205A">
            <w:pPr>
              <w:rPr>
                <w:b/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(베드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:신사가</w:t>
            </w:r>
            <w:proofErr w:type="gram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>
              <w:rPr>
                <w:rFonts w:hint="eastAsia"/>
                <w:b/>
                <w:iCs/>
                <w:color w:val="000000" w:themeColor="text1"/>
                <w:sz w:val="22"/>
              </w:rPr>
              <w:t>우라엘에게</w:t>
            </w:r>
            <w:proofErr w:type="spell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집적적인 공격을 할 경우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)</w:t>
            </w:r>
          </w:p>
          <w:p w:rsidR="00D3205A" w:rsidRDefault="00D3205A" w:rsidP="00D3205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주인공은 천사에게 한방 먹였다고 생각하고 도망가는 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중이었습니다</w:t>
            </w:r>
            <w:r>
              <w:rPr>
                <w:iCs/>
                <w:color w:val="000000" w:themeColor="text1"/>
                <w:sz w:val="22"/>
              </w:rPr>
              <w:t>…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>중이었는데요</w:t>
            </w:r>
          </w:p>
          <w:p w:rsidR="00D3205A" w:rsidRDefault="00D3205A" w:rsidP="00D3205A">
            <w:pPr>
              <w:rPr>
                <w:iCs/>
                <w:color w:val="000000" w:themeColor="text1"/>
                <w:sz w:val="22"/>
              </w:rPr>
            </w:pP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우라엘은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수 많은 날개로 주인공을 따라왔고 주인공은 따라 잡혔습니다. </w:t>
            </w:r>
          </w:p>
          <w:p w:rsidR="00D3205A" w:rsidRDefault="00D3205A" w:rsidP="00D3205A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주인공에게 정의를 선사 합니다.</w:t>
            </w:r>
          </w:p>
          <w:p w:rsidR="006A734A" w:rsidRDefault="006A734A" w:rsidP="006A734A">
            <w:pPr>
              <w:rPr>
                <w:b/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(베드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</w:t>
            </w:r>
            <w:proofErr w:type="spellStart"/>
            <w:r>
              <w:rPr>
                <w:rFonts w:hint="eastAsia"/>
                <w:b/>
                <w:iCs/>
                <w:color w:val="000000" w:themeColor="text1"/>
                <w:sz w:val="22"/>
              </w:rPr>
              <w:t>비네트에게</w:t>
            </w:r>
            <w:proofErr w:type="spellEnd"/>
            <w:proofErr w:type="gramEnd"/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삼지창으로 찔렸을 경우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)</w:t>
            </w:r>
          </w:p>
          <w:p w:rsidR="0095067C" w:rsidRDefault="006A734A" w:rsidP="0095067C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놀</w:t>
            </w:r>
            <w:r w:rsidR="0095067C">
              <w:rPr>
                <w:rFonts w:hint="eastAsia"/>
                <w:iCs/>
                <w:color w:val="000000" w:themeColor="text1"/>
                <w:sz w:val="22"/>
              </w:rPr>
              <w:t xml:space="preserve">라게 </w:t>
            </w:r>
            <w:r w:rsidR="00774E31">
              <w:rPr>
                <w:rFonts w:hint="eastAsia"/>
                <w:iCs/>
                <w:color w:val="000000" w:themeColor="text1"/>
                <w:sz w:val="22"/>
              </w:rPr>
              <w:t xml:space="preserve">하기 위해 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준비하던 주인공은 </w:t>
            </w:r>
            <w:r w:rsidR="0095067C">
              <w:rPr>
                <w:rFonts w:hint="eastAsia"/>
                <w:iCs/>
                <w:color w:val="000000" w:themeColor="text1"/>
                <w:sz w:val="22"/>
              </w:rPr>
              <w:t>순간 오싹해 졌다. 삼지창의 사이에 자신이 껴있던 것이었다</w:t>
            </w:r>
            <w:r w:rsidR="00774E31">
              <w:rPr>
                <w:rFonts w:hint="eastAsia"/>
                <w:iCs/>
                <w:color w:val="000000" w:themeColor="text1"/>
                <w:sz w:val="22"/>
              </w:rPr>
              <w:t>.</w:t>
            </w:r>
          </w:p>
          <w:p w:rsidR="0095067C" w:rsidRDefault="0095067C" w:rsidP="0095067C">
            <w:pPr>
              <w:rPr>
                <w:iCs/>
                <w:color w:val="000000" w:themeColor="text1"/>
                <w:sz w:val="22"/>
              </w:rPr>
            </w:pP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비네트는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벌레 보는 눈으로 주인공을 보더니 그냥 구름 아래로 던졌다. </w:t>
            </w:r>
          </w:p>
          <w:p w:rsidR="0095067C" w:rsidRPr="0095067C" w:rsidRDefault="0095067C" w:rsidP="0095067C">
            <w:pPr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주인공은 다시 천국에 가기 위해 천국의 계단을 올랐다. </w:t>
            </w:r>
            <w:r>
              <w:rPr>
                <w:iCs/>
                <w:color w:val="000000" w:themeColor="text1"/>
                <w:sz w:val="22"/>
              </w:rPr>
              <w:t>”</w:t>
            </w:r>
            <w:proofErr w:type="gramStart"/>
            <w:r>
              <w:rPr>
                <w:rFonts w:hint="eastAsia"/>
                <w:iCs/>
                <w:color w:val="000000" w:themeColor="text1"/>
                <w:sz w:val="22"/>
              </w:rPr>
              <w:t>이제</w:t>
            </w:r>
            <w:r>
              <w:rPr>
                <w:iCs/>
                <w:color w:val="000000" w:themeColor="text1"/>
                <w:sz w:val="22"/>
              </w:rPr>
              <w:t>…</w:t>
            </w:r>
            <w:proofErr w:type="gramEnd"/>
            <w:r>
              <w:rPr>
                <w:rFonts w:hint="eastAsia"/>
                <w:iCs/>
                <w:color w:val="000000" w:themeColor="text1"/>
                <w:sz w:val="22"/>
              </w:rPr>
              <w:t>100계단만 더 가면</w:t>
            </w:r>
            <w:r>
              <w:rPr>
                <w:iCs/>
                <w:color w:val="000000" w:themeColor="text1"/>
                <w:sz w:val="22"/>
              </w:rPr>
              <w:t>…</w:t>
            </w:r>
            <w:r>
              <w:rPr>
                <w:rFonts w:hint="eastAsia"/>
                <w:iCs/>
                <w:color w:val="000000" w:themeColor="text1"/>
                <w:sz w:val="22"/>
              </w:rPr>
              <w:t>헉헉..</w:t>
            </w:r>
            <w:r>
              <w:rPr>
                <w:iCs/>
                <w:color w:val="000000" w:themeColor="text1"/>
                <w:sz w:val="22"/>
              </w:rPr>
              <w:t>”</w:t>
            </w:r>
          </w:p>
          <w:p w:rsidR="00D3205A" w:rsidRPr="00FA27F3" w:rsidRDefault="00D3205A" w:rsidP="00D3205A">
            <w:pPr>
              <w:rPr>
                <w:sz w:val="22"/>
              </w:rPr>
            </w:pPr>
          </w:p>
          <w:p w:rsidR="00D3205A" w:rsidRDefault="00D3205A" w:rsidP="00D3205A">
            <w:pPr>
              <w:rPr>
                <w:b/>
                <w:iCs/>
                <w:color w:val="000000" w:themeColor="text1"/>
                <w:sz w:val="22"/>
              </w:rPr>
            </w:pP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(베드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proofErr w:type="spell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엔딩</w:t>
            </w:r>
            <w:proofErr w:type="spellEnd"/>
            <w:proofErr w:type="gramStart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:신사가</w:t>
            </w:r>
            <w:proofErr w:type="gramEnd"/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 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>천둥 구름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 xml:space="preserve">에게 </w:t>
            </w:r>
            <w:r>
              <w:rPr>
                <w:rFonts w:hint="eastAsia"/>
                <w:b/>
                <w:iCs/>
                <w:color w:val="000000" w:themeColor="text1"/>
                <w:sz w:val="22"/>
              </w:rPr>
              <w:t>감전 당했을 경우</w:t>
            </w:r>
            <w:r w:rsidRPr="00AF724A">
              <w:rPr>
                <w:rFonts w:hint="eastAsia"/>
                <w:b/>
                <w:iCs/>
                <w:color w:val="000000" w:themeColor="text1"/>
                <w:sz w:val="22"/>
              </w:rPr>
              <w:t>)</w:t>
            </w:r>
          </w:p>
          <w:p w:rsidR="00D3205A" w:rsidRPr="00FA27F3" w:rsidRDefault="00D3205A" w:rsidP="00D3205A">
            <w:pPr>
              <w:rPr>
                <w:iCs/>
                <w:color w:val="000000" w:themeColor="text1"/>
                <w:sz w:val="22"/>
              </w:rPr>
            </w:pPr>
            <w:r w:rsidRPr="00FA27F3">
              <w:rPr>
                <w:rFonts w:hint="eastAsia"/>
                <w:iCs/>
                <w:color w:val="000000" w:themeColor="text1"/>
                <w:sz w:val="22"/>
              </w:rPr>
              <w:t>주인공은 천사를 놀라게 할 행복한 고민을 하던 중 갑자기 하늘이 흐려진 것을 깨달았습니다.</w:t>
            </w:r>
          </w:p>
          <w:p w:rsidR="00D3205A" w:rsidRDefault="00D3205A" w:rsidP="00D3205A">
            <w:r w:rsidRPr="00FA27F3">
              <w:rPr>
                <w:iCs/>
                <w:color w:val="000000" w:themeColor="text1"/>
                <w:sz w:val="22"/>
              </w:rPr>
              <w:t>“</w:t>
            </w:r>
            <w:proofErr w:type="spellStart"/>
            <w:r w:rsidRPr="00FA27F3">
              <w:rPr>
                <w:rFonts w:hint="eastAsia"/>
                <w:iCs/>
                <w:color w:val="000000" w:themeColor="text1"/>
                <w:sz w:val="22"/>
              </w:rPr>
              <w:t>어라라</w:t>
            </w:r>
            <w:proofErr w:type="spellEnd"/>
            <w:proofErr w:type="gramStart"/>
            <w:r w:rsidRPr="00FA27F3">
              <w:rPr>
                <w:iCs/>
                <w:color w:val="000000" w:themeColor="text1"/>
                <w:sz w:val="22"/>
              </w:rPr>
              <w:t>…</w:t>
            </w:r>
            <w:r w:rsidRPr="00FA27F3">
              <w:rPr>
                <w:rFonts w:hint="eastAsia"/>
                <w:iCs/>
                <w:color w:val="000000" w:themeColor="text1"/>
                <w:sz w:val="22"/>
              </w:rPr>
              <w:t>?</w:t>
            </w:r>
            <w:proofErr w:type="gramEnd"/>
            <w:r w:rsidRPr="00FA27F3">
              <w:rPr>
                <w:iCs/>
                <w:color w:val="000000" w:themeColor="text1"/>
                <w:sz w:val="22"/>
              </w:rPr>
              <w:t>”</w:t>
            </w:r>
            <w:r w:rsidRPr="00FA27F3">
              <w:rPr>
                <w:rFonts w:hint="eastAsia"/>
                <w:iCs/>
                <w:color w:val="000000" w:themeColor="text1"/>
                <w:sz w:val="22"/>
              </w:rPr>
              <w:t xml:space="preserve"> 주인공은 </w:t>
            </w:r>
            <w:r w:rsidR="002D339B">
              <w:rPr>
                <w:rFonts w:hint="eastAsia"/>
                <w:iCs/>
                <w:color w:val="000000" w:themeColor="text1"/>
                <w:sz w:val="22"/>
              </w:rPr>
              <w:t xml:space="preserve">바삭 하게 </w:t>
            </w:r>
            <w:r w:rsidRPr="00FA27F3">
              <w:rPr>
                <w:rFonts w:hint="eastAsia"/>
                <w:iCs/>
                <w:color w:val="000000" w:themeColor="text1"/>
                <w:sz w:val="22"/>
              </w:rPr>
              <w:t>튀겨졌습니다. 뭐 이미 죽은 몸이라 죽지는 않지만요.</w:t>
            </w:r>
          </w:p>
          <w:p w:rsidR="00D3205A" w:rsidRPr="00896F08" w:rsidRDefault="00D3205A"/>
        </w:tc>
      </w:tr>
      <w:tr w:rsidR="00A0097E">
        <w:trPr>
          <w:gridAfter w:val="4"/>
          <w:wAfter w:w="2796" w:type="pct"/>
          <w:trHeight w:val="374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:rsidR="00A0097E" w:rsidRDefault="00866296">
            <w:pPr>
              <w:pStyle w:val="a4"/>
              <w:ind w:leftChars="0" w:left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5</w:t>
            </w:r>
            <w:r>
              <w:rPr>
                <w:b/>
                <w:bCs/>
              </w:rPr>
              <w:t xml:space="preserve">. </w:t>
            </w:r>
            <w:r>
              <w:rPr>
                <w:rFonts w:hint="eastAsia"/>
                <w:b/>
                <w:bCs/>
              </w:rPr>
              <w:t xml:space="preserve">게임 이미지 </w:t>
            </w:r>
            <w:r>
              <w:rPr>
                <w:b/>
                <w:bCs/>
              </w:rPr>
              <w:t>(</w:t>
            </w:r>
            <w:r>
              <w:rPr>
                <w:rFonts w:hint="eastAsia"/>
                <w:b/>
                <w:bCs/>
              </w:rPr>
              <w:t>예: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>캐릭터,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</w:rPr>
              <w:t>컨셉아트</w:t>
            </w:r>
            <w:proofErr w:type="spellEnd"/>
            <w:r>
              <w:rPr>
                <w:rFonts w:hint="eastAsia"/>
                <w:b/>
                <w:bCs/>
              </w:rPr>
              <w:t>,</w:t>
            </w:r>
            <w:r>
              <w:rPr>
                <w:b/>
                <w:bCs/>
              </w:rPr>
              <w:t xml:space="preserve"> </w:t>
            </w:r>
            <w:r>
              <w:rPr>
                <w:rFonts w:hint="eastAsia"/>
                <w:b/>
                <w:bCs/>
              </w:rPr>
              <w:t xml:space="preserve">게임 플레이 등 예상 이미지 자료 </w:t>
            </w:r>
            <w:proofErr w:type="gramStart"/>
            <w:r>
              <w:rPr>
                <w:rFonts w:hint="eastAsia"/>
                <w:b/>
                <w:bCs/>
              </w:rPr>
              <w:t xml:space="preserve">첨부 </w:t>
            </w:r>
            <w:r>
              <w:rPr>
                <w:b/>
                <w:bCs/>
              </w:rPr>
              <w:t>)</w:t>
            </w:r>
            <w:proofErr w:type="gramEnd"/>
          </w:p>
        </w:tc>
      </w:tr>
      <w:tr w:rsidR="00A0097E" w:rsidTr="00896F08">
        <w:trPr>
          <w:gridAfter w:val="4"/>
          <w:wAfter w:w="2796" w:type="pct"/>
          <w:trHeight w:val="978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513E0" w:rsidRDefault="009513E0" w:rsidP="00690A37">
            <w:pPr>
              <w:rPr>
                <w:b/>
                <w:iCs/>
                <w:color w:val="FF0000"/>
                <w:sz w:val="22"/>
              </w:rPr>
            </w:pPr>
            <w:r>
              <w:rPr>
                <w:rFonts w:hint="eastAsia"/>
                <w:b/>
                <w:iCs/>
                <w:color w:val="FF0000"/>
                <w:sz w:val="22"/>
              </w:rPr>
              <w:t>메인 이미지</w:t>
            </w:r>
          </w:p>
          <w:p w:rsidR="009513E0" w:rsidRDefault="00755621" w:rsidP="00690A37">
            <w:pPr>
              <w:rPr>
                <w:b/>
                <w:iCs/>
                <w:color w:val="FF0000"/>
                <w:sz w:val="22"/>
              </w:rPr>
            </w:pPr>
            <w:r>
              <w:rPr>
                <w:b/>
                <w:iCs/>
                <w:color w:val="FF0000"/>
                <w:sz w:val="22"/>
              </w:rPr>
              <w:pict>
                <v:shape id="_x0000_i1031" type="#_x0000_t75" style="width:265pt;height:132.5pt">
                  <v:imagedata r:id="rId80" o:title=""/>
                </v:shape>
              </w:pict>
            </w:r>
          </w:p>
          <w:p w:rsidR="000F58B7" w:rsidRDefault="000F58B7" w:rsidP="00690A37">
            <w:pPr>
              <w:rPr>
                <w:iCs/>
                <w:color w:val="000000" w:themeColor="text1"/>
                <w:sz w:val="22"/>
              </w:rPr>
            </w:pPr>
            <w:r w:rsidRPr="000F58B7">
              <w:rPr>
                <w:rFonts w:hint="eastAsia"/>
                <w:iCs/>
                <w:color w:val="000000" w:themeColor="text1"/>
                <w:sz w:val="22"/>
              </w:rPr>
              <w:lastRenderedPageBreak/>
              <w:t>(왼쪽부터 마을주민인 부장님</w:t>
            </w:r>
            <w:proofErr w:type="gramStart"/>
            <w:r w:rsidRPr="000F58B7">
              <w:rPr>
                <w:rFonts w:hint="eastAsia"/>
                <w:iCs/>
                <w:color w:val="000000" w:themeColor="text1"/>
                <w:sz w:val="22"/>
              </w:rPr>
              <w:t>,아가씨,</w:t>
            </w:r>
            <w:proofErr w:type="spellStart"/>
            <w:r w:rsidRPr="000F58B7">
              <w:rPr>
                <w:rFonts w:hint="eastAsia"/>
                <w:iCs/>
                <w:color w:val="000000" w:themeColor="text1"/>
                <w:sz w:val="22"/>
              </w:rPr>
              <w:t>유튜버</w:t>
            </w:r>
            <w:proofErr w:type="spellEnd"/>
            <w:r w:rsidRPr="000F58B7">
              <w:rPr>
                <w:rFonts w:hint="eastAsia"/>
                <w:iCs/>
                <w:color w:val="000000" w:themeColor="text1"/>
                <w:sz w:val="22"/>
              </w:rPr>
              <w:t>,백수</w:t>
            </w:r>
            <w:proofErr w:type="gramEnd"/>
            <w:r w:rsidRPr="000F58B7">
              <w:rPr>
                <w:rFonts w:hint="eastAsia"/>
                <w:iCs/>
                <w:color w:val="000000" w:themeColor="text1"/>
                <w:sz w:val="22"/>
              </w:rPr>
              <w:t xml:space="preserve"> 입니다</w:t>
            </w:r>
            <w:r w:rsidR="006133E3">
              <w:rPr>
                <w:rFonts w:hint="eastAsia"/>
                <w:iCs/>
                <w:color w:val="000000" w:themeColor="text1"/>
                <w:sz w:val="22"/>
              </w:rPr>
              <w:t>.</w:t>
            </w:r>
            <w:r w:rsidRPr="000F58B7">
              <w:rPr>
                <w:rFonts w:hint="eastAsia"/>
                <w:iCs/>
                <w:color w:val="000000" w:themeColor="text1"/>
                <w:sz w:val="22"/>
              </w:rPr>
              <w:t>)</w:t>
            </w:r>
          </w:p>
          <w:p w:rsidR="00774E31" w:rsidRPr="000F58B7" w:rsidRDefault="00774E31" w:rsidP="00690A37">
            <w:pPr>
              <w:rPr>
                <w:iCs/>
                <w:color w:val="000000" w:themeColor="text1"/>
                <w:sz w:val="22"/>
              </w:rPr>
            </w:pPr>
          </w:p>
          <w:p w:rsidR="00690A37" w:rsidRPr="00A741A5" w:rsidRDefault="00690A37" w:rsidP="00690A37">
            <w:pPr>
              <w:rPr>
                <w:b/>
                <w:iCs/>
                <w:color w:val="FF0000"/>
                <w:sz w:val="22"/>
              </w:rPr>
            </w:pPr>
            <w:r w:rsidRPr="00E37375">
              <w:rPr>
                <w:rFonts w:hint="eastAsia"/>
                <w:b/>
                <w:iCs/>
                <w:color w:val="FF0000"/>
                <w:sz w:val="22"/>
              </w:rPr>
              <w:t>기타 IU</w:t>
            </w:r>
          </w:p>
          <w:p w:rsidR="00690A37" w:rsidRPr="00A741A5" w:rsidRDefault="00690A37" w:rsidP="00690A37">
            <w:pPr>
              <w:rPr>
                <w:b/>
                <w:iCs/>
                <w:color w:val="0070C0"/>
                <w:sz w:val="22"/>
              </w:rPr>
            </w:pPr>
            <w:r>
              <w:rPr>
                <w:rFonts w:hint="eastAsia"/>
                <w:b/>
                <w:iCs/>
                <w:color w:val="0070C0"/>
                <w:sz w:val="22"/>
              </w:rPr>
              <w:t>공포 게이지     호감도 게이지(</w:t>
            </w:r>
            <w:proofErr w:type="spellStart"/>
            <w:r>
              <w:rPr>
                <w:rFonts w:hint="eastAsia"/>
                <w:b/>
                <w:iCs/>
                <w:color w:val="0070C0"/>
                <w:sz w:val="22"/>
              </w:rPr>
              <w:t>서큐버스용</w:t>
            </w:r>
            <w:proofErr w:type="spellEnd"/>
            <w:proofErr w:type="gramStart"/>
            <w:r>
              <w:rPr>
                <w:rFonts w:hint="eastAsia"/>
                <w:b/>
                <w:iCs/>
                <w:color w:val="0070C0"/>
                <w:sz w:val="22"/>
              </w:rPr>
              <w:t>)           주인공의</w:t>
            </w:r>
            <w:proofErr w:type="gramEnd"/>
            <w:r>
              <w:rPr>
                <w:rFonts w:hint="eastAsia"/>
                <w:b/>
                <w:iCs/>
                <w:color w:val="0070C0"/>
                <w:sz w:val="22"/>
              </w:rPr>
              <w:t xml:space="preserve"> 체력</w:t>
            </w:r>
          </w:p>
          <w:p w:rsidR="00A0097E" w:rsidRDefault="00690A37" w:rsidP="00690A37">
            <w:pPr>
              <w:rPr>
                <w:b/>
                <w:iCs/>
                <w:color w:val="0070C0"/>
                <w:sz w:val="22"/>
              </w:rPr>
            </w:pPr>
            <w:r>
              <w:rPr>
                <w:b/>
                <w:iCs/>
                <w:noProof/>
                <w:color w:val="0070C0"/>
                <w:sz w:val="22"/>
              </w:rPr>
              <w:drawing>
                <wp:inline distT="0" distB="0" distL="0" distR="0" wp14:anchorId="2BCFB825" wp14:editId="5AD836E9">
                  <wp:extent cx="452858" cy="1741335"/>
                  <wp:effectExtent l="0" t="0" r="0" b="0"/>
                  <wp:docPr id="45" name="그림 45" descr="C:\Users\ROG\AppData\Local\Microsoft\Windows\INetCache\Content.Word\공포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ROG\AppData\Local\Microsoft\Windows\INetCache\Content.Word\공포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858" cy="174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iCs/>
                <w:color w:val="0070C0"/>
                <w:sz w:val="22"/>
              </w:rPr>
              <w:t xml:space="preserve">              </w:t>
            </w:r>
            <w:r>
              <w:rPr>
                <w:rFonts w:hint="eastAsia"/>
                <w:noProof/>
              </w:rPr>
              <w:drawing>
                <wp:inline distT="0" distB="0" distL="0" distR="0" wp14:anchorId="33BF6FD2" wp14:editId="5231A9B3">
                  <wp:extent cx="462310" cy="1789043"/>
                  <wp:effectExtent l="0" t="0" r="0" b="0"/>
                  <wp:docPr id="44" name="그림 44" descr="C:\Users\ROG\AppData\Local\Microsoft\Windows\INetCache\Content.Word\호감도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ROG\AppData\Local\Microsoft\Windows\INetCache\Content.Word\호감도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310" cy="1789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b/>
                <w:iCs/>
                <w:color w:val="0070C0"/>
                <w:sz w:val="22"/>
              </w:rPr>
              <w:t xml:space="preserve">                 </w:t>
            </w:r>
            <w:r>
              <w:rPr>
                <w:b/>
                <w:iCs/>
                <w:noProof/>
                <w:color w:val="0070C0"/>
                <w:sz w:val="22"/>
              </w:rPr>
              <w:drawing>
                <wp:inline distT="0" distB="0" distL="0" distR="0" wp14:anchorId="56480CC5" wp14:editId="251ECC1E">
                  <wp:extent cx="2107096" cy="1653119"/>
                  <wp:effectExtent l="0" t="0" r="0" b="0"/>
                  <wp:docPr id="47" name="그림 47" descr="하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하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7096" cy="1653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6F08" w:rsidRPr="003A4FE1" w:rsidRDefault="00896F08" w:rsidP="00896F08">
            <w:pPr>
              <w:rPr>
                <w:iCs/>
                <w:color w:val="000000" w:themeColor="text1"/>
                <w:sz w:val="22"/>
              </w:rPr>
            </w:pPr>
            <w:r w:rsidRPr="003A4FE1">
              <w:rPr>
                <w:rFonts w:hint="eastAsia"/>
                <w:iCs/>
                <w:color w:val="000000" w:themeColor="text1"/>
                <w:sz w:val="22"/>
              </w:rPr>
              <w:t>게임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                   게임                              게임</w:t>
            </w:r>
          </w:p>
          <w:p w:rsidR="00896F08" w:rsidRDefault="00896F08" w:rsidP="00896F08">
            <w:r w:rsidRPr="003A4FE1">
              <w:rPr>
                <w:rFonts w:hint="eastAsia"/>
                <w:iCs/>
                <w:color w:val="000000" w:themeColor="text1"/>
                <w:sz w:val="22"/>
              </w:rPr>
              <w:t>영원한 7일의 도시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      영원한 7일의 도시                 </w:t>
            </w:r>
            <w:r w:rsidRPr="003A4FE1">
              <w:rPr>
                <w:rStyle w:val="wiki-color"/>
                <w:rFonts w:ascii="Arial" w:hAnsi="Arial" w:cs="Arial"/>
                <w:bCs/>
                <w:color w:val="000000" w:themeColor="text1"/>
                <w:sz w:val="22"/>
              </w:rPr>
              <w:t>The Binding of Isaac: Wrath of the Lamb</w:t>
            </w:r>
            <w:r>
              <w:rPr>
                <w:rStyle w:val="wiki-color"/>
                <w:rFonts w:ascii="Arial" w:hAnsi="Arial" w:cs="Arial" w:hint="eastAsia"/>
                <w:bCs/>
                <w:color w:val="000000" w:themeColor="text1"/>
                <w:sz w:val="22"/>
              </w:rPr>
              <w:t>(</w:t>
            </w:r>
            <w:proofErr w:type="spellStart"/>
            <w:r>
              <w:rPr>
                <w:rStyle w:val="wiki-color"/>
                <w:rFonts w:ascii="Arial" w:hAnsi="Arial" w:cs="Arial" w:hint="eastAsia"/>
                <w:bCs/>
                <w:color w:val="000000" w:themeColor="text1"/>
                <w:sz w:val="22"/>
              </w:rPr>
              <w:t>아이작</w:t>
            </w:r>
            <w:proofErr w:type="spellEnd"/>
            <w:r>
              <w:rPr>
                <w:rStyle w:val="wiki-color"/>
                <w:rFonts w:ascii="Arial" w:hAnsi="Arial" w:cs="Arial" w:hint="eastAsia"/>
                <w:bCs/>
                <w:color w:val="000000" w:themeColor="text1"/>
                <w:sz w:val="22"/>
              </w:rPr>
              <w:t>)</w:t>
            </w:r>
          </w:p>
        </w:tc>
      </w:tr>
      <w:tr w:rsidR="00A0097E">
        <w:trPr>
          <w:gridAfter w:val="4"/>
          <w:wAfter w:w="2796" w:type="pct"/>
          <w:trHeight w:val="408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</w:tcPr>
          <w:p w:rsidR="00A0097E" w:rsidRDefault="00866296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lastRenderedPageBreak/>
              <w:t>6. 기타 추가사항</w:t>
            </w:r>
          </w:p>
        </w:tc>
      </w:tr>
      <w:tr w:rsidR="00A0097E">
        <w:trPr>
          <w:gridAfter w:val="4"/>
          <w:wAfter w:w="2796" w:type="pct"/>
          <w:trHeight w:val="1959"/>
        </w:trPr>
        <w:tc>
          <w:tcPr>
            <w:tcW w:w="2204" w:type="pct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929B3" w:rsidRDefault="000929B3" w:rsidP="000929B3">
            <w:pPr>
              <w:rPr>
                <w:b/>
                <w:iCs/>
                <w:color w:val="002060"/>
                <w:sz w:val="22"/>
              </w:rPr>
            </w:pPr>
            <w:r w:rsidRPr="006667CE">
              <w:rPr>
                <w:rFonts w:hint="eastAsia"/>
                <w:b/>
                <w:iCs/>
                <w:color w:val="002060"/>
                <w:sz w:val="22"/>
              </w:rPr>
              <w:t>TMI</w:t>
            </w:r>
            <w:r w:rsidR="00734745">
              <w:rPr>
                <w:rFonts w:hint="eastAsia"/>
                <w:b/>
                <w:iCs/>
                <w:color w:val="002060"/>
                <w:sz w:val="22"/>
              </w:rPr>
              <w:t>(T</w:t>
            </w:r>
            <w:r w:rsidR="00734745">
              <w:rPr>
                <w:b/>
                <w:iCs/>
                <w:color w:val="002060"/>
                <w:sz w:val="22"/>
              </w:rPr>
              <w:t xml:space="preserve">oo </w:t>
            </w:r>
            <w:r w:rsidR="00734745">
              <w:rPr>
                <w:rFonts w:hint="eastAsia"/>
                <w:b/>
                <w:iCs/>
                <w:color w:val="002060"/>
                <w:sz w:val="22"/>
              </w:rPr>
              <w:t>M</w:t>
            </w:r>
            <w:r w:rsidR="00734745">
              <w:rPr>
                <w:b/>
                <w:iCs/>
                <w:color w:val="002060"/>
                <w:sz w:val="22"/>
              </w:rPr>
              <w:t xml:space="preserve">uch </w:t>
            </w:r>
            <w:r w:rsidR="00734745">
              <w:rPr>
                <w:rFonts w:hint="eastAsia"/>
                <w:b/>
                <w:iCs/>
                <w:color w:val="002060"/>
                <w:sz w:val="22"/>
              </w:rPr>
              <w:t>I</w:t>
            </w:r>
            <w:r w:rsidR="00734745" w:rsidRPr="00734745">
              <w:rPr>
                <w:b/>
                <w:iCs/>
                <w:color w:val="002060"/>
                <w:sz w:val="22"/>
              </w:rPr>
              <w:t>nformation</w:t>
            </w:r>
            <w:r w:rsidR="00734745">
              <w:rPr>
                <w:rFonts w:hint="eastAsia"/>
                <w:b/>
                <w:iCs/>
                <w:color w:val="002060"/>
                <w:sz w:val="22"/>
              </w:rPr>
              <w:t>)</w:t>
            </w:r>
          </w:p>
          <w:p w:rsidR="000929B3" w:rsidRDefault="000929B3" w:rsidP="000929B3">
            <w:pPr>
              <w:pStyle w:val="a4"/>
              <w:numPr>
                <w:ilvl w:val="0"/>
                <w:numId w:val="10"/>
              </w:numPr>
              <w:ind w:leftChars="0"/>
              <w:rPr>
                <w:iCs/>
                <w:color w:val="000000" w:themeColor="text1"/>
                <w:sz w:val="22"/>
              </w:rPr>
            </w:pPr>
            <w:r w:rsidRPr="00F57722">
              <w:rPr>
                <w:rFonts w:hint="eastAsia"/>
                <w:iCs/>
                <w:color w:val="000000" w:themeColor="text1"/>
                <w:sz w:val="22"/>
              </w:rPr>
              <w:t xml:space="preserve">해머마을의 대통령이 되는 법은 4년마다 열리는 팔씨름과 시험을 보고 뽑힙니다. </w:t>
            </w:r>
          </w:p>
          <w:p w:rsidR="00A741A5" w:rsidRPr="00F57722" w:rsidRDefault="00A741A5" w:rsidP="00A741A5">
            <w:pPr>
              <w:pStyle w:val="a4"/>
              <w:ind w:leftChars="0" w:left="360"/>
              <w:rPr>
                <w:iCs/>
                <w:color w:val="000000" w:themeColor="text1"/>
                <w:sz w:val="22"/>
              </w:rPr>
            </w:pPr>
          </w:p>
          <w:p w:rsidR="000929B3" w:rsidRDefault="000929B3" w:rsidP="000929B3">
            <w:pPr>
              <w:pStyle w:val="a4"/>
              <w:numPr>
                <w:ilvl w:val="0"/>
                <w:numId w:val="10"/>
              </w:numPr>
              <w:ind w:leftChars="0"/>
              <w:rPr>
                <w:iCs/>
                <w:color w:val="000000" w:themeColor="text1"/>
                <w:sz w:val="22"/>
              </w:rPr>
            </w:pPr>
            <w:r w:rsidRPr="00F57722">
              <w:rPr>
                <w:rFonts w:hint="eastAsia"/>
                <w:iCs/>
                <w:color w:val="000000" w:themeColor="text1"/>
                <w:sz w:val="22"/>
              </w:rPr>
              <w:t>대통령은 주인공보다 먼저 악마와 계약했고 계약의 조건은 놀라면 죽는 대신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  <w:r w:rsidRPr="00F57722">
              <w:rPr>
                <w:rFonts w:hint="eastAsia"/>
                <w:iCs/>
                <w:color w:val="000000" w:themeColor="text1"/>
                <w:sz w:val="22"/>
              </w:rPr>
              <w:t xml:space="preserve">대통령이 </w:t>
            </w:r>
          </w:p>
          <w:p w:rsidR="000F58B7" w:rsidRPr="000F58B7" w:rsidRDefault="000F58B7" w:rsidP="000F58B7">
            <w:pPr>
              <w:pStyle w:val="a4"/>
              <w:ind w:leftChars="0" w:left="360"/>
              <w:rPr>
                <w:iCs/>
                <w:color w:val="000000" w:themeColor="text1"/>
                <w:sz w:val="22"/>
              </w:rPr>
            </w:pPr>
            <w:r w:rsidRPr="00F57722">
              <w:rPr>
                <w:rFonts w:hint="eastAsia"/>
                <w:iCs/>
                <w:color w:val="000000" w:themeColor="text1"/>
                <w:sz w:val="22"/>
              </w:rPr>
              <w:t>되는 것입니다.</w:t>
            </w:r>
            <w:r>
              <w:rPr>
                <w:rFonts w:hint="eastAsia"/>
                <w:iCs/>
                <w:color w:val="000000" w:themeColor="text1"/>
                <w:sz w:val="22"/>
              </w:rPr>
              <w:t xml:space="preserve"> </w:t>
            </w:r>
            <w:r w:rsidRPr="00F57722">
              <w:rPr>
                <w:rFonts w:hint="eastAsia"/>
                <w:iCs/>
                <w:color w:val="000000" w:themeColor="text1"/>
                <w:sz w:val="22"/>
              </w:rPr>
              <w:t xml:space="preserve">있는지도 모르는 귀신에게 그 정도로 보안이 강한 이유 중 </w:t>
            </w:r>
            <w:r>
              <w:rPr>
                <w:rFonts w:hint="eastAsia"/>
                <w:iCs/>
                <w:color w:val="000000" w:themeColor="text1"/>
                <w:sz w:val="22"/>
              </w:rPr>
              <w:t>하나 입니다.</w:t>
            </w:r>
          </w:p>
          <w:p w:rsidR="000F58B7" w:rsidRPr="000F58B7" w:rsidRDefault="000F58B7" w:rsidP="000F58B7">
            <w:pPr>
              <w:rPr>
                <w:iCs/>
                <w:color w:val="000000" w:themeColor="text1"/>
                <w:sz w:val="22"/>
              </w:rPr>
            </w:pPr>
          </w:p>
          <w:p w:rsidR="000F58B7" w:rsidRDefault="000F58B7" w:rsidP="000929B3">
            <w:pPr>
              <w:pStyle w:val="a4"/>
              <w:numPr>
                <w:ilvl w:val="0"/>
                <w:numId w:val="10"/>
              </w:numPr>
              <w:ind w:leftChars="0"/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대통령은 서부영화를 매우 좋아합니다. 그 결과 보안관들이 전부 서부복장을 하게 됐습니다</w:t>
            </w:r>
          </w:p>
          <w:p w:rsidR="00A741A5" w:rsidRPr="00A741A5" w:rsidRDefault="00A741A5" w:rsidP="00A741A5">
            <w:pPr>
              <w:rPr>
                <w:iCs/>
                <w:color w:val="000000" w:themeColor="text1"/>
                <w:sz w:val="22"/>
              </w:rPr>
            </w:pPr>
          </w:p>
          <w:p w:rsidR="000929B3" w:rsidRDefault="000929B3" w:rsidP="000929B3">
            <w:pPr>
              <w:pStyle w:val="a4"/>
              <w:numPr>
                <w:ilvl w:val="0"/>
                <w:numId w:val="10"/>
              </w:numPr>
              <w:ind w:leftChars="0"/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악마는 원래는 놀라지 않습니다. 하지만 대 악마의 유흥 때문에 주인공을 </w:t>
            </w:r>
          </w:p>
          <w:p w:rsidR="000929B3" w:rsidRDefault="000929B3" w:rsidP="000929B3">
            <w:pPr>
              <w:ind w:firstLineChars="200" w:firstLine="440"/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 xml:space="preserve">보면 </w:t>
            </w:r>
            <w:r w:rsidRPr="001708D2">
              <w:rPr>
                <w:rFonts w:hint="eastAsia"/>
                <w:iCs/>
                <w:color w:val="000000" w:themeColor="text1"/>
                <w:sz w:val="22"/>
              </w:rPr>
              <w:t>사람과 같이 놀라는 저주에 걸렸습니다</w:t>
            </w:r>
            <w:r>
              <w:rPr>
                <w:rFonts w:hint="eastAsia"/>
                <w:iCs/>
                <w:color w:val="000000" w:themeColor="text1"/>
                <w:sz w:val="22"/>
              </w:rPr>
              <w:t>.</w:t>
            </w:r>
          </w:p>
          <w:p w:rsidR="00A741A5" w:rsidRPr="00B95662" w:rsidRDefault="00A741A5" w:rsidP="000929B3">
            <w:pPr>
              <w:ind w:firstLineChars="200" w:firstLine="440"/>
              <w:rPr>
                <w:iCs/>
                <w:color w:val="000000" w:themeColor="text1"/>
                <w:sz w:val="22"/>
              </w:rPr>
            </w:pPr>
          </w:p>
          <w:p w:rsidR="000929B3" w:rsidRDefault="000929B3" w:rsidP="000929B3">
            <w:pPr>
              <w:pStyle w:val="a4"/>
              <w:numPr>
                <w:ilvl w:val="0"/>
                <w:numId w:val="10"/>
              </w:numPr>
              <w:ind w:leftChars="0"/>
              <w:rPr>
                <w:iCs/>
                <w:color w:val="000000" w:themeColor="text1"/>
                <w:sz w:val="22"/>
              </w:rPr>
            </w:pPr>
            <w:r>
              <w:rPr>
                <w:rFonts w:hint="eastAsia"/>
                <w:iCs/>
                <w:color w:val="000000" w:themeColor="text1"/>
                <w:sz w:val="22"/>
              </w:rPr>
              <w:t>웃음 총을 만든 사람은 웃음 총을 자신에게 실험하다가 웃다가 숨이 넘어가서 죽었다는 전설이 있습니다.</w:t>
            </w:r>
          </w:p>
          <w:p w:rsidR="00A741A5" w:rsidRDefault="00A741A5" w:rsidP="00A741A5">
            <w:pPr>
              <w:pStyle w:val="a4"/>
              <w:ind w:leftChars="0" w:left="360"/>
              <w:rPr>
                <w:iCs/>
                <w:color w:val="000000" w:themeColor="text1"/>
                <w:sz w:val="22"/>
              </w:rPr>
            </w:pPr>
          </w:p>
          <w:p w:rsidR="000929B3" w:rsidRDefault="000929B3" w:rsidP="000929B3">
            <w:pPr>
              <w:pStyle w:val="a4"/>
              <w:numPr>
                <w:ilvl w:val="0"/>
                <w:numId w:val="10"/>
              </w:numPr>
              <w:ind w:leftChars="0"/>
              <w:rPr>
                <w:iCs/>
                <w:color w:val="000000" w:themeColor="text1"/>
                <w:sz w:val="22"/>
              </w:rPr>
            </w:pP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가브리엘은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사람</w:t>
            </w:r>
            <w:r w:rsidR="00A741A5">
              <w:rPr>
                <w:rFonts w:hint="eastAsia"/>
                <w:iCs/>
                <w:color w:val="000000" w:themeColor="text1"/>
                <w:sz w:val="22"/>
              </w:rPr>
              <w:t>들</w:t>
            </w:r>
            <w:r>
              <w:rPr>
                <w:rFonts w:hint="eastAsia"/>
                <w:iCs/>
                <w:color w:val="000000" w:themeColor="text1"/>
                <w:sz w:val="22"/>
              </w:rPr>
              <w:t>을 관리하는 것이 귀찮아서 모든 사람을 멸종시킬 뻔했습니다.</w:t>
            </w:r>
          </w:p>
          <w:p w:rsidR="00A741A5" w:rsidRPr="00A741A5" w:rsidRDefault="00A741A5" w:rsidP="00A741A5">
            <w:pPr>
              <w:rPr>
                <w:iCs/>
                <w:color w:val="000000" w:themeColor="text1"/>
                <w:sz w:val="22"/>
              </w:rPr>
            </w:pPr>
          </w:p>
          <w:p w:rsidR="000929B3" w:rsidRDefault="000929B3" w:rsidP="000929B3">
            <w:pPr>
              <w:pStyle w:val="a4"/>
              <w:numPr>
                <w:ilvl w:val="0"/>
                <w:numId w:val="10"/>
              </w:numPr>
              <w:ind w:leftChars="0"/>
              <w:rPr>
                <w:iCs/>
                <w:color w:val="000000" w:themeColor="text1"/>
                <w:sz w:val="22"/>
              </w:rPr>
            </w:pP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비네트는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엄청난 </w:t>
            </w:r>
            <w:proofErr w:type="spellStart"/>
            <w:r>
              <w:rPr>
                <w:rFonts w:hint="eastAsia"/>
                <w:iCs/>
                <w:color w:val="000000" w:themeColor="text1"/>
                <w:sz w:val="22"/>
              </w:rPr>
              <w:t>길치</w:t>
            </w:r>
            <w:proofErr w:type="spellEnd"/>
            <w:r>
              <w:rPr>
                <w:rFonts w:hint="eastAsia"/>
                <w:iCs/>
                <w:color w:val="000000" w:themeColor="text1"/>
                <w:sz w:val="22"/>
              </w:rPr>
              <w:t xml:space="preserve"> 입니다. 지옥에서 헤매서 천국까지 왔습니다.</w:t>
            </w:r>
          </w:p>
          <w:p w:rsidR="00A741A5" w:rsidRPr="00A741A5" w:rsidRDefault="00A741A5" w:rsidP="00A741A5">
            <w:pPr>
              <w:rPr>
                <w:iCs/>
                <w:color w:val="000000" w:themeColor="text1"/>
                <w:sz w:val="22"/>
              </w:rPr>
            </w:pPr>
          </w:p>
          <w:p w:rsidR="00D5413F" w:rsidRPr="007A3CE1" w:rsidRDefault="000929B3" w:rsidP="007A3CE1">
            <w:pPr>
              <w:pStyle w:val="a4"/>
              <w:numPr>
                <w:ilvl w:val="0"/>
                <w:numId w:val="10"/>
              </w:numPr>
              <w:ind w:leftChars="0"/>
              <w:rPr>
                <w:iCs/>
                <w:color w:val="000000" w:themeColor="text1"/>
                <w:sz w:val="22"/>
              </w:rPr>
            </w:pPr>
            <w:r w:rsidRPr="00F57722">
              <w:rPr>
                <w:rFonts w:hint="eastAsia"/>
                <w:iCs/>
                <w:color w:val="000000" w:themeColor="text1"/>
                <w:sz w:val="22"/>
              </w:rPr>
              <w:t>추후 가능성을 열기 위해 끝을 열린 결말로 했습니다</w:t>
            </w:r>
          </w:p>
        </w:tc>
      </w:tr>
    </w:tbl>
    <w:p w:rsidR="00A0097E" w:rsidRDefault="00A0097E"/>
    <w:sectPr w:rsidR="00A0097E" w:rsidSect="008A53A6">
      <w:pgSz w:w="11906" w:h="16838" w:code="9"/>
      <w:pgMar w:top="170" w:right="227" w:bottom="170" w:left="227" w:header="851" w:footer="992" w:gutter="0"/>
      <w:pgBorders w:offsetFrom="page">
        <w:bottom w:val="single" w:sz="4" w:space="24" w:color="FFFFFF" w:themeColor="background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1E4E" w:rsidRDefault="00771E4E" w:rsidP="008C6972">
      <w:pPr>
        <w:spacing w:after="0" w:line="240" w:lineRule="auto"/>
      </w:pPr>
      <w:r>
        <w:separator/>
      </w:r>
    </w:p>
  </w:endnote>
  <w:endnote w:type="continuationSeparator" w:id="0">
    <w:p w:rsidR="00771E4E" w:rsidRDefault="00771E4E" w:rsidP="008C6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1E4E" w:rsidRDefault="00771E4E" w:rsidP="008C6972">
      <w:pPr>
        <w:spacing w:after="0" w:line="240" w:lineRule="auto"/>
      </w:pPr>
      <w:r>
        <w:separator/>
      </w:r>
    </w:p>
  </w:footnote>
  <w:footnote w:type="continuationSeparator" w:id="0">
    <w:p w:rsidR="00771E4E" w:rsidRDefault="00771E4E" w:rsidP="008C69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17116"/>
    <w:multiLevelType w:val="multilevel"/>
    <w:tmpl w:val="4948D7D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B6846A6"/>
    <w:multiLevelType w:val="multilevel"/>
    <w:tmpl w:val="1E0C3584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C694D6A"/>
    <w:multiLevelType w:val="hybridMultilevel"/>
    <w:tmpl w:val="10666898"/>
    <w:lvl w:ilvl="0" w:tplc="1B8291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17F96246"/>
    <w:multiLevelType w:val="multilevel"/>
    <w:tmpl w:val="C05C23CC"/>
    <w:lvl w:ilvl="0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F8F6876"/>
    <w:multiLevelType w:val="hybridMultilevel"/>
    <w:tmpl w:val="A512414A"/>
    <w:lvl w:ilvl="0" w:tplc="D6062CCA">
      <w:numFmt w:val="bullet"/>
      <w:lvlText w:val="□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23331514"/>
    <w:multiLevelType w:val="hybridMultilevel"/>
    <w:tmpl w:val="D5F0DE10"/>
    <w:lvl w:ilvl="0" w:tplc="862A8102">
      <w:start w:val="1"/>
      <w:numFmt w:val="decimalEnclosedParen"/>
      <w:lvlText w:val="%1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>
    <w:nsid w:val="2BD3685F"/>
    <w:multiLevelType w:val="hybridMultilevel"/>
    <w:tmpl w:val="01542E4A"/>
    <w:lvl w:ilvl="0" w:tplc="9C3E6D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>
    <w:nsid w:val="37481154"/>
    <w:multiLevelType w:val="hybridMultilevel"/>
    <w:tmpl w:val="01C0A486"/>
    <w:lvl w:ilvl="0" w:tplc="7E54F0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45C26931"/>
    <w:multiLevelType w:val="hybridMultilevel"/>
    <w:tmpl w:val="B2F2945E"/>
    <w:lvl w:ilvl="0" w:tplc="770EBB04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162ABC7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B7604C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2CE96D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22C5D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F0655F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B80F7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4A4C0A2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212123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6D05B7E"/>
    <w:multiLevelType w:val="hybridMultilevel"/>
    <w:tmpl w:val="83387D20"/>
    <w:lvl w:ilvl="0" w:tplc="D87CCD64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1E1A351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CF2A7B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9140D8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0C6390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08AB6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6D2DB02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D7C498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8D4FCF4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8E643CC"/>
    <w:multiLevelType w:val="hybridMultilevel"/>
    <w:tmpl w:val="21D8A824"/>
    <w:lvl w:ilvl="0" w:tplc="DFEE31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63AC1241"/>
    <w:multiLevelType w:val="hybridMultilevel"/>
    <w:tmpl w:val="DB48E0BC"/>
    <w:lvl w:ilvl="0" w:tplc="3DC4DF80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 w:tplc="C1B0F2E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912316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F5EA94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A439A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7FE8092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A46616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372BD7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C723E9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646309E"/>
    <w:multiLevelType w:val="hybridMultilevel"/>
    <w:tmpl w:val="CCEC0D54"/>
    <w:lvl w:ilvl="0" w:tplc="25B01F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>
    <w:nsid w:val="788C5503"/>
    <w:multiLevelType w:val="hybridMultilevel"/>
    <w:tmpl w:val="888E1E88"/>
    <w:lvl w:ilvl="0" w:tplc="484CE408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792E3F18"/>
    <w:multiLevelType w:val="multilevel"/>
    <w:tmpl w:val="9A0EB0F8"/>
    <w:lvl w:ilvl="0">
      <w:start w:val="1"/>
      <w:numFmt w:val="bullet"/>
      <w:suff w:val="space"/>
      <w:lvlText w:val="❍"/>
      <w:lvlJc w:val="left"/>
      <w:pPr>
        <w:ind w:left="0" w:firstLine="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4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8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1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</w:num>
  <w:num w:numId="11">
    <w:abstractNumId w:val="6"/>
  </w:num>
  <w:num w:numId="12">
    <w:abstractNumId w:val="2"/>
  </w:num>
  <w:num w:numId="13">
    <w:abstractNumId w:val="12"/>
  </w:num>
  <w:num w:numId="14">
    <w:abstractNumId w:val="7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removePersonalInformation/>
  <w:bordersDoNotSurroundHeader/>
  <w:bordersDoNotSurroundFooter/>
  <w:hideGrammaticalErrors/>
  <w:proofState w:spelling="clean" w:grammar="clean"/>
  <w:attachedTemplate r:id="rId1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61B0"/>
    <w:rsid w:val="00011982"/>
    <w:rsid w:val="00055342"/>
    <w:rsid w:val="00056217"/>
    <w:rsid w:val="00060975"/>
    <w:rsid w:val="000929B3"/>
    <w:rsid w:val="000C02C2"/>
    <w:rsid w:val="000E61B0"/>
    <w:rsid w:val="000F58B7"/>
    <w:rsid w:val="0011311D"/>
    <w:rsid w:val="00121B29"/>
    <w:rsid w:val="001228A7"/>
    <w:rsid w:val="00124B14"/>
    <w:rsid w:val="00152BF6"/>
    <w:rsid w:val="00167A43"/>
    <w:rsid w:val="001F720C"/>
    <w:rsid w:val="00263F86"/>
    <w:rsid w:val="00264156"/>
    <w:rsid w:val="002A4750"/>
    <w:rsid w:val="002D339B"/>
    <w:rsid w:val="002F430E"/>
    <w:rsid w:val="003154FA"/>
    <w:rsid w:val="00341B66"/>
    <w:rsid w:val="00373313"/>
    <w:rsid w:val="003912A3"/>
    <w:rsid w:val="003A1427"/>
    <w:rsid w:val="003C0CA8"/>
    <w:rsid w:val="003D3747"/>
    <w:rsid w:val="003D3DA1"/>
    <w:rsid w:val="00420F59"/>
    <w:rsid w:val="004518BF"/>
    <w:rsid w:val="00487DC1"/>
    <w:rsid w:val="004A3594"/>
    <w:rsid w:val="004C3229"/>
    <w:rsid w:val="004E3E3C"/>
    <w:rsid w:val="004E5E03"/>
    <w:rsid w:val="004F5898"/>
    <w:rsid w:val="005238FD"/>
    <w:rsid w:val="00565E78"/>
    <w:rsid w:val="005A3969"/>
    <w:rsid w:val="005F4015"/>
    <w:rsid w:val="006133E3"/>
    <w:rsid w:val="0062551D"/>
    <w:rsid w:val="006617B7"/>
    <w:rsid w:val="00661EC0"/>
    <w:rsid w:val="00662620"/>
    <w:rsid w:val="00663F1D"/>
    <w:rsid w:val="00690A37"/>
    <w:rsid w:val="006A734A"/>
    <w:rsid w:val="006C7DEC"/>
    <w:rsid w:val="00703B14"/>
    <w:rsid w:val="00734745"/>
    <w:rsid w:val="00755621"/>
    <w:rsid w:val="00771E4E"/>
    <w:rsid w:val="00774E31"/>
    <w:rsid w:val="007A3CE1"/>
    <w:rsid w:val="007A65CC"/>
    <w:rsid w:val="007B2C2F"/>
    <w:rsid w:val="007D3ED2"/>
    <w:rsid w:val="007E38AA"/>
    <w:rsid w:val="00857D83"/>
    <w:rsid w:val="00866296"/>
    <w:rsid w:val="00896F08"/>
    <w:rsid w:val="008A53A6"/>
    <w:rsid w:val="008B5915"/>
    <w:rsid w:val="008C6972"/>
    <w:rsid w:val="008D212A"/>
    <w:rsid w:val="008D3613"/>
    <w:rsid w:val="00917A92"/>
    <w:rsid w:val="0095067C"/>
    <w:rsid w:val="009513E0"/>
    <w:rsid w:val="00955F9F"/>
    <w:rsid w:val="0096111A"/>
    <w:rsid w:val="00975F2B"/>
    <w:rsid w:val="009B2410"/>
    <w:rsid w:val="009C47AE"/>
    <w:rsid w:val="00A0097E"/>
    <w:rsid w:val="00A12942"/>
    <w:rsid w:val="00A223AE"/>
    <w:rsid w:val="00A6222B"/>
    <w:rsid w:val="00A741A5"/>
    <w:rsid w:val="00A959C5"/>
    <w:rsid w:val="00AF18E8"/>
    <w:rsid w:val="00B91E41"/>
    <w:rsid w:val="00BB17EF"/>
    <w:rsid w:val="00BD1CF6"/>
    <w:rsid w:val="00BD28D2"/>
    <w:rsid w:val="00BD3831"/>
    <w:rsid w:val="00BF73B1"/>
    <w:rsid w:val="00C225C8"/>
    <w:rsid w:val="00C7068E"/>
    <w:rsid w:val="00C92BFC"/>
    <w:rsid w:val="00CB706B"/>
    <w:rsid w:val="00D3205A"/>
    <w:rsid w:val="00D33502"/>
    <w:rsid w:val="00D42A00"/>
    <w:rsid w:val="00D53E93"/>
    <w:rsid w:val="00D5413F"/>
    <w:rsid w:val="00D550CB"/>
    <w:rsid w:val="00D8020F"/>
    <w:rsid w:val="00DD2210"/>
    <w:rsid w:val="00DE0844"/>
    <w:rsid w:val="00DF72ED"/>
    <w:rsid w:val="00E237FE"/>
    <w:rsid w:val="00E30B3C"/>
    <w:rsid w:val="00E71921"/>
    <w:rsid w:val="00E723A8"/>
    <w:rsid w:val="00EA7BB5"/>
    <w:rsid w:val="00EC0277"/>
    <w:rsid w:val="00EC54B4"/>
    <w:rsid w:val="00EE6CCB"/>
    <w:rsid w:val="00F53EB2"/>
    <w:rsid w:val="00F651E1"/>
    <w:rsid w:val="00F7199A"/>
    <w:rsid w:val="00F80C9B"/>
    <w:rsid w:val="00FB68C5"/>
    <w:rsid w:val="00FC0F1F"/>
    <w:rsid w:val="00FC2405"/>
    <w:rsid w:val="00FD116F"/>
    <w:rsid w:val="00FF2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24B1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929B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5">
    <w:name w:val="heading 5"/>
    <w:basedOn w:val="a"/>
    <w:link w:val="5Char"/>
    <w:uiPriority w:val="9"/>
    <w:qFormat/>
    <w:rsid w:val="000929B3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4"/>
    </w:pPr>
    <w:rPr>
      <w:rFonts w:ascii="굴림" w:eastAsia="굴림" w:hAnsi="굴림" w:cs="굴림"/>
      <w:b/>
      <w:bCs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0">
    <w:name w:val="표 구분선1"/>
    <w:basedOn w:val="a1"/>
    <w:next w:val="a6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0"/>
    <w:link w:val="2"/>
    <w:uiPriority w:val="9"/>
    <w:rsid w:val="000929B3"/>
    <w:rPr>
      <w:rFonts w:asciiTheme="majorHAnsi" w:eastAsiaTheme="majorEastAsia" w:hAnsiTheme="majorHAnsi" w:cstheme="majorBidi"/>
    </w:rPr>
  </w:style>
  <w:style w:type="character" w:customStyle="1" w:styleId="5Char">
    <w:name w:val="제목 5 Char"/>
    <w:basedOn w:val="a0"/>
    <w:link w:val="5"/>
    <w:uiPriority w:val="9"/>
    <w:rsid w:val="000929B3"/>
    <w:rPr>
      <w:rFonts w:ascii="굴림" w:eastAsia="굴림" w:hAnsi="굴림" w:cs="굴림"/>
      <w:b/>
      <w:bCs/>
      <w:kern w:val="0"/>
      <w:szCs w:val="20"/>
    </w:rPr>
  </w:style>
  <w:style w:type="character" w:styleId="a7">
    <w:name w:val="Hyperlink"/>
    <w:basedOn w:val="a0"/>
    <w:uiPriority w:val="99"/>
    <w:semiHidden/>
    <w:unhideWhenUsed/>
    <w:rsid w:val="000929B3"/>
    <w:rPr>
      <w:color w:val="0000FF"/>
      <w:u w:val="single"/>
    </w:rPr>
  </w:style>
  <w:style w:type="paragraph" w:styleId="a8">
    <w:name w:val="Balloon Text"/>
    <w:basedOn w:val="a"/>
    <w:link w:val="Char1"/>
    <w:uiPriority w:val="99"/>
    <w:semiHidden/>
    <w:unhideWhenUsed/>
    <w:rsid w:val="000929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0929B3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Strong"/>
    <w:basedOn w:val="a0"/>
    <w:uiPriority w:val="22"/>
    <w:qFormat/>
    <w:rsid w:val="000929B3"/>
    <w:rPr>
      <w:b/>
      <w:bCs/>
    </w:rPr>
  </w:style>
  <w:style w:type="character" w:customStyle="1" w:styleId="wiki-color">
    <w:name w:val="wiki-color"/>
    <w:basedOn w:val="a0"/>
    <w:rsid w:val="00896F08"/>
  </w:style>
  <w:style w:type="character" w:customStyle="1" w:styleId="1Char">
    <w:name w:val="제목 1 Char"/>
    <w:basedOn w:val="a0"/>
    <w:link w:val="1"/>
    <w:uiPriority w:val="9"/>
    <w:rsid w:val="00124B14"/>
    <w:rPr>
      <w:rFonts w:asciiTheme="majorHAnsi" w:eastAsiaTheme="majorEastAsia" w:hAnsiTheme="majorHAnsi" w:cstheme="majorBidi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24B1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929B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5">
    <w:name w:val="heading 5"/>
    <w:basedOn w:val="a"/>
    <w:link w:val="5Char"/>
    <w:uiPriority w:val="9"/>
    <w:qFormat/>
    <w:rsid w:val="000929B3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4"/>
    </w:pPr>
    <w:rPr>
      <w:rFonts w:ascii="굴림" w:eastAsia="굴림" w:hAnsi="굴림" w:cs="굴림"/>
      <w:b/>
      <w:bCs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머리글 Char"/>
    <w:basedOn w:val="a0"/>
  </w:style>
  <w:style w:type="paragraph" w:styleId="a3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paragraph" w:styleId="a4">
    <w:name w:val="List Paragraph"/>
    <w:basedOn w:val="a"/>
    <w:qFormat/>
    <w:pPr>
      <w:ind w:leftChars="400" w:left="800"/>
    </w:pPr>
  </w:style>
  <w:style w:type="paragraph" w:styleId="a5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table" w:styleId="a6">
    <w:name w:val="Table Grid"/>
    <w:basedOn w:val="a1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0">
    <w:name w:val="표 구분선1"/>
    <w:basedOn w:val="a1"/>
    <w:next w:val="a6"/>
    <w:unhideWhenUsed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제목 2 Char"/>
    <w:basedOn w:val="a0"/>
    <w:link w:val="2"/>
    <w:uiPriority w:val="9"/>
    <w:rsid w:val="000929B3"/>
    <w:rPr>
      <w:rFonts w:asciiTheme="majorHAnsi" w:eastAsiaTheme="majorEastAsia" w:hAnsiTheme="majorHAnsi" w:cstheme="majorBidi"/>
    </w:rPr>
  </w:style>
  <w:style w:type="character" w:customStyle="1" w:styleId="5Char">
    <w:name w:val="제목 5 Char"/>
    <w:basedOn w:val="a0"/>
    <w:link w:val="5"/>
    <w:uiPriority w:val="9"/>
    <w:rsid w:val="000929B3"/>
    <w:rPr>
      <w:rFonts w:ascii="굴림" w:eastAsia="굴림" w:hAnsi="굴림" w:cs="굴림"/>
      <w:b/>
      <w:bCs/>
      <w:kern w:val="0"/>
      <w:szCs w:val="20"/>
    </w:rPr>
  </w:style>
  <w:style w:type="character" w:styleId="a7">
    <w:name w:val="Hyperlink"/>
    <w:basedOn w:val="a0"/>
    <w:uiPriority w:val="99"/>
    <w:semiHidden/>
    <w:unhideWhenUsed/>
    <w:rsid w:val="000929B3"/>
    <w:rPr>
      <w:color w:val="0000FF"/>
      <w:u w:val="single"/>
    </w:rPr>
  </w:style>
  <w:style w:type="paragraph" w:styleId="a8">
    <w:name w:val="Balloon Text"/>
    <w:basedOn w:val="a"/>
    <w:link w:val="Char1"/>
    <w:uiPriority w:val="99"/>
    <w:semiHidden/>
    <w:unhideWhenUsed/>
    <w:rsid w:val="000929B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0929B3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Strong"/>
    <w:basedOn w:val="a0"/>
    <w:uiPriority w:val="22"/>
    <w:qFormat/>
    <w:rsid w:val="000929B3"/>
    <w:rPr>
      <w:b/>
      <w:bCs/>
    </w:rPr>
  </w:style>
  <w:style w:type="character" w:customStyle="1" w:styleId="wiki-color">
    <w:name w:val="wiki-color"/>
    <w:basedOn w:val="a0"/>
    <w:rsid w:val="00896F08"/>
  </w:style>
  <w:style w:type="character" w:customStyle="1" w:styleId="1Char">
    <w:name w:val="제목 1 Char"/>
    <w:basedOn w:val="a0"/>
    <w:link w:val="1"/>
    <w:uiPriority w:val="9"/>
    <w:rsid w:val="00124B14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56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\Desktop\GIGDC2020_&#44592;&#54925;&#48512;&#47928;_&#52280;&#44032;&#49888;&#52397;&#49436;_&#44592;&#54925;&#49436;(&#50892;&#46300;).dot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GIGDC2020_기획부문_참가신청서_기획서(워드)</Template>
  <TotalTime>0</TotalTime>
  <Pages>1</Pages>
  <Words>2808</Words>
  <Characters>16007</Characters>
  <Application>Microsoft Office Word</Application>
  <DocSecurity>0</DocSecurity>
  <Lines>133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2020-06-26T12:59:00Z</dcterms:created>
  <dcterms:modified xsi:type="dcterms:W3CDTF">2020-07-07T10:58:00Z</dcterms:modified>
  <cp:version>0900.0001.01</cp:version>
</cp:coreProperties>
</file>